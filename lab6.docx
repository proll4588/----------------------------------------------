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0C3D" w:rsidRPr="007B6C27" w:rsidRDefault="00DA0C3D" w:rsidP="00DA0C3D">
      <w:pPr>
        <w:ind w:firstLine="0"/>
        <w:jc w:val="center"/>
        <w:rPr>
          <w:rFonts w:ascii="Times New Roman" w:hAnsi="Times New Roman"/>
          <w:color w:val="000000"/>
          <w:sz w:val="24"/>
          <w:szCs w:val="28"/>
          <w:lang w:eastAsia="ru-RU"/>
        </w:rPr>
      </w:pPr>
      <w:r w:rsidRPr="007B6C27">
        <w:rPr>
          <w:rFonts w:ascii="Times New Roman" w:hAnsi="Times New Roman"/>
          <w:b/>
          <w:color w:val="000000"/>
          <w:sz w:val="22"/>
          <w:lang w:eastAsia="ru-RU"/>
        </w:rPr>
        <w:t>МИНИСТЕРСТВО НАУКИ И ВЫСШЕГО ОБРАЗОВАНИЯ РОССИЙСКОЙ ФЕДЕРАЦИИ</w:t>
      </w:r>
    </w:p>
    <w:p w:rsidR="00DA0C3D" w:rsidRPr="007B6C27" w:rsidRDefault="00DA0C3D" w:rsidP="00DA0C3D">
      <w:pPr>
        <w:ind w:firstLine="0"/>
        <w:jc w:val="center"/>
        <w:rPr>
          <w:rFonts w:ascii="Times New Roman" w:hAnsi="Times New Roman"/>
          <w:color w:val="000000"/>
          <w:sz w:val="24"/>
          <w:szCs w:val="28"/>
          <w:lang w:eastAsia="ru-RU"/>
        </w:rPr>
      </w:pPr>
      <w:r w:rsidRPr="007B6C27">
        <w:rPr>
          <w:rFonts w:ascii="Times New Roman" w:hAnsi="Times New Roman"/>
          <w:color w:val="000000"/>
          <w:sz w:val="24"/>
          <w:szCs w:val="28"/>
          <w:lang w:eastAsia="ru-RU"/>
        </w:rPr>
        <w:t>Федеральное государственное бюджетное образовательное учреждение</w:t>
      </w:r>
    </w:p>
    <w:p w:rsidR="00DA0C3D" w:rsidRPr="007B6C27" w:rsidRDefault="00DA0C3D" w:rsidP="00DA0C3D">
      <w:pPr>
        <w:ind w:firstLine="0"/>
        <w:jc w:val="center"/>
        <w:rPr>
          <w:rFonts w:ascii="Times New Roman" w:hAnsi="Times New Roman"/>
          <w:b/>
          <w:bCs/>
          <w:color w:val="000000"/>
          <w:szCs w:val="28"/>
          <w:lang w:eastAsia="ru-RU"/>
        </w:rPr>
      </w:pPr>
      <w:r w:rsidRPr="007B6C27">
        <w:rPr>
          <w:rFonts w:ascii="Times New Roman" w:hAnsi="Times New Roman"/>
          <w:color w:val="000000"/>
          <w:sz w:val="24"/>
          <w:szCs w:val="28"/>
          <w:lang w:eastAsia="ru-RU"/>
        </w:rPr>
        <w:t>высшего образования</w:t>
      </w:r>
    </w:p>
    <w:p w:rsidR="00DA0C3D" w:rsidRPr="007B6C27" w:rsidRDefault="00DA0C3D" w:rsidP="00DA0C3D">
      <w:pPr>
        <w:ind w:firstLine="0"/>
        <w:jc w:val="center"/>
        <w:rPr>
          <w:rFonts w:ascii="Times New Roman" w:hAnsi="Times New Roman"/>
          <w:b/>
          <w:bCs/>
          <w:color w:val="000000"/>
          <w:szCs w:val="28"/>
          <w:lang w:eastAsia="ru-RU"/>
        </w:rPr>
      </w:pPr>
      <w:r w:rsidRPr="007B6C27">
        <w:rPr>
          <w:rFonts w:ascii="Times New Roman" w:hAnsi="Times New Roman"/>
          <w:b/>
          <w:bCs/>
          <w:color w:val="000000"/>
          <w:szCs w:val="28"/>
          <w:lang w:eastAsia="ru-RU"/>
        </w:rPr>
        <w:t>«Сибирский государственный университет науки и технологий</w:t>
      </w:r>
    </w:p>
    <w:p w:rsidR="00DA0C3D" w:rsidRPr="007B6C27" w:rsidRDefault="00DA0C3D" w:rsidP="00DA0C3D">
      <w:pPr>
        <w:ind w:firstLine="0"/>
        <w:jc w:val="center"/>
        <w:rPr>
          <w:rFonts w:ascii="Times New Roman" w:hAnsi="Times New Roman"/>
          <w:b/>
          <w:bCs/>
          <w:color w:val="000000"/>
          <w:sz w:val="14"/>
          <w:szCs w:val="28"/>
          <w:lang w:eastAsia="ru-RU"/>
        </w:rPr>
      </w:pPr>
      <w:r w:rsidRPr="007B6C27">
        <w:rPr>
          <w:rFonts w:ascii="Times New Roman" w:hAnsi="Times New Roman"/>
          <w:b/>
          <w:bCs/>
          <w:color w:val="000000"/>
          <w:szCs w:val="28"/>
          <w:lang w:eastAsia="ru-RU"/>
        </w:rPr>
        <w:t>имени академика М.Ф. Решетнева»</w:t>
      </w:r>
    </w:p>
    <w:p w:rsidR="00DA0C3D" w:rsidRPr="007B6C27" w:rsidRDefault="00DA0C3D" w:rsidP="00DA0C3D">
      <w:pPr>
        <w:widowControl w:val="0"/>
        <w:spacing w:line="276" w:lineRule="auto"/>
        <w:ind w:left="709" w:firstLine="0"/>
        <w:jc w:val="center"/>
        <w:rPr>
          <w:rFonts w:ascii="Times New Roman" w:hAnsi="Times New Roman"/>
          <w:b/>
          <w:bCs/>
          <w:color w:val="000000"/>
          <w:sz w:val="14"/>
          <w:szCs w:val="28"/>
          <w:lang w:eastAsia="ru-RU"/>
        </w:rPr>
      </w:pPr>
    </w:p>
    <w:p w:rsidR="00DA0C3D" w:rsidRPr="007B6C27" w:rsidRDefault="00DA0C3D" w:rsidP="00DA0C3D">
      <w:pPr>
        <w:ind w:left="283" w:firstLine="0"/>
        <w:jc w:val="center"/>
        <w:rPr>
          <w:rFonts w:ascii="Times New Roman" w:hAnsi="Times New Roman"/>
          <w:szCs w:val="28"/>
          <w:u w:val="single"/>
          <w:lang w:eastAsia="ru-RU"/>
        </w:rPr>
      </w:pPr>
      <w:r w:rsidRPr="007B6C27">
        <w:rPr>
          <w:rFonts w:ascii="Times New Roman" w:hAnsi="Times New Roman"/>
          <w:szCs w:val="28"/>
          <w:u w:val="single"/>
          <w:lang w:eastAsia="ru-RU"/>
        </w:rPr>
        <w:t>Институт информатики и телекоммуникаций</w:t>
      </w:r>
    </w:p>
    <w:p w:rsidR="00DA0C3D" w:rsidRPr="007B6C27" w:rsidRDefault="00DA0C3D" w:rsidP="00DA0C3D">
      <w:pPr>
        <w:ind w:left="283" w:firstLine="0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7B6C27">
        <w:rPr>
          <w:rFonts w:ascii="Times New Roman" w:hAnsi="Times New Roman"/>
          <w:sz w:val="20"/>
          <w:szCs w:val="20"/>
          <w:lang w:eastAsia="ru-RU"/>
        </w:rPr>
        <w:t>институт/ факультет/ подразделение</w:t>
      </w:r>
    </w:p>
    <w:p w:rsidR="00DA0C3D" w:rsidRPr="007B6C27" w:rsidRDefault="00DA0C3D" w:rsidP="00DA0C3D">
      <w:pPr>
        <w:ind w:firstLine="0"/>
        <w:jc w:val="center"/>
        <w:rPr>
          <w:rFonts w:ascii="Times New Roman" w:hAnsi="Times New Roman"/>
          <w:szCs w:val="28"/>
          <w:u w:val="single"/>
          <w:lang w:eastAsia="ru-RU"/>
        </w:rPr>
      </w:pPr>
    </w:p>
    <w:p w:rsidR="00DA0C3D" w:rsidRPr="007B6C27" w:rsidRDefault="00DA0C3D" w:rsidP="00DA0C3D">
      <w:pPr>
        <w:ind w:left="283" w:firstLine="0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7B6C27">
        <w:rPr>
          <w:rFonts w:ascii="Times New Roman" w:hAnsi="Times New Roman"/>
          <w:sz w:val="20"/>
          <w:szCs w:val="20"/>
          <w:lang w:eastAsia="ru-RU"/>
        </w:rPr>
        <w:t>кафедра/ цикловая комиссия</w:t>
      </w:r>
    </w:p>
    <w:p w:rsidR="00DA0C3D" w:rsidRPr="007B6C27" w:rsidRDefault="00DA0C3D" w:rsidP="00DA0C3D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jc w:val="center"/>
        <w:rPr>
          <w:rFonts w:ascii="PT Astra Serif" w:hAnsi="PT Astra Serif"/>
          <w:b/>
          <w:color w:val="000000"/>
          <w:szCs w:val="28"/>
          <w:lang w:eastAsia="ar-SA"/>
        </w:rPr>
      </w:pPr>
      <w:r w:rsidRPr="007B6C27">
        <w:rPr>
          <w:rFonts w:ascii="PT Astra Serif" w:hAnsi="PT Astra Serif"/>
          <w:b/>
          <w:color w:val="000000"/>
          <w:szCs w:val="28"/>
          <w:lang w:eastAsia="ar-SA"/>
        </w:rPr>
        <w:t>ОТЧЕТ ПО ЛАБОРАТОРНОЙ РАБОТЕ №</w:t>
      </w:r>
      <w:r w:rsidR="00DF7BF5">
        <w:rPr>
          <w:rFonts w:ascii="PT Astra Serif" w:hAnsi="PT Astra Serif"/>
          <w:b/>
          <w:color w:val="000000"/>
          <w:szCs w:val="28"/>
          <w:lang w:eastAsia="ar-SA"/>
        </w:rPr>
        <w:t>6</w:t>
      </w:r>
    </w:p>
    <w:p w:rsidR="00DA0C3D" w:rsidRPr="007B6C27" w:rsidRDefault="00DA0C3D" w:rsidP="00DA0C3D">
      <w:pPr>
        <w:suppressAutoHyphens/>
        <w:ind w:firstLine="0"/>
        <w:jc w:val="left"/>
        <w:rPr>
          <w:rFonts w:ascii="PT Astra Serif" w:hAnsi="PT Astra Serif"/>
          <w:b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>по дисциплине: «</w:t>
      </w:r>
      <w:r w:rsidR="004C6104" w:rsidRPr="004C6104">
        <w:rPr>
          <w:rFonts w:ascii="PT Astra Serif" w:hAnsi="PT Astra Serif"/>
          <w:color w:val="000000"/>
          <w:szCs w:val="28"/>
          <w:lang w:eastAsia="ar-SA"/>
        </w:rPr>
        <w:t>Управление жизненным циклом программных систем</w:t>
      </w:r>
      <w:r w:rsidRPr="007B6C27">
        <w:rPr>
          <w:rFonts w:ascii="PT Astra Serif" w:hAnsi="PT Astra Serif"/>
          <w:color w:val="000000"/>
          <w:szCs w:val="28"/>
          <w:lang w:eastAsia="ar-SA"/>
        </w:rPr>
        <w:t>»</w:t>
      </w:r>
    </w:p>
    <w:p w:rsidR="00DA0C3D" w:rsidRPr="007B6C27" w:rsidRDefault="00DA0C3D" w:rsidP="00DA0C3D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tabs>
          <w:tab w:val="center" w:pos="4677"/>
          <w:tab w:val="left" w:pos="6075"/>
        </w:tabs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>Тема: «</w:t>
      </w:r>
      <w:r w:rsidR="00DF7BF5">
        <w:rPr>
          <w:rFonts w:ascii="Times New Roman" w:hAnsi="Times New Roman"/>
          <w:szCs w:val="28"/>
          <w:lang w:eastAsia="ru-RU"/>
        </w:rPr>
        <w:t xml:space="preserve">Подготовка материалов к </w:t>
      </w:r>
      <w:r w:rsidR="00DF7BF5">
        <w:rPr>
          <w:rFonts w:ascii="Times New Roman" w:hAnsi="Times New Roman"/>
          <w:szCs w:val="28"/>
          <w:lang w:val="en-US" w:eastAsia="ru-RU"/>
        </w:rPr>
        <w:t>SCRUM</w:t>
      </w:r>
      <w:r w:rsidR="00DF7BF5" w:rsidRPr="004C6104">
        <w:rPr>
          <w:rFonts w:ascii="Times New Roman" w:hAnsi="Times New Roman"/>
          <w:szCs w:val="28"/>
          <w:lang w:eastAsia="ru-RU"/>
        </w:rPr>
        <w:t xml:space="preserve"> </w:t>
      </w:r>
      <w:r w:rsidR="00DF7BF5">
        <w:rPr>
          <w:rFonts w:ascii="Times New Roman" w:hAnsi="Times New Roman"/>
          <w:szCs w:val="28"/>
          <w:lang w:eastAsia="ru-RU"/>
        </w:rPr>
        <w:t>проекту</w:t>
      </w:r>
      <w:r w:rsidRPr="007B6C27">
        <w:rPr>
          <w:rFonts w:ascii="PT Astra Serif" w:hAnsi="PT Astra Serif"/>
          <w:color w:val="000000"/>
          <w:szCs w:val="28"/>
          <w:lang w:eastAsia="ar-SA"/>
        </w:rPr>
        <w:t>»</w:t>
      </w:r>
    </w:p>
    <w:p w:rsidR="00DA0C3D" w:rsidRPr="007B6C27" w:rsidRDefault="00DA0C3D" w:rsidP="00DA0C3D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tabs>
          <w:tab w:val="center" w:pos="4677"/>
          <w:tab w:val="left" w:pos="6075"/>
        </w:tabs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</w:p>
    <w:p w:rsidR="00DA0C3D" w:rsidRPr="007B6C27" w:rsidRDefault="00DA0C3D" w:rsidP="00DA0C3D">
      <w:pPr>
        <w:tabs>
          <w:tab w:val="center" w:pos="4677"/>
          <w:tab w:val="left" w:pos="6075"/>
        </w:tabs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</w:p>
    <w:p w:rsidR="00DA0C3D" w:rsidRPr="007B6C27" w:rsidRDefault="00DA0C3D" w:rsidP="00DA0C3D">
      <w:pPr>
        <w:ind w:firstLine="0"/>
        <w:jc w:val="left"/>
        <w:rPr>
          <w:rFonts w:ascii="Times New Roman" w:hAnsi="Times New Roman"/>
          <w:sz w:val="20"/>
        </w:rPr>
      </w:pPr>
      <w:r w:rsidRPr="007B6C27">
        <w:rPr>
          <w:rFonts w:ascii="Times New Roman" w:eastAsia="Droid Sans Fallback" w:hAnsi="Times New Roman"/>
          <w:color w:val="00000A"/>
          <w:szCs w:val="28"/>
          <w:lang w:eastAsia="zh-CN" w:bidi="hi-IN"/>
        </w:rPr>
        <w:t>Преподаватель</w:t>
      </w:r>
      <w:r w:rsidRPr="007B6C27">
        <w:rPr>
          <w:rFonts w:ascii="Times New Roman" w:eastAsia="Droid Sans Fallback" w:hAnsi="Times New Roman"/>
          <w:color w:val="00000A"/>
          <w:szCs w:val="28"/>
          <w:lang w:eastAsia="zh-CN" w:bidi="hi-IN"/>
        </w:rPr>
        <w:tab/>
        <w:t xml:space="preserve">           </w:t>
      </w:r>
      <w:r w:rsidRPr="007B6C27">
        <w:rPr>
          <w:rFonts w:ascii="Times New Roman" w:eastAsia="Calibri" w:hAnsi="Times New Roman"/>
          <w:szCs w:val="28"/>
        </w:rPr>
        <w:t xml:space="preserve">     </w:t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</w:rPr>
        <w:t xml:space="preserve">     ____</w:t>
      </w:r>
      <w:r>
        <w:rPr>
          <w:rFonts w:ascii="Times New Roman" w:eastAsia="Calibri" w:hAnsi="Times New Roman"/>
          <w:szCs w:val="28"/>
          <w:u w:val="single"/>
        </w:rPr>
        <w:t>Н.С. Черниченко</w:t>
      </w:r>
      <w:r w:rsidRPr="007B6C27">
        <w:rPr>
          <w:rFonts w:ascii="Times New Roman" w:eastAsia="Calibri" w:hAnsi="Times New Roman"/>
          <w:szCs w:val="28"/>
        </w:rPr>
        <w:t xml:space="preserve">_  </w:t>
      </w:r>
      <w:r w:rsidRPr="007B6C27">
        <w:rPr>
          <w:rFonts w:ascii="Times New Roman" w:eastAsia="Calibri" w:hAnsi="Times New Roman"/>
          <w:szCs w:val="28"/>
          <w:u w:val="single"/>
        </w:rPr>
        <w:t xml:space="preserve">           </w:t>
      </w:r>
    </w:p>
    <w:p w:rsidR="00DA0C3D" w:rsidRPr="007B6C27" w:rsidRDefault="00DA0C3D" w:rsidP="00DA0C3D">
      <w:pPr>
        <w:ind w:left="1416" w:firstLine="708"/>
        <w:jc w:val="left"/>
        <w:rPr>
          <w:rFonts w:ascii="Times New Roman" w:eastAsia="Calibri" w:hAnsi="Times New Roman"/>
          <w:sz w:val="20"/>
          <w:szCs w:val="20"/>
        </w:rPr>
      </w:pPr>
      <w:r w:rsidRPr="007B6C27">
        <w:rPr>
          <w:rFonts w:ascii="Times New Roman" w:eastAsia="Calibri" w:hAnsi="Times New Roman"/>
          <w:sz w:val="20"/>
        </w:rPr>
        <w:t xml:space="preserve">                            </w:t>
      </w:r>
      <w:r w:rsidRPr="007B6C27">
        <w:rPr>
          <w:rFonts w:ascii="Times New Roman" w:eastAsia="Calibri" w:hAnsi="Times New Roman"/>
          <w:sz w:val="20"/>
        </w:rPr>
        <w:tab/>
      </w:r>
      <w:r w:rsidRPr="007B6C27">
        <w:rPr>
          <w:rFonts w:ascii="Times New Roman" w:eastAsia="Calibri" w:hAnsi="Times New Roman"/>
          <w:sz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 xml:space="preserve">подпись, дата                   </w:t>
      </w:r>
      <w:r w:rsidRPr="007B6C27">
        <w:rPr>
          <w:rFonts w:ascii="Times New Roman" w:eastAsia="Calibri" w:hAnsi="Times New Roman"/>
          <w:sz w:val="20"/>
          <w:szCs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ab/>
        <w:t>инициалы, фамилия</w:t>
      </w:r>
    </w:p>
    <w:p w:rsidR="00DA0C3D" w:rsidRPr="007B6C27" w:rsidRDefault="00DA0C3D" w:rsidP="00DA0C3D">
      <w:pPr>
        <w:ind w:left="1416" w:firstLine="708"/>
        <w:jc w:val="left"/>
        <w:rPr>
          <w:rFonts w:ascii="Times New Roman" w:eastAsia="Calibri" w:hAnsi="Times New Roman"/>
          <w:sz w:val="18"/>
          <w:szCs w:val="18"/>
        </w:rPr>
      </w:pPr>
    </w:p>
    <w:p w:rsidR="00DA0C3D" w:rsidRPr="007B6C27" w:rsidRDefault="00DA0C3D" w:rsidP="00DA0C3D">
      <w:pPr>
        <w:ind w:firstLine="0"/>
        <w:jc w:val="left"/>
        <w:rPr>
          <w:rFonts w:ascii="Times New Roman" w:hAnsi="Times New Roman"/>
          <w:sz w:val="20"/>
        </w:rPr>
      </w:pPr>
      <w:r w:rsidRPr="007B6C27">
        <w:rPr>
          <w:rFonts w:ascii="Times New Roman" w:eastAsia="Calibri" w:hAnsi="Times New Roman"/>
          <w:szCs w:val="28"/>
        </w:rPr>
        <w:t xml:space="preserve">Обучающийся </w:t>
      </w:r>
      <w:r>
        <w:rPr>
          <w:rFonts w:ascii="Times New Roman" w:eastAsia="Calibri" w:hAnsi="Times New Roman"/>
          <w:szCs w:val="28"/>
          <w:u w:val="single"/>
        </w:rPr>
        <w:t>МП</w:t>
      </w:r>
      <w:r w:rsidRPr="007B6C27">
        <w:rPr>
          <w:rFonts w:ascii="Times New Roman" w:eastAsia="Calibri" w:hAnsi="Times New Roman"/>
          <w:szCs w:val="28"/>
          <w:u w:val="single"/>
        </w:rPr>
        <w:t>А</w:t>
      </w:r>
      <w:r>
        <w:rPr>
          <w:rFonts w:ascii="Times New Roman" w:eastAsia="Calibri" w:hAnsi="Times New Roman"/>
          <w:szCs w:val="28"/>
          <w:u w:val="single"/>
        </w:rPr>
        <w:t>23</w:t>
      </w:r>
      <w:r w:rsidRPr="007B6C27">
        <w:rPr>
          <w:rFonts w:ascii="Times New Roman" w:eastAsia="Calibri" w:hAnsi="Times New Roman"/>
          <w:szCs w:val="28"/>
          <w:u w:val="single"/>
        </w:rPr>
        <w:t xml:space="preserve">-01    </w:t>
      </w:r>
      <w:r w:rsidRPr="007B6C27">
        <w:rPr>
          <w:rFonts w:ascii="Times New Roman" w:eastAsia="Calibri" w:hAnsi="Times New Roman"/>
          <w:szCs w:val="28"/>
        </w:rPr>
        <w:t xml:space="preserve">      </w:t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</w:rPr>
        <w:t xml:space="preserve">      ____</w:t>
      </w:r>
      <w:r w:rsidRPr="007B6C27">
        <w:rPr>
          <w:rFonts w:ascii="Times New Roman" w:eastAsia="Calibri" w:hAnsi="Times New Roman"/>
          <w:szCs w:val="28"/>
          <w:u w:val="single"/>
        </w:rPr>
        <w:t>К.В. Вальков</w:t>
      </w:r>
      <w:r w:rsidRPr="007B6C27">
        <w:rPr>
          <w:rFonts w:ascii="Times New Roman" w:eastAsia="Calibri" w:hAnsi="Times New Roman"/>
          <w:szCs w:val="28"/>
          <w:u w:val="single"/>
        </w:rPr>
        <w:tab/>
      </w:r>
    </w:p>
    <w:p w:rsidR="00DA0C3D" w:rsidRPr="007B6C27" w:rsidRDefault="00DA0C3D" w:rsidP="00DA0C3D">
      <w:pPr>
        <w:widowControl w:val="0"/>
        <w:tabs>
          <w:tab w:val="left" w:pos="704"/>
        </w:tabs>
        <w:ind w:firstLine="0"/>
        <w:jc w:val="left"/>
        <w:rPr>
          <w:rFonts w:eastAsia="Droid Sans Fallback" w:cs="DejaVu Sans"/>
          <w:color w:val="00000A"/>
          <w:sz w:val="24"/>
          <w:szCs w:val="24"/>
          <w:lang w:eastAsia="zh-CN" w:bidi="hi-IN"/>
        </w:rPr>
      </w:pPr>
      <w:r w:rsidRPr="007B6C27">
        <w:rPr>
          <w:rFonts w:ascii="Times New Roman" w:eastAsia="Calibri" w:hAnsi="Times New Roman"/>
          <w:sz w:val="20"/>
          <w:szCs w:val="20"/>
        </w:rPr>
        <w:t xml:space="preserve"> </w:t>
      </w:r>
      <w:r w:rsidRPr="007B6C27">
        <w:rPr>
          <w:rFonts w:ascii="Times New Roman" w:eastAsia="Calibri" w:hAnsi="Times New Roman"/>
          <w:sz w:val="20"/>
          <w:szCs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ab/>
        <w:t xml:space="preserve">        номер группы                          подпись, дата                   </w:t>
      </w:r>
      <w:r w:rsidRPr="007B6C27">
        <w:rPr>
          <w:rFonts w:ascii="Times New Roman" w:eastAsia="Calibri" w:hAnsi="Times New Roman"/>
          <w:sz w:val="20"/>
          <w:szCs w:val="20"/>
        </w:rPr>
        <w:tab/>
        <w:t>инициалы, фамилия</w:t>
      </w:r>
    </w:p>
    <w:p w:rsidR="00DA0C3D" w:rsidRPr="007B6C27" w:rsidRDefault="00DA0C3D" w:rsidP="00DA0C3D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:rsidR="00DA0C3D" w:rsidRPr="007B6C27" w:rsidRDefault="00DA0C3D" w:rsidP="00DA0C3D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:rsidR="00DA0C3D" w:rsidRPr="007B6C27" w:rsidRDefault="00DA0C3D" w:rsidP="00DA0C3D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:rsidR="00DA0C3D" w:rsidRPr="007B6C27" w:rsidRDefault="00DA0C3D" w:rsidP="00DA0C3D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:rsidR="00DA0C3D" w:rsidRPr="007B6C27" w:rsidRDefault="00DA0C3D" w:rsidP="00DA0C3D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:rsidR="00DA0C3D" w:rsidRDefault="00DA0C3D" w:rsidP="00DA0C3D">
      <w:pPr>
        <w:ind w:firstLine="0"/>
        <w:jc w:val="center"/>
      </w:pPr>
      <w:r w:rsidRPr="007B6C27">
        <w:rPr>
          <w:rFonts w:ascii="Times New Roman" w:eastAsia="Calibri" w:hAnsi="Times New Roman"/>
          <w:szCs w:val="28"/>
        </w:rPr>
        <w:t>Красноярск, 202</w:t>
      </w:r>
      <w:r>
        <w:rPr>
          <w:rFonts w:ascii="Times New Roman" w:eastAsia="Calibri" w:hAnsi="Times New Roman"/>
          <w:szCs w:val="28"/>
        </w:rPr>
        <w:t>3</w:t>
      </w:r>
    </w:p>
    <w:p w:rsidR="00DA0C3D" w:rsidRPr="00DA0C3D" w:rsidRDefault="00DA0C3D" w:rsidP="00DA0C3D">
      <w:pPr>
        <w:ind w:left="720" w:hanging="12"/>
      </w:pPr>
      <w:r w:rsidRPr="00DA0C3D">
        <w:rPr>
          <w:b/>
          <w:bCs/>
        </w:rPr>
        <w:lastRenderedPageBreak/>
        <w:t>Цель работ</w:t>
      </w:r>
      <w:r>
        <w:t xml:space="preserve">: реализовать </w:t>
      </w:r>
      <w:r>
        <w:rPr>
          <w:lang w:val="en-US"/>
        </w:rPr>
        <w:t>user</w:t>
      </w:r>
      <w:r w:rsidRPr="00DA0C3D">
        <w:t xml:space="preserve"> </w:t>
      </w:r>
      <w:r>
        <w:rPr>
          <w:lang w:val="en-US"/>
        </w:rPr>
        <w:t>story</w:t>
      </w:r>
      <w:r w:rsidRPr="00DA0C3D">
        <w:t xml:space="preserve"> </w:t>
      </w:r>
      <w:r>
        <w:t>и описать первый спринт разработки системы.</w:t>
      </w:r>
    </w:p>
    <w:p w:rsidR="00DA0C3D" w:rsidRDefault="00DA0C3D" w:rsidP="00F6625C">
      <w:pPr>
        <w:ind w:left="720" w:hanging="360"/>
      </w:pPr>
    </w:p>
    <w:p w:rsidR="00DA0C3D" w:rsidRPr="00DA0C3D" w:rsidRDefault="00DA0C3D" w:rsidP="00DA0C3D">
      <w:pPr>
        <w:ind w:left="720" w:hanging="12"/>
        <w:rPr>
          <w:b/>
          <w:bCs/>
        </w:rPr>
      </w:pPr>
      <w:r w:rsidRPr="00DA0C3D">
        <w:rPr>
          <w:b/>
          <w:bCs/>
        </w:rPr>
        <w:t>Ход работы</w:t>
      </w:r>
    </w:p>
    <w:p w:rsidR="00DA0C3D" w:rsidRDefault="00DA0C3D" w:rsidP="00DA0C3D">
      <w:pPr>
        <w:ind w:left="720" w:hanging="720"/>
        <w:jc w:val="center"/>
        <w:rPr>
          <w:b/>
          <w:bCs/>
          <w:lang w:val="en-US"/>
        </w:rPr>
      </w:pPr>
      <w:r w:rsidRPr="00DA0C3D">
        <w:rPr>
          <w:b/>
          <w:bCs/>
          <w:lang w:val="en-US"/>
        </w:rPr>
        <w:t>User story</w:t>
      </w:r>
    </w:p>
    <w:p w:rsidR="00DA0C3D" w:rsidRPr="00DA0C3D" w:rsidRDefault="00DA0C3D" w:rsidP="00DA0C3D">
      <w:pPr>
        <w:ind w:left="720" w:hanging="360"/>
        <w:jc w:val="center"/>
        <w:rPr>
          <w:b/>
          <w:bCs/>
          <w:lang w:val="en-US"/>
        </w:rPr>
      </w:pPr>
    </w:p>
    <w:p w:rsidR="003F4DAD" w:rsidRDefault="00F6625C" w:rsidP="00F6625C">
      <w:pPr>
        <w:pStyle w:val="a"/>
        <w:numPr>
          <w:ilvl w:val="0"/>
          <w:numId w:val="24"/>
        </w:numPr>
      </w:pPr>
      <w:r>
        <w:t>Я как фармацевт хочу</w:t>
      </w:r>
      <w:r w:rsidR="00AF5E63">
        <w:t xml:space="preserve"> оформить поставку</w:t>
      </w:r>
      <w:r w:rsidR="001A2297">
        <w:t xml:space="preserve">, чтобы восполнить товарный запас аптеки и не допустить </w:t>
      </w:r>
      <w:proofErr w:type="spellStart"/>
      <w:r w:rsidR="001A2297">
        <w:t>дефектуру</w:t>
      </w:r>
      <w:proofErr w:type="spellEnd"/>
      <w:r w:rsidR="001A2297">
        <w:t>;</w:t>
      </w:r>
    </w:p>
    <w:p w:rsidR="00F6625C" w:rsidRPr="00F6625C" w:rsidRDefault="00F6625C" w:rsidP="00F6625C">
      <w:pPr>
        <w:pStyle w:val="a"/>
        <w:numPr>
          <w:ilvl w:val="0"/>
          <w:numId w:val="24"/>
        </w:numPr>
      </w:pPr>
      <w:r>
        <w:t xml:space="preserve">Я как </w:t>
      </w:r>
      <w:r>
        <w:t xml:space="preserve">фармацевт </w:t>
      </w:r>
      <w:r>
        <w:t>хочу</w:t>
      </w:r>
      <w:r w:rsidR="00AF5E63">
        <w:t xml:space="preserve"> оформить продажу</w:t>
      </w:r>
      <w:r w:rsidR="001A2297">
        <w:t>, чтобы зафиксировать её в системе для дальнейшей аналитики;</w:t>
      </w:r>
    </w:p>
    <w:p w:rsidR="00F6625C" w:rsidRPr="00F6625C" w:rsidRDefault="00F6625C" w:rsidP="00F6625C">
      <w:pPr>
        <w:pStyle w:val="a"/>
        <w:numPr>
          <w:ilvl w:val="0"/>
          <w:numId w:val="24"/>
        </w:numPr>
      </w:pPr>
      <w:r>
        <w:t xml:space="preserve">Я как </w:t>
      </w:r>
      <w:r>
        <w:t xml:space="preserve">фармацевт </w:t>
      </w:r>
      <w:r>
        <w:t>хочу</w:t>
      </w:r>
      <w:r w:rsidR="00AF5E63">
        <w:t xml:space="preserve"> просмотреть наличие товара в аптеке</w:t>
      </w:r>
      <w:r w:rsidR="001A2297">
        <w:t xml:space="preserve">, чтобы иметь представление о </w:t>
      </w:r>
      <w:r w:rsidR="003245ED">
        <w:t xml:space="preserve">товарном запасе аптеки и вовремя </w:t>
      </w:r>
      <w:r w:rsidR="003045D1">
        <w:t xml:space="preserve">предотвратить </w:t>
      </w:r>
      <w:proofErr w:type="spellStart"/>
      <w:r w:rsidR="003045D1">
        <w:t>дефектуру</w:t>
      </w:r>
      <w:proofErr w:type="spellEnd"/>
      <w:r w:rsidR="003245ED">
        <w:t>;</w:t>
      </w:r>
    </w:p>
    <w:p w:rsidR="00F6625C" w:rsidRPr="00F6625C" w:rsidRDefault="00F6625C" w:rsidP="00F6625C">
      <w:pPr>
        <w:pStyle w:val="a"/>
        <w:numPr>
          <w:ilvl w:val="0"/>
          <w:numId w:val="24"/>
        </w:numPr>
      </w:pPr>
      <w:r>
        <w:t>Я как фармацевт хочу</w:t>
      </w:r>
      <w:r w:rsidR="00AF5E63">
        <w:t xml:space="preserve"> п</w:t>
      </w:r>
      <w:r w:rsidR="001A2297">
        <w:t>р</w:t>
      </w:r>
      <w:r w:rsidR="00AF5E63">
        <w:t xml:space="preserve">осмотреть отчёт о </w:t>
      </w:r>
      <w:proofErr w:type="spellStart"/>
      <w:r w:rsidR="00AF5E63">
        <w:t>дефектуре</w:t>
      </w:r>
      <w:proofErr w:type="spellEnd"/>
      <w:r w:rsidR="001A2297">
        <w:t xml:space="preserve">, чтобы </w:t>
      </w:r>
      <w:r w:rsidR="003245ED">
        <w:t>её решить;</w:t>
      </w:r>
    </w:p>
    <w:p w:rsidR="00F6625C" w:rsidRPr="00F6625C" w:rsidRDefault="00F6625C" w:rsidP="00F6625C">
      <w:pPr>
        <w:pStyle w:val="a"/>
        <w:numPr>
          <w:ilvl w:val="0"/>
          <w:numId w:val="24"/>
        </w:numPr>
      </w:pPr>
      <w:r>
        <w:t>Я как фармацевт хочу</w:t>
      </w:r>
      <w:r w:rsidR="00AF5E63">
        <w:t xml:space="preserve"> зарегистрировать поставку</w:t>
      </w:r>
      <w:r w:rsidR="001A2297">
        <w:t xml:space="preserve">, чтобы </w:t>
      </w:r>
      <w:r w:rsidR="003245ED">
        <w:t>система зафиксировала обновление товарного запаса;</w:t>
      </w:r>
    </w:p>
    <w:p w:rsidR="00F6625C" w:rsidRDefault="00F6625C" w:rsidP="00F6625C">
      <w:pPr>
        <w:pStyle w:val="a"/>
        <w:numPr>
          <w:ilvl w:val="0"/>
          <w:numId w:val="24"/>
        </w:numPr>
      </w:pPr>
      <w:r>
        <w:t>Я как фармацевт хочу</w:t>
      </w:r>
      <w:r w:rsidR="00AF5E63">
        <w:t xml:space="preserve"> посмотреть возможные поставки</w:t>
      </w:r>
      <w:r w:rsidR="001A2297">
        <w:t>, чтобы</w:t>
      </w:r>
      <w:r w:rsidR="003245ED">
        <w:t xml:space="preserve"> выбрать более выгодную для экономии бюджета;</w:t>
      </w:r>
    </w:p>
    <w:p w:rsidR="001A2297" w:rsidRPr="00F6625C" w:rsidRDefault="001A2297" w:rsidP="001A2297">
      <w:pPr>
        <w:pStyle w:val="a"/>
        <w:numPr>
          <w:ilvl w:val="0"/>
          <w:numId w:val="0"/>
        </w:numPr>
        <w:ind w:left="720"/>
      </w:pPr>
    </w:p>
    <w:p w:rsidR="00F6625C" w:rsidRDefault="00F6625C" w:rsidP="00F6625C">
      <w:pPr>
        <w:pStyle w:val="a"/>
        <w:numPr>
          <w:ilvl w:val="0"/>
          <w:numId w:val="24"/>
        </w:numPr>
      </w:pPr>
      <w:r>
        <w:t xml:space="preserve">Я как </w:t>
      </w:r>
      <w:r w:rsidR="001A2297">
        <w:t>поставщик</w:t>
      </w:r>
      <w:r>
        <w:t xml:space="preserve"> хочу</w:t>
      </w:r>
      <w:r w:rsidR="00AF5E63">
        <w:t xml:space="preserve"> </w:t>
      </w:r>
      <w:r w:rsidR="001A2297">
        <w:t>получать запросы на поставку, чтобы</w:t>
      </w:r>
      <w:r w:rsidR="003245ED">
        <w:t xml:space="preserve"> вовремя снабжать аптеку товарами;</w:t>
      </w:r>
    </w:p>
    <w:p w:rsidR="001A2297" w:rsidRDefault="001A2297" w:rsidP="00F6625C">
      <w:pPr>
        <w:pStyle w:val="a"/>
        <w:numPr>
          <w:ilvl w:val="0"/>
          <w:numId w:val="24"/>
        </w:numPr>
      </w:pPr>
      <w:r>
        <w:t xml:space="preserve">Я как поставщик хочу предоставлять информацию о своих товарах, чтобы </w:t>
      </w:r>
      <w:r w:rsidR="003245ED">
        <w:t>заказчик знал о моём товарном запасе;</w:t>
      </w:r>
    </w:p>
    <w:p w:rsidR="001A2297" w:rsidRDefault="001A2297" w:rsidP="00F6625C">
      <w:pPr>
        <w:pStyle w:val="a"/>
        <w:numPr>
          <w:ilvl w:val="0"/>
          <w:numId w:val="24"/>
        </w:numPr>
      </w:pPr>
      <w:r>
        <w:t xml:space="preserve">Я как поставщик хочу отклонять поставки, чтобы </w:t>
      </w:r>
      <w:r w:rsidR="003245ED">
        <w:t>избежать ситуации отсутствия поставляемого товара на складе;</w:t>
      </w:r>
    </w:p>
    <w:p w:rsidR="001A2297" w:rsidRPr="00F6625C" w:rsidRDefault="001A2297" w:rsidP="001A2297">
      <w:pPr>
        <w:pStyle w:val="a"/>
        <w:numPr>
          <w:ilvl w:val="0"/>
          <w:numId w:val="0"/>
        </w:numPr>
        <w:ind w:left="720"/>
      </w:pPr>
    </w:p>
    <w:p w:rsidR="00F6625C" w:rsidRDefault="00F6625C" w:rsidP="001A2297">
      <w:pPr>
        <w:pStyle w:val="a"/>
        <w:numPr>
          <w:ilvl w:val="0"/>
          <w:numId w:val="24"/>
        </w:numPr>
      </w:pPr>
      <w:r>
        <w:t xml:space="preserve">Я как </w:t>
      </w:r>
      <w:r w:rsidR="00AF5E63">
        <w:t xml:space="preserve">управляющий персонал </w:t>
      </w:r>
      <w:r>
        <w:t>хочу</w:t>
      </w:r>
      <w:r w:rsidR="00AF5E63">
        <w:t xml:space="preserve"> </w:t>
      </w:r>
      <w:r w:rsidR="001A2297">
        <w:t>получать отчёты о продажах аптеки, чтобы иметь возможность построить аналитику</w:t>
      </w:r>
      <w:r w:rsidR="003245ED">
        <w:t xml:space="preserve"> аптеки.</w:t>
      </w:r>
    </w:p>
    <w:p w:rsidR="00AF5E63" w:rsidRDefault="00AF5E63" w:rsidP="00F6625C"/>
    <w:p w:rsidR="00DA0C3D" w:rsidRPr="00DA0C3D" w:rsidRDefault="00DA0C3D" w:rsidP="00DA0C3D">
      <w:pPr>
        <w:ind w:firstLine="0"/>
        <w:jc w:val="center"/>
        <w:rPr>
          <w:b/>
          <w:bCs/>
        </w:rPr>
      </w:pPr>
      <w:r w:rsidRPr="00DA0C3D">
        <w:rPr>
          <w:b/>
          <w:bCs/>
        </w:rPr>
        <w:t>Спринт</w:t>
      </w:r>
    </w:p>
    <w:p w:rsidR="00AA673D" w:rsidRPr="00DA0C3D" w:rsidRDefault="000B21DA" w:rsidP="00F6625C">
      <w:pPr>
        <w:rPr>
          <w:b/>
          <w:bCs/>
        </w:rPr>
      </w:pPr>
      <w:r w:rsidRPr="00DA0C3D">
        <w:rPr>
          <w:b/>
          <w:bCs/>
        </w:rPr>
        <w:t>Спринт 1</w:t>
      </w:r>
    </w:p>
    <w:p w:rsidR="000B21DA" w:rsidRDefault="000B21DA" w:rsidP="00F6625C">
      <w:r w:rsidRPr="00DA0C3D">
        <w:rPr>
          <w:b/>
          <w:bCs/>
        </w:rPr>
        <w:t>Цель</w:t>
      </w:r>
      <w:r>
        <w:t xml:space="preserve">: </w:t>
      </w:r>
      <w:r w:rsidR="003045D1">
        <w:t xml:space="preserve">реализация </w:t>
      </w:r>
      <w:r>
        <w:t>анализ</w:t>
      </w:r>
      <w:r w:rsidR="003045D1">
        <w:t>а</w:t>
      </w:r>
      <w:r>
        <w:t xml:space="preserve"> товарного запаса для выявления дефектуры</w:t>
      </w:r>
    </w:p>
    <w:p w:rsidR="000B21DA" w:rsidRDefault="000B21DA" w:rsidP="00F6625C">
      <w:r w:rsidRPr="00DA0C3D">
        <w:rPr>
          <w:b/>
          <w:bCs/>
        </w:rPr>
        <w:t>Результат</w:t>
      </w:r>
      <w:r>
        <w:t xml:space="preserve">: </w:t>
      </w:r>
    </w:p>
    <w:p w:rsidR="000B21DA" w:rsidRDefault="000B21DA" w:rsidP="000B21DA">
      <w:pPr>
        <w:pStyle w:val="a"/>
        <w:numPr>
          <w:ilvl w:val="0"/>
          <w:numId w:val="25"/>
        </w:numPr>
      </w:pPr>
      <w:r>
        <w:t xml:space="preserve">Анализ системой товарного запаса аптеки, при наличии дефектуры, показать уведомление фармацевту. </w:t>
      </w:r>
    </w:p>
    <w:p w:rsidR="000B21DA" w:rsidRDefault="000B21DA" w:rsidP="000B21DA">
      <w:pPr>
        <w:pStyle w:val="a"/>
        <w:numPr>
          <w:ilvl w:val="0"/>
          <w:numId w:val="25"/>
        </w:numPr>
      </w:pPr>
      <w:r>
        <w:t>Модуль отображения товарного запаса аптеки.</w:t>
      </w:r>
    </w:p>
    <w:p w:rsidR="000B21DA" w:rsidRPr="003045D1" w:rsidRDefault="000B21DA" w:rsidP="000B21DA">
      <w:r w:rsidRPr="001E3125">
        <w:rPr>
          <w:b/>
          <w:bCs/>
        </w:rPr>
        <w:t>Срок</w:t>
      </w:r>
      <w:r>
        <w:t>: 2 недели</w:t>
      </w:r>
    </w:p>
    <w:p w:rsidR="000B21DA" w:rsidRDefault="000B21DA" w:rsidP="000B21DA">
      <w:pPr>
        <w:ind w:firstLine="0"/>
      </w:pPr>
    </w:p>
    <w:p w:rsidR="00020892" w:rsidRDefault="00020892" w:rsidP="00020892">
      <w:pPr>
        <w:pStyle w:val="af8"/>
      </w:pPr>
      <w:r>
        <w:t>Таблица 1 – Задачи спринта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0B21DA" w:rsidTr="000B21DA">
        <w:tc>
          <w:tcPr>
            <w:tcW w:w="3209" w:type="dxa"/>
          </w:tcPr>
          <w:p w:rsidR="000B21DA" w:rsidRDefault="000B21DA" w:rsidP="003045D1">
            <w:pPr>
              <w:pStyle w:val="affc"/>
            </w:pPr>
            <w:r>
              <w:t>Задача</w:t>
            </w:r>
          </w:p>
        </w:tc>
        <w:tc>
          <w:tcPr>
            <w:tcW w:w="3209" w:type="dxa"/>
          </w:tcPr>
          <w:p w:rsidR="000B21DA" w:rsidRDefault="000B21DA" w:rsidP="003045D1">
            <w:pPr>
              <w:pStyle w:val="affc"/>
            </w:pPr>
            <w:r>
              <w:t>Исполнитель</w:t>
            </w:r>
          </w:p>
        </w:tc>
        <w:tc>
          <w:tcPr>
            <w:tcW w:w="3209" w:type="dxa"/>
          </w:tcPr>
          <w:p w:rsidR="000B21DA" w:rsidRDefault="000B21DA" w:rsidP="003045D1">
            <w:pPr>
              <w:pStyle w:val="affc"/>
            </w:pPr>
            <w:r>
              <w:t>Срок</w:t>
            </w:r>
          </w:p>
        </w:tc>
      </w:tr>
      <w:tr w:rsidR="000B21DA" w:rsidTr="000B21DA">
        <w:tc>
          <w:tcPr>
            <w:tcW w:w="3209" w:type="dxa"/>
          </w:tcPr>
          <w:p w:rsidR="000B21DA" w:rsidRDefault="003045D1" w:rsidP="003045D1">
            <w:pPr>
              <w:pStyle w:val="aff9"/>
            </w:pPr>
            <w:r>
              <w:t xml:space="preserve">Создать макет </w:t>
            </w:r>
            <w:r w:rsidR="000B21DA">
              <w:t>пользовательского интерфейса</w:t>
            </w:r>
          </w:p>
        </w:tc>
        <w:tc>
          <w:tcPr>
            <w:tcW w:w="3209" w:type="dxa"/>
          </w:tcPr>
          <w:p w:rsidR="000B21DA" w:rsidRPr="000B21DA" w:rsidRDefault="000B21DA" w:rsidP="003045D1">
            <w:pPr>
              <w:pStyle w:val="aff9"/>
            </w:pPr>
            <w:r>
              <w:rPr>
                <w:lang w:val="en-US"/>
              </w:rPr>
              <w:t xml:space="preserve">UI/UX </w:t>
            </w:r>
            <w:r>
              <w:t>дизайнер</w:t>
            </w:r>
          </w:p>
        </w:tc>
        <w:tc>
          <w:tcPr>
            <w:tcW w:w="3209" w:type="dxa"/>
          </w:tcPr>
          <w:p w:rsidR="000B21DA" w:rsidRDefault="003045D1" w:rsidP="003045D1">
            <w:pPr>
              <w:pStyle w:val="aff9"/>
            </w:pPr>
            <w:r>
              <w:t>1</w:t>
            </w:r>
            <w:r w:rsidR="000B21DA">
              <w:t xml:space="preserve"> дня</w:t>
            </w:r>
          </w:p>
        </w:tc>
      </w:tr>
      <w:tr w:rsidR="000B21DA" w:rsidTr="000B21DA">
        <w:tc>
          <w:tcPr>
            <w:tcW w:w="3209" w:type="dxa"/>
          </w:tcPr>
          <w:p w:rsidR="000B21DA" w:rsidRDefault="00713012" w:rsidP="003045D1">
            <w:pPr>
              <w:pStyle w:val="aff9"/>
            </w:pPr>
            <w:r>
              <w:t>Сверстать</w:t>
            </w:r>
            <w:r w:rsidR="000B21DA">
              <w:t xml:space="preserve"> пользовательск</w:t>
            </w:r>
            <w:r>
              <w:t>ий</w:t>
            </w:r>
            <w:r w:rsidR="000B21DA">
              <w:t xml:space="preserve"> интерфейс</w:t>
            </w:r>
          </w:p>
        </w:tc>
        <w:tc>
          <w:tcPr>
            <w:tcW w:w="3209" w:type="dxa"/>
          </w:tcPr>
          <w:p w:rsidR="000B21DA" w:rsidRDefault="000B21DA" w:rsidP="003045D1">
            <w:pPr>
              <w:pStyle w:val="aff9"/>
            </w:pPr>
            <w:r>
              <w:t>Программист 1</w:t>
            </w:r>
          </w:p>
        </w:tc>
        <w:tc>
          <w:tcPr>
            <w:tcW w:w="3209" w:type="dxa"/>
          </w:tcPr>
          <w:p w:rsidR="000B21DA" w:rsidRPr="000B21DA" w:rsidRDefault="003045D1" w:rsidP="003045D1">
            <w:pPr>
              <w:pStyle w:val="aff9"/>
            </w:pPr>
            <w:r>
              <w:t>2</w:t>
            </w:r>
            <w:r w:rsidR="000B21DA">
              <w:rPr>
                <w:lang w:val="en-US"/>
              </w:rPr>
              <w:t xml:space="preserve"> </w:t>
            </w:r>
            <w:r w:rsidR="000B21DA">
              <w:t>дня</w:t>
            </w:r>
          </w:p>
        </w:tc>
      </w:tr>
      <w:tr w:rsidR="000B21DA" w:rsidTr="000B21DA">
        <w:tc>
          <w:tcPr>
            <w:tcW w:w="3209" w:type="dxa"/>
          </w:tcPr>
          <w:p w:rsidR="000B21DA" w:rsidRDefault="000B21DA" w:rsidP="003045D1">
            <w:pPr>
              <w:pStyle w:val="aff9"/>
            </w:pPr>
            <w:r>
              <w:lastRenderedPageBreak/>
              <w:t>Реализ</w:t>
            </w:r>
            <w:r w:rsidR="00713012">
              <w:t>овать</w:t>
            </w:r>
            <w:r>
              <w:t xml:space="preserve"> логик</w:t>
            </w:r>
            <w:r w:rsidR="00713012">
              <w:t>у</w:t>
            </w:r>
            <w:r>
              <w:t xml:space="preserve"> </w:t>
            </w:r>
            <w:r w:rsidR="00713012">
              <w:t xml:space="preserve">пользовательского интерфейса </w:t>
            </w:r>
            <w:r>
              <w:t xml:space="preserve">в клиентской части </w:t>
            </w:r>
            <w:r w:rsidR="00713012">
              <w:t>системы</w:t>
            </w:r>
          </w:p>
        </w:tc>
        <w:tc>
          <w:tcPr>
            <w:tcW w:w="3209" w:type="dxa"/>
          </w:tcPr>
          <w:p w:rsidR="000B21DA" w:rsidRDefault="000B21DA" w:rsidP="003045D1">
            <w:pPr>
              <w:pStyle w:val="aff9"/>
            </w:pPr>
            <w:r>
              <w:t>Программист 1</w:t>
            </w:r>
          </w:p>
        </w:tc>
        <w:tc>
          <w:tcPr>
            <w:tcW w:w="3209" w:type="dxa"/>
          </w:tcPr>
          <w:p w:rsidR="000B21DA" w:rsidRDefault="003045D1" w:rsidP="003045D1">
            <w:pPr>
              <w:pStyle w:val="aff9"/>
            </w:pPr>
            <w:r>
              <w:t>4</w:t>
            </w:r>
            <w:r w:rsidR="000B21DA">
              <w:t xml:space="preserve"> дня</w:t>
            </w:r>
          </w:p>
        </w:tc>
      </w:tr>
      <w:tr w:rsidR="00713012" w:rsidTr="000B21DA">
        <w:tc>
          <w:tcPr>
            <w:tcW w:w="3209" w:type="dxa"/>
          </w:tcPr>
          <w:p w:rsidR="00713012" w:rsidRDefault="00713012" w:rsidP="003045D1">
            <w:pPr>
              <w:pStyle w:val="aff9"/>
            </w:pPr>
            <w:r>
              <w:t>Реализовать обработку запросов к серверной части системы</w:t>
            </w:r>
          </w:p>
        </w:tc>
        <w:tc>
          <w:tcPr>
            <w:tcW w:w="3209" w:type="dxa"/>
          </w:tcPr>
          <w:p w:rsidR="00713012" w:rsidRDefault="00713012" w:rsidP="003045D1">
            <w:pPr>
              <w:pStyle w:val="aff9"/>
            </w:pPr>
            <w:r>
              <w:t>Программист 1</w:t>
            </w:r>
          </w:p>
        </w:tc>
        <w:tc>
          <w:tcPr>
            <w:tcW w:w="3209" w:type="dxa"/>
          </w:tcPr>
          <w:p w:rsidR="00713012" w:rsidRDefault="00713012" w:rsidP="003045D1">
            <w:pPr>
              <w:pStyle w:val="aff9"/>
            </w:pPr>
            <w:r>
              <w:t>2 дня</w:t>
            </w:r>
          </w:p>
        </w:tc>
      </w:tr>
      <w:tr w:rsidR="003045D1" w:rsidTr="000B21DA">
        <w:tc>
          <w:tcPr>
            <w:tcW w:w="3209" w:type="dxa"/>
          </w:tcPr>
          <w:p w:rsidR="003045D1" w:rsidRDefault="00713012" w:rsidP="003045D1">
            <w:pPr>
              <w:pStyle w:val="aff9"/>
            </w:pPr>
            <w:r>
              <w:t>Реализовать о</w:t>
            </w:r>
            <w:r w:rsidR="003045D1">
              <w:t>бработк</w:t>
            </w:r>
            <w:r>
              <w:t>у</w:t>
            </w:r>
            <w:r w:rsidR="003045D1">
              <w:t xml:space="preserve"> запросов с клиента части системы</w:t>
            </w:r>
          </w:p>
        </w:tc>
        <w:tc>
          <w:tcPr>
            <w:tcW w:w="3209" w:type="dxa"/>
          </w:tcPr>
          <w:p w:rsidR="003045D1" w:rsidRDefault="003045D1" w:rsidP="003045D1">
            <w:pPr>
              <w:pStyle w:val="aff9"/>
            </w:pPr>
            <w:r>
              <w:rPr>
                <w:lang w:val="en-US"/>
              </w:rPr>
              <w:t>Back</w:t>
            </w:r>
            <w:r>
              <w:t>-</w:t>
            </w:r>
            <w:r>
              <w:rPr>
                <w:lang w:val="en-US"/>
              </w:rPr>
              <w:t xml:space="preserve">end </w:t>
            </w:r>
            <w:r>
              <w:t>разработчик</w:t>
            </w:r>
          </w:p>
        </w:tc>
        <w:tc>
          <w:tcPr>
            <w:tcW w:w="3209" w:type="dxa"/>
          </w:tcPr>
          <w:p w:rsidR="003045D1" w:rsidRDefault="003045D1" w:rsidP="003045D1">
            <w:pPr>
              <w:pStyle w:val="aff9"/>
            </w:pPr>
            <w:r>
              <w:t xml:space="preserve">2 день </w:t>
            </w:r>
          </w:p>
        </w:tc>
      </w:tr>
      <w:tr w:rsidR="003045D1" w:rsidTr="000B21DA">
        <w:tc>
          <w:tcPr>
            <w:tcW w:w="3209" w:type="dxa"/>
          </w:tcPr>
          <w:p w:rsidR="003045D1" w:rsidRDefault="003045D1" w:rsidP="003045D1">
            <w:pPr>
              <w:pStyle w:val="aff9"/>
            </w:pPr>
            <w:r>
              <w:t>Реализовать запросы к базе данных</w:t>
            </w:r>
          </w:p>
        </w:tc>
        <w:tc>
          <w:tcPr>
            <w:tcW w:w="3209" w:type="dxa"/>
          </w:tcPr>
          <w:p w:rsidR="003045D1" w:rsidRDefault="003045D1" w:rsidP="003045D1">
            <w:pPr>
              <w:pStyle w:val="aff9"/>
            </w:pPr>
            <w:r>
              <w:rPr>
                <w:lang w:val="en-US"/>
              </w:rPr>
              <w:t>Back</w:t>
            </w:r>
            <w:r>
              <w:t>-</w:t>
            </w:r>
            <w:r>
              <w:rPr>
                <w:lang w:val="en-US"/>
              </w:rPr>
              <w:t xml:space="preserve">end </w:t>
            </w:r>
            <w:r>
              <w:t>разработчик</w:t>
            </w:r>
          </w:p>
        </w:tc>
        <w:tc>
          <w:tcPr>
            <w:tcW w:w="3209" w:type="dxa"/>
          </w:tcPr>
          <w:p w:rsidR="003045D1" w:rsidRDefault="003045D1" w:rsidP="003045D1">
            <w:pPr>
              <w:pStyle w:val="aff9"/>
            </w:pPr>
            <w:r>
              <w:t xml:space="preserve">1 день </w:t>
            </w:r>
          </w:p>
        </w:tc>
      </w:tr>
      <w:tr w:rsidR="003045D1" w:rsidTr="000B21DA">
        <w:tc>
          <w:tcPr>
            <w:tcW w:w="3209" w:type="dxa"/>
          </w:tcPr>
          <w:p w:rsidR="003045D1" w:rsidRDefault="00713012" w:rsidP="003045D1">
            <w:pPr>
              <w:pStyle w:val="aff9"/>
            </w:pPr>
            <w:r>
              <w:t>Добавить необходимые таблицы в БД</w:t>
            </w:r>
          </w:p>
        </w:tc>
        <w:tc>
          <w:tcPr>
            <w:tcW w:w="3209" w:type="dxa"/>
          </w:tcPr>
          <w:p w:rsidR="003045D1" w:rsidRDefault="003045D1" w:rsidP="003045D1">
            <w:pPr>
              <w:pStyle w:val="aff9"/>
            </w:pPr>
            <w:r>
              <w:rPr>
                <w:lang w:val="en-US"/>
              </w:rPr>
              <w:t>Back</w:t>
            </w:r>
            <w:r>
              <w:t>-</w:t>
            </w:r>
            <w:r>
              <w:rPr>
                <w:lang w:val="en-US"/>
              </w:rPr>
              <w:t xml:space="preserve">end </w:t>
            </w:r>
            <w:r>
              <w:t>разработчик</w:t>
            </w:r>
          </w:p>
        </w:tc>
        <w:tc>
          <w:tcPr>
            <w:tcW w:w="3209" w:type="dxa"/>
          </w:tcPr>
          <w:p w:rsidR="003045D1" w:rsidRDefault="003045D1" w:rsidP="003045D1">
            <w:pPr>
              <w:pStyle w:val="aff9"/>
            </w:pPr>
            <w:r>
              <w:t xml:space="preserve">1 день </w:t>
            </w:r>
          </w:p>
        </w:tc>
      </w:tr>
      <w:tr w:rsidR="000B21DA" w:rsidTr="000B21DA">
        <w:tc>
          <w:tcPr>
            <w:tcW w:w="3209" w:type="dxa"/>
          </w:tcPr>
          <w:p w:rsidR="000B21DA" w:rsidRDefault="000B21DA" w:rsidP="003045D1">
            <w:pPr>
              <w:pStyle w:val="aff9"/>
            </w:pPr>
            <w:r>
              <w:t>Разработка серверной логики</w:t>
            </w:r>
          </w:p>
        </w:tc>
        <w:tc>
          <w:tcPr>
            <w:tcW w:w="3209" w:type="dxa"/>
          </w:tcPr>
          <w:p w:rsidR="000B21DA" w:rsidRPr="000B21DA" w:rsidRDefault="000B21DA" w:rsidP="003045D1">
            <w:pPr>
              <w:pStyle w:val="aff9"/>
            </w:pPr>
            <w:r>
              <w:rPr>
                <w:lang w:val="en-US"/>
              </w:rPr>
              <w:t>Back</w:t>
            </w:r>
            <w:r>
              <w:t>-</w:t>
            </w:r>
            <w:r>
              <w:rPr>
                <w:lang w:val="en-US"/>
              </w:rPr>
              <w:t xml:space="preserve">end </w:t>
            </w:r>
            <w:r>
              <w:t>разработчик</w:t>
            </w:r>
          </w:p>
        </w:tc>
        <w:tc>
          <w:tcPr>
            <w:tcW w:w="3209" w:type="dxa"/>
          </w:tcPr>
          <w:p w:rsidR="000B21DA" w:rsidRDefault="003045D1" w:rsidP="003045D1">
            <w:pPr>
              <w:pStyle w:val="aff9"/>
            </w:pPr>
            <w:r>
              <w:t>2</w:t>
            </w:r>
            <w:r w:rsidR="000B21DA">
              <w:t xml:space="preserve"> дня</w:t>
            </w:r>
          </w:p>
        </w:tc>
      </w:tr>
    </w:tbl>
    <w:p w:rsidR="000B21DA" w:rsidRDefault="000B21DA" w:rsidP="000B21DA">
      <w:pPr>
        <w:ind w:firstLine="0"/>
      </w:pPr>
    </w:p>
    <w:p w:rsidR="00DA0C3D" w:rsidRPr="001E3125" w:rsidRDefault="00DA0C3D" w:rsidP="001E3125">
      <w:pPr>
        <w:ind w:firstLine="708"/>
      </w:pPr>
      <w:r w:rsidRPr="00E03AF1">
        <w:rPr>
          <w:b/>
          <w:bCs/>
        </w:rPr>
        <w:t>Вывод</w:t>
      </w:r>
      <w:r>
        <w:t>:</w:t>
      </w:r>
      <w:r w:rsidR="001E3125">
        <w:t xml:space="preserve"> в ходе выполнения лабораторной работы было описано 10 </w:t>
      </w:r>
      <w:proofErr w:type="spellStart"/>
      <w:r w:rsidR="001E3125">
        <w:t>бэклог</w:t>
      </w:r>
      <w:proofErr w:type="spellEnd"/>
      <w:r w:rsidR="001E3125">
        <w:t xml:space="preserve"> </w:t>
      </w:r>
      <w:r w:rsidR="001E3125">
        <w:rPr>
          <w:lang w:val="en-US"/>
        </w:rPr>
        <w:t>user</w:t>
      </w:r>
      <w:r w:rsidR="001E3125" w:rsidRPr="001E3125">
        <w:t xml:space="preserve"> </w:t>
      </w:r>
      <w:r w:rsidR="001E3125">
        <w:rPr>
          <w:lang w:val="en-US"/>
        </w:rPr>
        <w:t>story</w:t>
      </w:r>
      <w:r w:rsidR="001E3125">
        <w:t xml:space="preserve">, основываясь на </w:t>
      </w:r>
      <w:r w:rsidR="001E3125">
        <w:rPr>
          <w:lang w:val="en-US"/>
        </w:rPr>
        <w:t>use</w:t>
      </w:r>
      <w:r w:rsidR="001E3125" w:rsidRPr="001E3125">
        <w:t>-</w:t>
      </w:r>
      <w:r w:rsidR="001E3125">
        <w:rPr>
          <w:lang w:val="en-US"/>
        </w:rPr>
        <w:t>case</w:t>
      </w:r>
      <w:r w:rsidR="001E3125" w:rsidRPr="001E3125">
        <w:t xml:space="preserve"> </w:t>
      </w:r>
      <w:r w:rsidR="001E3125">
        <w:t xml:space="preserve">диаграмму. Так же был описан первый спринт разработки системы. </w:t>
      </w:r>
    </w:p>
    <w:sectPr w:rsidR="00DA0C3D" w:rsidRPr="001E3125" w:rsidSect="003532F4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641A" w:rsidRDefault="00F0641A">
      <w:r>
        <w:separator/>
      </w:r>
    </w:p>
  </w:endnote>
  <w:endnote w:type="continuationSeparator" w:id="0">
    <w:p w:rsidR="00F0641A" w:rsidRDefault="00F06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font1248">
    <w:altName w:val="MS Mincho"/>
    <w:panose1 w:val="020B0604020202020204"/>
    <w:charset w:val="8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T Astra Serif">
    <w:altName w:val="Times New Roman"/>
    <w:panose1 w:val="020B0604020202020204"/>
    <w:charset w:val="CC"/>
    <w:family w:val="roman"/>
    <w:pitch w:val="variable"/>
    <w:sig w:usb0="A00002EF" w:usb1="5000204B" w:usb2="00000020" w:usb3="00000000" w:csb0="00000097" w:csb1="00000000"/>
  </w:font>
  <w:font w:name="Droid Sans Fallback">
    <w:panose1 w:val="020B0604020202020204"/>
    <w:charset w:val="00"/>
    <w:family w:val="roman"/>
    <w:notTrueType/>
    <w:pitch w:val="default"/>
  </w:font>
  <w:font w:name="DejaVu Sans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674D" w:rsidRDefault="00CC674D">
    <w:pPr>
      <w:pStyle w:val="aff1"/>
      <w:framePr w:wrap="around" w:vAnchor="text" w:hAnchor="margin" w:xAlign="right" w:y="1"/>
      <w:rPr>
        <w:rStyle w:val="aff3"/>
      </w:rPr>
    </w:pPr>
    <w:r>
      <w:rPr>
        <w:rStyle w:val="aff3"/>
      </w:rPr>
      <w:fldChar w:fldCharType="begin"/>
    </w:r>
    <w:r>
      <w:rPr>
        <w:rStyle w:val="aff3"/>
      </w:rPr>
      <w:instrText xml:space="preserve">PAGE  </w:instrText>
    </w:r>
    <w:r>
      <w:rPr>
        <w:rStyle w:val="aff3"/>
      </w:rPr>
      <w:fldChar w:fldCharType="separate"/>
    </w:r>
    <w:r>
      <w:rPr>
        <w:rStyle w:val="aff3"/>
        <w:noProof/>
      </w:rPr>
      <w:t>1</w:t>
    </w:r>
    <w:r>
      <w:rPr>
        <w:rStyle w:val="aff3"/>
      </w:rPr>
      <w:fldChar w:fldCharType="end"/>
    </w:r>
  </w:p>
  <w:p w:rsidR="00CC674D" w:rsidRDefault="00CC674D">
    <w:pPr>
      <w:pStyle w:val="af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674D" w:rsidRDefault="00CC674D" w:rsidP="003532F4">
    <w:pPr>
      <w:pStyle w:val="aff1"/>
      <w:jc w:val="center"/>
    </w:pPr>
    <w:r>
      <w:fldChar w:fldCharType="begin"/>
    </w:r>
    <w:r>
      <w:instrText>PAGE   \* MERGEFORMAT</w:instrText>
    </w:r>
    <w:r>
      <w:fldChar w:fldCharType="separate"/>
    </w:r>
    <w:r w:rsidR="00F37168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641A" w:rsidRDefault="00F0641A">
      <w:r>
        <w:separator/>
      </w:r>
    </w:p>
  </w:footnote>
  <w:footnote w:type="continuationSeparator" w:id="0">
    <w:p w:rsidR="00F0641A" w:rsidRDefault="00F06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0000000A"/>
    <w:lvl w:ilvl="0">
      <w:start w:val="1"/>
      <w:numFmt w:val="bullet"/>
      <w:suff w:val="nothing"/>
      <w:lvlText w:val="—"/>
      <w:lvlJc w:val="left"/>
      <w:pPr>
        <w:tabs>
          <w:tab w:val="num" w:pos="0"/>
        </w:tabs>
        <w:ind w:left="0" w:firstLine="0"/>
      </w:pPr>
      <w:rPr>
        <w:rFonts w:ascii="Tahoma" w:hAnsi="Tahoma" w:cs="OpenSymbol"/>
      </w:rPr>
    </w:lvl>
    <w:lvl w:ilvl="1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2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3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4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5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6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7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8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</w:abstractNum>
  <w:abstractNum w:abstractNumId="1" w15:restartNumberingAfterBreak="0">
    <w:nsid w:val="01432263"/>
    <w:multiLevelType w:val="hybridMultilevel"/>
    <w:tmpl w:val="4DEA9F98"/>
    <w:lvl w:ilvl="0" w:tplc="2538435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769E9"/>
    <w:multiLevelType w:val="hybridMultilevel"/>
    <w:tmpl w:val="E08E331A"/>
    <w:lvl w:ilvl="0" w:tplc="C12C65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064370E"/>
    <w:multiLevelType w:val="hybridMultilevel"/>
    <w:tmpl w:val="9140DB80"/>
    <w:lvl w:ilvl="0" w:tplc="6B38BEE4">
      <w:start w:val="1"/>
      <w:numFmt w:val="bullet"/>
      <w:lvlText w:val=""/>
      <w:lvlJc w:val="left"/>
      <w:pPr>
        <w:tabs>
          <w:tab w:val="num" w:pos="709"/>
        </w:tabs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FC31CE"/>
    <w:multiLevelType w:val="hybridMultilevel"/>
    <w:tmpl w:val="861A0C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abstractNum w:abstractNumId="14" w15:restartNumberingAfterBreak="0">
    <w:nsid w:val="75533744"/>
    <w:multiLevelType w:val="hybridMultilevel"/>
    <w:tmpl w:val="D6505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639232">
    <w:abstractNumId w:val="7"/>
  </w:num>
  <w:num w:numId="2" w16cid:durableId="477381470">
    <w:abstractNumId w:val="2"/>
  </w:num>
  <w:num w:numId="3" w16cid:durableId="1778022733">
    <w:abstractNumId w:val="12"/>
  </w:num>
  <w:num w:numId="4" w16cid:durableId="1621379014">
    <w:abstractNumId w:val="8"/>
  </w:num>
  <w:num w:numId="5" w16cid:durableId="1814757744">
    <w:abstractNumId w:val="3"/>
  </w:num>
  <w:num w:numId="6" w16cid:durableId="668365826">
    <w:abstractNumId w:val="1"/>
  </w:num>
  <w:num w:numId="7" w16cid:durableId="486363570">
    <w:abstractNumId w:val="4"/>
  </w:num>
  <w:num w:numId="8" w16cid:durableId="599071541">
    <w:abstractNumId w:val="5"/>
  </w:num>
  <w:num w:numId="9" w16cid:durableId="967129139">
    <w:abstractNumId w:val="9"/>
  </w:num>
  <w:num w:numId="10" w16cid:durableId="2071347147">
    <w:abstractNumId w:val="1"/>
  </w:num>
  <w:num w:numId="11" w16cid:durableId="535969772">
    <w:abstractNumId w:val="1"/>
  </w:num>
  <w:num w:numId="12" w16cid:durableId="2040276201">
    <w:abstractNumId w:val="1"/>
  </w:num>
  <w:num w:numId="13" w16cid:durableId="112864262">
    <w:abstractNumId w:val="1"/>
  </w:num>
  <w:num w:numId="14" w16cid:durableId="889614866">
    <w:abstractNumId w:val="1"/>
  </w:num>
  <w:num w:numId="15" w16cid:durableId="375931000">
    <w:abstractNumId w:val="1"/>
    <w:lvlOverride w:ilvl="0">
      <w:startOverride w:val="1"/>
    </w:lvlOverride>
  </w:num>
  <w:num w:numId="16" w16cid:durableId="387146338">
    <w:abstractNumId w:val="1"/>
  </w:num>
  <w:num w:numId="17" w16cid:durableId="1100417584">
    <w:abstractNumId w:val="1"/>
  </w:num>
  <w:num w:numId="18" w16cid:durableId="935943284">
    <w:abstractNumId w:val="1"/>
  </w:num>
  <w:num w:numId="19" w16cid:durableId="58099098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44634395">
    <w:abstractNumId w:val="13"/>
  </w:num>
  <w:num w:numId="21" w16cid:durableId="1135483826">
    <w:abstractNumId w:val="0"/>
  </w:num>
  <w:num w:numId="22" w16cid:durableId="1848981283">
    <w:abstractNumId w:val="11"/>
  </w:num>
  <w:num w:numId="23" w16cid:durableId="1175192758">
    <w:abstractNumId w:val="10"/>
  </w:num>
  <w:num w:numId="24" w16cid:durableId="699936890">
    <w:abstractNumId w:val="14"/>
  </w:num>
  <w:num w:numId="25" w16cid:durableId="11344437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1D"/>
    <w:rsid w:val="00000979"/>
    <w:rsid w:val="00006285"/>
    <w:rsid w:val="00006F3B"/>
    <w:rsid w:val="00007916"/>
    <w:rsid w:val="0001040E"/>
    <w:rsid w:val="00012C82"/>
    <w:rsid w:val="00013E7B"/>
    <w:rsid w:val="00020892"/>
    <w:rsid w:val="000227B1"/>
    <w:rsid w:val="00024414"/>
    <w:rsid w:val="00030266"/>
    <w:rsid w:val="00032537"/>
    <w:rsid w:val="00036FDC"/>
    <w:rsid w:val="00041832"/>
    <w:rsid w:val="000468A2"/>
    <w:rsid w:val="00046E85"/>
    <w:rsid w:val="00062A87"/>
    <w:rsid w:val="00064025"/>
    <w:rsid w:val="000660B4"/>
    <w:rsid w:val="00072994"/>
    <w:rsid w:val="00074B37"/>
    <w:rsid w:val="0007728E"/>
    <w:rsid w:val="0008335A"/>
    <w:rsid w:val="00084954"/>
    <w:rsid w:val="000858C5"/>
    <w:rsid w:val="000A0347"/>
    <w:rsid w:val="000B134C"/>
    <w:rsid w:val="000B21DA"/>
    <w:rsid w:val="000B3BB0"/>
    <w:rsid w:val="000B69DB"/>
    <w:rsid w:val="000C5E3E"/>
    <w:rsid w:val="000D3F05"/>
    <w:rsid w:val="000D5481"/>
    <w:rsid w:val="000E0E6D"/>
    <w:rsid w:val="000F426A"/>
    <w:rsid w:val="00103EB2"/>
    <w:rsid w:val="00104149"/>
    <w:rsid w:val="001055DC"/>
    <w:rsid w:val="00106BB9"/>
    <w:rsid w:val="0011661C"/>
    <w:rsid w:val="00127AB8"/>
    <w:rsid w:val="0013552D"/>
    <w:rsid w:val="0014598F"/>
    <w:rsid w:val="00150789"/>
    <w:rsid w:val="00155428"/>
    <w:rsid w:val="00155C4D"/>
    <w:rsid w:val="00172CCE"/>
    <w:rsid w:val="001731F1"/>
    <w:rsid w:val="00181146"/>
    <w:rsid w:val="00197528"/>
    <w:rsid w:val="001A0F9C"/>
    <w:rsid w:val="001A2297"/>
    <w:rsid w:val="001A3EC7"/>
    <w:rsid w:val="001B0E0F"/>
    <w:rsid w:val="001B1257"/>
    <w:rsid w:val="001B1CE7"/>
    <w:rsid w:val="001B246E"/>
    <w:rsid w:val="001C0DEA"/>
    <w:rsid w:val="001D0686"/>
    <w:rsid w:val="001D0BC8"/>
    <w:rsid w:val="001D5719"/>
    <w:rsid w:val="001E0AE0"/>
    <w:rsid w:val="001E3125"/>
    <w:rsid w:val="001E76E0"/>
    <w:rsid w:val="001F0C11"/>
    <w:rsid w:val="001F3062"/>
    <w:rsid w:val="00204100"/>
    <w:rsid w:val="00204924"/>
    <w:rsid w:val="00205068"/>
    <w:rsid w:val="00234E38"/>
    <w:rsid w:val="002354E7"/>
    <w:rsid w:val="002621AF"/>
    <w:rsid w:val="00270261"/>
    <w:rsid w:val="00281D20"/>
    <w:rsid w:val="002847B2"/>
    <w:rsid w:val="00285933"/>
    <w:rsid w:val="002925AD"/>
    <w:rsid w:val="00294736"/>
    <w:rsid w:val="002A5A08"/>
    <w:rsid w:val="002B66C5"/>
    <w:rsid w:val="002B7BE7"/>
    <w:rsid w:val="002C3954"/>
    <w:rsid w:val="002C4251"/>
    <w:rsid w:val="002D7F16"/>
    <w:rsid w:val="002E3A3D"/>
    <w:rsid w:val="002F2A16"/>
    <w:rsid w:val="002F69CD"/>
    <w:rsid w:val="00304267"/>
    <w:rsid w:val="003045D1"/>
    <w:rsid w:val="00304AE9"/>
    <w:rsid w:val="00306A25"/>
    <w:rsid w:val="00310832"/>
    <w:rsid w:val="00315FF4"/>
    <w:rsid w:val="003245ED"/>
    <w:rsid w:val="00324AAD"/>
    <w:rsid w:val="00325964"/>
    <w:rsid w:val="00330368"/>
    <w:rsid w:val="00336E8B"/>
    <w:rsid w:val="00336E93"/>
    <w:rsid w:val="003405D6"/>
    <w:rsid w:val="00343313"/>
    <w:rsid w:val="00344A31"/>
    <w:rsid w:val="00347946"/>
    <w:rsid w:val="00347AFB"/>
    <w:rsid w:val="00347D22"/>
    <w:rsid w:val="0035156F"/>
    <w:rsid w:val="003532F4"/>
    <w:rsid w:val="00360BB3"/>
    <w:rsid w:val="003673E7"/>
    <w:rsid w:val="0038234B"/>
    <w:rsid w:val="00387170"/>
    <w:rsid w:val="00396B48"/>
    <w:rsid w:val="00396F1A"/>
    <w:rsid w:val="003A6D84"/>
    <w:rsid w:val="003C5FAF"/>
    <w:rsid w:val="003C770B"/>
    <w:rsid w:val="003D6E12"/>
    <w:rsid w:val="003E2CA7"/>
    <w:rsid w:val="003E4D8C"/>
    <w:rsid w:val="003F1D21"/>
    <w:rsid w:val="003F3C82"/>
    <w:rsid w:val="003F4DAD"/>
    <w:rsid w:val="00402C8D"/>
    <w:rsid w:val="00402F81"/>
    <w:rsid w:val="00404F1C"/>
    <w:rsid w:val="0041679E"/>
    <w:rsid w:val="00417D63"/>
    <w:rsid w:val="00422CFF"/>
    <w:rsid w:val="00426943"/>
    <w:rsid w:val="00450D5F"/>
    <w:rsid w:val="00451F08"/>
    <w:rsid w:val="00457060"/>
    <w:rsid w:val="004624A8"/>
    <w:rsid w:val="00464B90"/>
    <w:rsid w:val="00465745"/>
    <w:rsid w:val="0046599B"/>
    <w:rsid w:val="004665E7"/>
    <w:rsid w:val="0047085F"/>
    <w:rsid w:val="00470A46"/>
    <w:rsid w:val="00473887"/>
    <w:rsid w:val="00473908"/>
    <w:rsid w:val="00475E80"/>
    <w:rsid w:val="00482BFA"/>
    <w:rsid w:val="00486281"/>
    <w:rsid w:val="00486493"/>
    <w:rsid w:val="00491B1B"/>
    <w:rsid w:val="004938EC"/>
    <w:rsid w:val="004A7105"/>
    <w:rsid w:val="004B35CA"/>
    <w:rsid w:val="004B6FDA"/>
    <w:rsid w:val="004C0F56"/>
    <w:rsid w:val="004C281D"/>
    <w:rsid w:val="004C6104"/>
    <w:rsid w:val="004D5655"/>
    <w:rsid w:val="004D580C"/>
    <w:rsid w:val="004F6F14"/>
    <w:rsid w:val="005078F5"/>
    <w:rsid w:val="00515CBC"/>
    <w:rsid w:val="00523165"/>
    <w:rsid w:val="005255AA"/>
    <w:rsid w:val="00530C07"/>
    <w:rsid w:val="00532648"/>
    <w:rsid w:val="0054586D"/>
    <w:rsid w:val="005469C1"/>
    <w:rsid w:val="00546E44"/>
    <w:rsid w:val="00550899"/>
    <w:rsid w:val="005616DC"/>
    <w:rsid w:val="00565E4C"/>
    <w:rsid w:val="00567FC1"/>
    <w:rsid w:val="00573C7C"/>
    <w:rsid w:val="0058188B"/>
    <w:rsid w:val="005828C7"/>
    <w:rsid w:val="005A75D0"/>
    <w:rsid w:val="005B1631"/>
    <w:rsid w:val="005C0E3F"/>
    <w:rsid w:val="005C447E"/>
    <w:rsid w:val="005C4714"/>
    <w:rsid w:val="005C7A42"/>
    <w:rsid w:val="005D222D"/>
    <w:rsid w:val="005D3EC8"/>
    <w:rsid w:val="005E7C05"/>
    <w:rsid w:val="005F5705"/>
    <w:rsid w:val="005F6032"/>
    <w:rsid w:val="005F78A6"/>
    <w:rsid w:val="00606137"/>
    <w:rsid w:val="00611BEE"/>
    <w:rsid w:val="00622271"/>
    <w:rsid w:val="00622994"/>
    <w:rsid w:val="00622F5F"/>
    <w:rsid w:val="00624C5E"/>
    <w:rsid w:val="0062561F"/>
    <w:rsid w:val="00626BD4"/>
    <w:rsid w:val="00641101"/>
    <w:rsid w:val="00645B07"/>
    <w:rsid w:val="0066082E"/>
    <w:rsid w:val="00663AFA"/>
    <w:rsid w:val="006652BC"/>
    <w:rsid w:val="006655ED"/>
    <w:rsid w:val="0067566B"/>
    <w:rsid w:val="006777D3"/>
    <w:rsid w:val="006845A0"/>
    <w:rsid w:val="0069027B"/>
    <w:rsid w:val="006924D9"/>
    <w:rsid w:val="006967E9"/>
    <w:rsid w:val="006B2D02"/>
    <w:rsid w:val="006B5113"/>
    <w:rsid w:val="006B5E0E"/>
    <w:rsid w:val="006C0E73"/>
    <w:rsid w:val="006C16C3"/>
    <w:rsid w:val="006C4D13"/>
    <w:rsid w:val="006C5FCF"/>
    <w:rsid w:val="006D25DB"/>
    <w:rsid w:val="006D4634"/>
    <w:rsid w:val="006D4A38"/>
    <w:rsid w:val="006D5328"/>
    <w:rsid w:val="006D5CBE"/>
    <w:rsid w:val="0070246A"/>
    <w:rsid w:val="00703EF0"/>
    <w:rsid w:val="0070520F"/>
    <w:rsid w:val="00713012"/>
    <w:rsid w:val="007268FA"/>
    <w:rsid w:val="00735C10"/>
    <w:rsid w:val="007375D7"/>
    <w:rsid w:val="00750553"/>
    <w:rsid w:val="00751567"/>
    <w:rsid w:val="00757C6A"/>
    <w:rsid w:val="0076100B"/>
    <w:rsid w:val="00775E0F"/>
    <w:rsid w:val="00782B73"/>
    <w:rsid w:val="00784677"/>
    <w:rsid w:val="007914DB"/>
    <w:rsid w:val="00791A47"/>
    <w:rsid w:val="007A01CA"/>
    <w:rsid w:val="007A2241"/>
    <w:rsid w:val="007A7F7E"/>
    <w:rsid w:val="007B269A"/>
    <w:rsid w:val="007B3051"/>
    <w:rsid w:val="007C0700"/>
    <w:rsid w:val="007C1C79"/>
    <w:rsid w:val="007E283A"/>
    <w:rsid w:val="007E525E"/>
    <w:rsid w:val="007E5C2C"/>
    <w:rsid w:val="007E66A0"/>
    <w:rsid w:val="007F2B5E"/>
    <w:rsid w:val="00801987"/>
    <w:rsid w:val="008034C9"/>
    <w:rsid w:val="0080506C"/>
    <w:rsid w:val="008069C5"/>
    <w:rsid w:val="008155B2"/>
    <w:rsid w:val="00815AE1"/>
    <w:rsid w:val="008205E0"/>
    <w:rsid w:val="00820EC0"/>
    <w:rsid w:val="00821BE4"/>
    <w:rsid w:val="008242A0"/>
    <w:rsid w:val="008267DB"/>
    <w:rsid w:val="00826CA8"/>
    <w:rsid w:val="008309E0"/>
    <w:rsid w:val="008333D9"/>
    <w:rsid w:val="0083358A"/>
    <w:rsid w:val="00865ECA"/>
    <w:rsid w:val="00873E75"/>
    <w:rsid w:val="00874908"/>
    <w:rsid w:val="008802E6"/>
    <w:rsid w:val="00881056"/>
    <w:rsid w:val="00881069"/>
    <w:rsid w:val="008841D2"/>
    <w:rsid w:val="00886E2A"/>
    <w:rsid w:val="00890537"/>
    <w:rsid w:val="008927BE"/>
    <w:rsid w:val="008B126B"/>
    <w:rsid w:val="008B2526"/>
    <w:rsid w:val="008B4799"/>
    <w:rsid w:val="008C1B1A"/>
    <w:rsid w:val="008C7188"/>
    <w:rsid w:val="008C7AAE"/>
    <w:rsid w:val="008D0CC0"/>
    <w:rsid w:val="008D3591"/>
    <w:rsid w:val="008D6DA2"/>
    <w:rsid w:val="008E27E6"/>
    <w:rsid w:val="008E5D60"/>
    <w:rsid w:val="008F069E"/>
    <w:rsid w:val="008F35C0"/>
    <w:rsid w:val="008F4A74"/>
    <w:rsid w:val="00903D59"/>
    <w:rsid w:val="0090491B"/>
    <w:rsid w:val="00910FD1"/>
    <w:rsid w:val="00914FA3"/>
    <w:rsid w:val="00926A54"/>
    <w:rsid w:val="009463F7"/>
    <w:rsid w:val="0094700E"/>
    <w:rsid w:val="00962F5F"/>
    <w:rsid w:val="009634DC"/>
    <w:rsid w:val="009669E0"/>
    <w:rsid w:val="0096709C"/>
    <w:rsid w:val="00973FBC"/>
    <w:rsid w:val="00975251"/>
    <w:rsid w:val="009760A6"/>
    <w:rsid w:val="00976CC3"/>
    <w:rsid w:val="00981D65"/>
    <w:rsid w:val="00983BD5"/>
    <w:rsid w:val="0099221C"/>
    <w:rsid w:val="009A522A"/>
    <w:rsid w:val="009A7AF7"/>
    <w:rsid w:val="009C20CB"/>
    <w:rsid w:val="009C4A8C"/>
    <w:rsid w:val="009C4DED"/>
    <w:rsid w:val="009D1BD0"/>
    <w:rsid w:val="009D4D95"/>
    <w:rsid w:val="009D687A"/>
    <w:rsid w:val="009F2C34"/>
    <w:rsid w:val="00A02A72"/>
    <w:rsid w:val="00A122A7"/>
    <w:rsid w:val="00A20CCE"/>
    <w:rsid w:val="00A21E57"/>
    <w:rsid w:val="00A2489D"/>
    <w:rsid w:val="00A26287"/>
    <w:rsid w:val="00A367D1"/>
    <w:rsid w:val="00A40F83"/>
    <w:rsid w:val="00A43EFB"/>
    <w:rsid w:val="00A52918"/>
    <w:rsid w:val="00A56C77"/>
    <w:rsid w:val="00A618D8"/>
    <w:rsid w:val="00A63223"/>
    <w:rsid w:val="00A65192"/>
    <w:rsid w:val="00A72EB0"/>
    <w:rsid w:val="00A83617"/>
    <w:rsid w:val="00A924BB"/>
    <w:rsid w:val="00AA1037"/>
    <w:rsid w:val="00AA673D"/>
    <w:rsid w:val="00AC39BC"/>
    <w:rsid w:val="00AC4F2F"/>
    <w:rsid w:val="00AC56E5"/>
    <w:rsid w:val="00AD0D55"/>
    <w:rsid w:val="00AD6089"/>
    <w:rsid w:val="00AF1FA6"/>
    <w:rsid w:val="00AF3FA2"/>
    <w:rsid w:val="00AF5E63"/>
    <w:rsid w:val="00B07214"/>
    <w:rsid w:val="00B176C6"/>
    <w:rsid w:val="00B22AB7"/>
    <w:rsid w:val="00B3262A"/>
    <w:rsid w:val="00B47AB7"/>
    <w:rsid w:val="00B47EF0"/>
    <w:rsid w:val="00B5420F"/>
    <w:rsid w:val="00B55F06"/>
    <w:rsid w:val="00B568BD"/>
    <w:rsid w:val="00B63BAE"/>
    <w:rsid w:val="00B66804"/>
    <w:rsid w:val="00B72A3B"/>
    <w:rsid w:val="00B77602"/>
    <w:rsid w:val="00B81A88"/>
    <w:rsid w:val="00B837C1"/>
    <w:rsid w:val="00B900EA"/>
    <w:rsid w:val="00B93FDB"/>
    <w:rsid w:val="00B94107"/>
    <w:rsid w:val="00B97EEB"/>
    <w:rsid w:val="00BA3B17"/>
    <w:rsid w:val="00BA44C9"/>
    <w:rsid w:val="00BA6074"/>
    <w:rsid w:val="00BA61CE"/>
    <w:rsid w:val="00BA7E14"/>
    <w:rsid w:val="00BB0859"/>
    <w:rsid w:val="00BB0BAB"/>
    <w:rsid w:val="00BC167E"/>
    <w:rsid w:val="00BC6164"/>
    <w:rsid w:val="00BC740A"/>
    <w:rsid w:val="00BD1740"/>
    <w:rsid w:val="00BD59C6"/>
    <w:rsid w:val="00BE1EC4"/>
    <w:rsid w:val="00BE227A"/>
    <w:rsid w:val="00BE2D61"/>
    <w:rsid w:val="00BF0976"/>
    <w:rsid w:val="00BF6A83"/>
    <w:rsid w:val="00C0777C"/>
    <w:rsid w:val="00C146C3"/>
    <w:rsid w:val="00C17A3D"/>
    <w:rsid w:val="00C22F36"/>
    <w:rsid w:val="00C3029C"/>
    <w:rsid w:val="00C31256"/>
    <w:rsid w:val="00C334E9"/>
    <w:rsid w:val="00C36E6E"/>
    <w:rsid w:val="00C55B28"/>
    <w:rsid w:val="00C71352"/>
    <w:rsid w:val="00C76FAD"/>
    <w:rsid w:val="00C809ED"/>
    <w:rsid w:val="00C83448"/>
    <w:rsid w:val="00C95F65"/>
    <w:rsid w:val="00CA639E"/>
    <w:rsid w:val="00CA72EB"/>
    <w:rsid w:val="00CB183A"/>
    <w:rsid w:val="00CB27C0"/>
    <w:rsid w:val="00CB74BB"/>
    <w:rsid w:val="00CC2E38"/>
    <w:rsid w:val="00CC5972"/>
    <w:rsid w:val="00CC674D"/>
    <w:rsid w:val="00CD4AEB"/>
    <w:rsid w:val="00CD557B"/>
    <w:rsid w:val="00CD602C"/>
    <w:rsid w:val="00CE444F"/>
    <w:rsid w:val="00D16504"/>
    <w:rsid w:val="00D16CD9"/>
    <w:rsid w:val="00D20ACC"/>
    <w:rsid w:val="00D22AEA"/>
    <w:rsid w:val="00D23FB1"/>
    <w:rsid w:val="00D3302D"/>
    <w:rsid w:val="00D42AAC"/>
    <w:rsid w:val="00D446FA"/>
    <w:rsid w:val="00D46B10"/>
    <w:rsid w:val="00D74599"/>
    <w:rsid w:val="00D81D3E"/>
    <w:rsid w:val="00D82301"/>
    <w:rsid w:val="00D92FF7"/>
    <w:rsid w:val="00D94402"/>
    <w:rsid w:val="00D96FD0"/>
    <w:rsid w:val="00D97235"/>
    <w:rsid w:val="00DA070F"/>
    <w:rsid w:val="00DA0C3D"/>
    <w:rsid w:val="00DA6730"/>
    <w:rsid w:val="00DB08C3"/>
    <w:rsid w:val="00DB7149"/>
    <w:rsid w:val="00DB7195"/>
    <w:rsid w:val="00DB71ED"/>
    <w:rsid w:val="00DC1B9A"/>
    <w:rsid w:val="00DD13BB"/>
    <w:rsid w:val="00DD7126"/>
    <w:rsid w:val="00DE698A"/>
    <w:rsid w:val="00DF014A"/>
    <w:rsid w:val="00DF5D13"/>
    <w:rsid w:val="00DF7BF5"/>
    <w:rsid w:val="00E014D8"/>
    <w:rsid w:val="00E03AF1"/>
    <w:rsid w:val="00E05939"/>
    <w:rsid w:val="00E129D6"/>
    <w:rsid w:val="00E12CC8"/>
    <w:rsid w:val="00E21DFE"/>
    <w:rsid w:val="00E24160"/>
    <w:rsid w:val="00E269E5"/>
    <w:rsid w:val="00E3150D"/>
    <w:rsid w:val="00E336C1"/>
    <w:rsid w:val="00E4025A"/>
    <w:rsid w:val="00E51F08"/>
    <w:rsid w:val="00E6259D"/>
    <w:rsid w:val="00E80A88"/>
    <w:rsid w:val="00E85C5F"/>
    <w:rsid w:val="00E96658"/>
    <w:rsid w:val="00E96953"/>
    <w:rsid w:val="00EA6691"/>
    <w:rsid w:val="00EB1AC9"/>
    <w:rsid w:val="00EB568A"/>
    <w:rsid w:val="00EB7913"/>
    <w:rsid w:val="00EC0DB4"/>
    <w:rsid w:val="00EC5461"/>
    <w:rsid w:val="00ED0A83"/>
    <w:rsid w:val="00ED3E29"/>
    <w:rsid w:val="00ED5FA0"/>
    <w:rsid w:val="00ED70BA"/>
    <w:rsid w:val="00EE161A"/>
    <w:rsid w:val="00EE5048"/>
    <w:rsid w:val="00EE7E2A"/>
    <w:rsid w:val="00EF7B71"/>
    <w:rsid w:val="00F01762"/>
    <w:rsid w:val="00F02DBC"/>
    <w:rsid w:val="00F0641A"/>
    <w:rsid w:val="00F13F94"/>
    <w:rsid w:val="00F164DF"/>
    <w:rsid w:val="00F2267C"/>
    <w:rsid w:val="00F354DB"/>
    <w:rsid w:val="00F37168"/>
    <w:rsid w:val="00F46A33"/>
    <w:rsid w:val="00F527C7"/>
    <w:rsid w:val="00F6625C"/>
    <w:rsid w:val="00F703CB"/>
    <w:rsid w:val="00F7254E"/>
    <w:rsid w:val="00F810BD"/>
    <w:rsid w:val="00F856F7"/>
    <w:rsid w:val="00F91A36"/>
    <w:rsid w:val="00F928B3"/>
    <w:rsid w:val="00FA36B7"/>
    <w:rsid w:val="00FA719B"/>
    <w:rsid w:val="00FB60E2"/>
    <w:rsid w:val="00FB65A7"/>
    <w:rsid w:val="00FB7112"/>
    <w:rsid w:val="00FC0578"/>
    <w:rsid w:val="00FC27C5"/>
    <w:rsid w:val="00FC5001"/>
    <w:rsid w:val="00FD1C0E"/>
    <w:rsid w:val="00FE1C46"/>
    <w:rsid w:val="00FE3C73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5AE92"/>
  <w15:docId w15:val="{4B5CE729-E935-F54C-8AC4-63E12831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C0E73"/>
    <w:pPr>
      <w:ind w:firstLine="709"/>
      <w:jc w:val="both"/>
    </w:pPr>
    <w:rPr>
      <w:rFonts w:ascii="Liberation Serif" w:hAnsi="Liberation Serif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910FD1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DEA"/>
    <w:pPr>
      <w:keepNext/>
      <w:keepLines/>
      <w:suppressAutoHyphens/>
      <w:spacing w:before="320" w:after="320"/>
      <w:contextualSpacing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10FD1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1C0DEA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BC167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BC167E"/>
    <w:rPr>
      <w:b/>
      <w:bCs/>
    </w:rPr>
  </w:style>
  <w:style w:type="character" w:styleId="a9">
    <w:name w:val="Emphasis"/>
    <w:uiPriority w:val="20"/>
    <w:qFormat/>
    <w:rsid w:val="00BC167E"/>
    <w:rPr>
      <w:i/>
      <w:iCs/>
    </w:rPr>
  </w:style>
  <w:style w:type="paragraph" w:styleId="aa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a">
    <w:name w:val="List Paragraph"/>
    <w:basedOn w:val="a0"/>
    <w:link w:val="ab"/>
    <w:uiPriority w:val="34"/>
    <w:qFormat/>
    <w:rsid w:val="00E21DFE"/>
    <w:pPr>
      <w:numPr>
        <w:numId w:val="6"/>
      </w:numPr>
      <w:tabs>
        <w:tab w:val="left" w:pos="993"/>
      </w:tabs>
    </w:pPr>
    <w:rPr>
      <w:szCs w:val="28"/>
    </w:rPr>
  </w:style>
  <w:style w:type="paragraph" w:styleId="21">
    <w:name w:val="Quote"/>
    <w:basedOn w:val="a0"/>
    <w:next w:val="a0"/>
    <w:link w:val="22"/>
    <w:uiPriority w:val="29"/>
    <w:qFormat/>
    <w:rsid w:val="00BC167E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BC167E"/>
    <w:rPr>
      <w:i/>
      <w:iCs/>
      <w:color w:val="000000"/>
    </w:rPr>
  </w:style>
  <w:style w:type="paragraph" w:styleId="ac">
    <w:name w:val="Intense Quote"/>
    <w:basedOn w:val="a0"/>
    <w:next w:val="a0"/>
    <w:link w:val="ad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BC167E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BC167E"/>
    <w:rPr>
      <w:i/>
      <w:iCs/>
      <w:color w:val="808080"/>
    </w:rPr>
  </w:style>
  <w:style w:type="character" w:styleId="af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af1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BC167E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BC167E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BC167E"/>
    <w:rPr>
      <w:b/>
      <w:bCs/>
      <w:color w:val="4F81BD"/>
      <w:sz w:val="18"/>
      <w:szCs w:val="18"/>
    </w:rPr>
  </w:style>
  <w:style w:type="paragraph" w:customStyle="1" w:styleId="af5">
    <w:name w:val="Рисунок (картинка)"/>
    <w:basedOn w:val="a0"/>
    <w:next w:val="af6"/>
    <w:link w:val="af7"/>
    <w:qFormat/>
    <w:rsid w:val="00C31256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af8">
    <w:name w:val="Название таблицы"/>
    <w:basedOn w:val="a0"/>
    <w:link w:val="af9"/>
    <w:qFormat/>
    <w:rsid w:val="009D687A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f7">
    <w:name w:val="Рисунок (картинка) Знак"/>
    <w:link w:val="af5"/>
    <w:rsid w:val="00C31256"/>
    <w:rPr>
      <w:rFonts w:ascii="Liberation Serif" w:hAnsi="Liberation Serif"/>
      <w:sz w:val="24"/>
      <w:szCs w:val="24"/>
      <w:lang w:eastAsia="en-US"/>
    </w:rPr>
  </w:style>
  <w:style w:type="paragraph" w:customStyle="1" w:styleId="afa">
    <w:name w:val="Название таблицы (продолжение/окончание)"/>
    <w:basedOn w:val="af8"/>
    <w:link w:val="afb"/>
    <w:qFormat/>
    <w:rsid w:val="009D687A"/>
    <w:pPr>
      <w:jc w:val="right"/>
    </w:pPr>
  </w:style>
  <w:style w:type="character" w:customStyle="1" w:styleId="af9">
    <w:name w:val="Название таблицы Знак"/>
    <w:link w:val="af8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c">
    <w:name w:val="Листинг (фрагмент кода)"/>
    <w:basedOn w:val="a0"/>
    <w:link w:val="afd"/>
    <w:rsid w:val="009D687A"/>
    <w:pPr>
      <w:suppressAutoHyphens/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fb">
    <w:name w:val="Название таблицы (продолжение/окончание) Знак"/>
    <w:link w:val="afa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e">
    <w:name w:val="Листинг (заголовок)"/>
    <w:basedOn w:val="a0"/>
    <w:link w:val="aff"/>
    <w:qFormat/>
    <w:rsid w:val="00624C5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fd">
    <w:name w:val="Листинг (фрагмент кода) Знак"/>
    <w:link w:val="afc"/>
    <w:rsid w:val="009D687A"/>
    <w:rPr>
      <w:rFonts w:ascii="Courier New" w:hAnsi="Courier New" w:cs="Courier New"/>
      <w:sz w:val="24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ff">
    <w:name w:val="Листинг (заголовок) Знак"/>
    <w:link w:val="afe"/>
    <w:rsid w:val="00624C5E"/>
    <w:rPr>
      <w:rFonts w:ascii="Liberation Serif" w:hAnsi="Liberation Serif" w:cs="Courier New"/>
      <w:sz w:val="24"/>
      <w:szCs w:val="24"/>
      <w:lang w:eastAsia="en-US"/>
    </w:rPr>
  </w:style>
  <w:style w:type="paragraph" w:styleId="23">
    <w:name w:val="toc 2"/>
    <w:basedOn w:val="a0"/>
    <w:next w:val="a0"/>
    <w:autoRedefine/>
    <w:uiPriority w:val="39"/>
    <w:unhideWhenUsed/>
    <w:rsid w:val="001B1CE7"/>
    <w:pPr>
      <w:ind w:left="278" w:firstLine="0"/>
    </w:pPr>
  </w:style>
  <w:style w:type="paragraph" w:styleId="31">
    <w:name w:val="toc 3"/>
    <w:basedOn w:val="a0"/>
    <w:next w:val="a0"/>
    <w:autoRedefine/>
    <w:uiPriority w:val="39"/>
    <w:unhideWhenUsed/>
    <w:rsid w:val="001B1CE7"/>
    <w:pPr>
      <w:ind w:left="561" w:firstLine="0"/>
    </w:pPr>
  </w:style>
  <w:style w:type="character" w:styleId="aff0">
    <w:name w:val="Hyperlink"/>
    <w:uiPriority w:val="99"/>
    <w:unhideWhenUsed/>
    <w:rsid w:val="005F78A6"/>
    <w:rPr>
      <w:color w:val="0000FF"/>
      <w:u w:val="single"/>
    </w:rPr>
  </w:style>
  <w:style w:type="paragraph" w:styleId="aff1">
    <w:name w:val="footer"/>
    <w:basedOn w:val="a0"/>
    <w:link w:val="aff2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ff2">
    <w:name w:val="Нижний колонтитул Знак"/>
    <w:link w:val="aff1"/>
    <w:uiPriority w:val="99"/>
    <w:rsid w:val="001B1CE7"/>
    <w:rPr>
      <w:rFonts w:ascii="Times New Roman" w:hAnsi="Times New Roman"/>
      <w:sz w:val="28"/>
    </w:rPr>
  </w:style>
  <w:style w:type="character" w:styleId="aff3">
    <w:name w:val="page number"/>
    <w:semiHidden/>
    <w:rsid w:val="001B1CE7"/>
  </w:style>
  <w:style w:type="paragraph" w:styleId="aff4">
    <w:name w:val="Body Text Indent"/>
    <w:basedOn w:val="a0"/>
    <w:link w:val="aff5"/>
    <w:uiPriority w:val="99"/>
    <w:semiHidden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aff5">
    <w:name w:val="Основной текст с отступом Знак"/>
    <w:link w:val="aff4"/>
    <w:uiPriority w:val="99"/>
    <w:semiHidden/>
    <w:rsid w:val="001B1CE7"/>
    <w:rPr>
      <w:rFonts w:ascii="Times New Roman" w:hAnsi="Times New Roman"/>
      <w:sz w:val="28"/>
    </w:rPr>
  </w:style>
  <w:style w:type="paragraph" w:styleId="aff6">
    <w:name w:val="Plain Text"/>
    <w:basedOn w:val="a0"/>
    <w:link w:val="aff7"/>
    <w:semiHidden/>
    <w:rsid w:val="000B134C"/>
    <w:pPr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aff7">
    <w:name w:val="Текст Знак"/>
    <w:link w:val="aff6"/>
    <w:semiHidden/>
    <w:rsid w:val="000B134C"/>
    <w:rPr>
      <w:rFonts w:ascii="Courier New" w:hAnsi="Courier New"/>
      <w:sz w:val="28"/>
    </w:rPr>
  </w:style>
  <w:style w:type="table" w:styleId="aff8">
    <w:name w:val="Table Grid"/>
    <w:basedOn w:val="a2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Таблица (базовый текст)"/>
    <w:basedOn w:val="a0"/>
    <w:link w:val="affa"/>
    <w:qFormat/>
    <w:rsid w:val="003F3C82"/>
    <w:pPr>
      <w:suppressAutoHyphens/>
      <w:ind w:firstLine="0"/>
    </w:pPr>
    <w:rPr>
      <w:sz w:val="24"/>
      <w:szCs w:val="24"/>
    </w:rPr>
  </w:style>
  <w:style w:type="paragraph" w:customStyle="1" w:styleId="af6">
    <w:name w:val="Рисунок (подпись)"/>
    <w:basedOn w:val="a0"/>
    <w:next w:val="a0"/>
    <w:link w:val="affb"/>
    <w:rsid w:val="00C31256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ffa">
    <w:name w:val="Таблица (базовый текст) Знак"/>
    <w:link w:val="aff9"/>
    <w:rsid w:val="003F3C82"/>
    <w:rPr>
      <w:rFonts w:ascii="Liberation Serif" w:hAnsi="Liberation Serif"/>
      <w:sz w:val="24"/>
      <w:szCs w:val="24"/>
      <w:lang w:eastAsia="en-US"/>
    </w:rPr>
  </w:style>
  <w:style w:type="paragraph" w:customStyle="1" w:styleId="affc">
    <w:name w:val="Таблица (заголовок столбцов)"/>
    <w:basedOn w:val="aff9"/>
    <w:link w:val="affd"/>
    <w:qFormat/>
    <w:rsid w:val="00AC39BC"/>
    <w:pPr>
      <w:keepLines/>
      <w:jc w:val="center"/>
    </w:pPr>
  </w:style>
  <w:style w:type="character" w:customStyle="1" w:styleId="affb">
    <w:name w:val="Рисунок (подпись) Знак"/>
    <w:link w:val="af6"/>
    <w:rsid w:val="00C31256"/>
    <w:rPr>
      <w:rFonts w:ascii="Liberation Serif" w:hAnsi="Liberation Serif"/>
      <w:sz w:val="24"/>
      <w:szCs w:val="22"/>
      <w:lang w:eastAsia="en-US"/>
    </w:rPr>
  </w:style>
  <w:style w:type="paragraph" w:styleId="affe">
    <w:name w:val="header"/>
    <w:basedOn w:val="a0"/>
    <w:link w:val="afff"/>
    <w:uiPriority w:val="99"/>
    <w:unhideWhenUsed/>
    <w:rsid w:val="003532F4"/>
    <w:pPr>
      <w:tabs>
        <w:tab w:val="center" w:pos="4677"/>
        <w:tab w:val="right" w:pos="9355"/>
      </w:tabs>
    </w:pPr>
  </w:style>
  <w:style w:type="character" w:customStyle="1" w:styleId="affd">
    <w:name w:val="Таблица (заголовок столбцов) Знак"/>
    <w:link w:val="affc"/>
    <w:rsid w:val="00AC39BC"/>
    <w:rPr>
      <w:rFonts w:ascii="Liberation Serif" w:hAnsi="Liberation Serif"/>
      <w:sz w:val="24"/>
      <w:szCs w:val="24"/>
      <w:lang w:eastAsia="en-US"/>
    </w:rPr>
  </w:style>
  <w:style w:type="character" w:customStyle="1" w:styleId="afff">
    <w:name w:val="Верхний колонтитул Знак"/>
    <w:link w:val="affe"/>
    <w:uiPriority w:val="99"/>
    <w:rsid w:val="003532F4"/>
    <w:rPr>
      <w:rFonts w:ascii="Times New Roman" w:hAnsi="Times New Roman"/>
      <w:sz w:val="28"/>
      <w:szCs w:val="22"/>
      <w:lang w:eastAsia="en-US"/>
    </w:rPr>
  </w:style>
  <w:style w:type="paragraph" w:customStyle="1" w:styleId="afff0">
    <w:name w:val="Строка после таблицы"/>
    <w:basedOn w:val="a0"/>
    <w:link w:val="afff1"/>
    <w:qFormat/>
    <w:rsid w:val="003F3C82"/>
    <w:rPr>
      <w:rFonts w:ascii="Times New Roman" w:hAnsi="Times New Roman"/>
    </w:rPr>
  </w:style>
  <w:style w:type="paragraph" w:styleId="afff2">
    <w:name w:val="Balloon Text"/>
    <w:basedOn w:val="a0"/>
    <w:link w:val="afff3"/>
    <w:uiPriority w:val="99"/>
    <w:semiHidden/>
    <w:unhideWhenUsed/>
    <w:rsid w:val="00C31256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C31256"/>
    <w:rPr>
      <w:rFonts w:ascii="Tahoma" w:hAnsi="Tahoma" w:cs="Tahoma"/>
      <w:sz w:val="16"/>
      <w:szCs w:val="16"/>
      <w:lang w:eastAsia="en-US"/>
    </w:rPr>
  </w:style>
  <w:style w:type="paragraph" w:customStyle="1" w:styleId="afff4">
    <w:name w:val="Заголовок Приложения"/>
    <w:basedOn w:val="a0"/>
    <w:next w:val="a0"/>
    <w:link w:val="afff5"/>
    <w:qFormat/>
    <w:rsid w:val="00B568BD"/>
    <w:pPr>
      <w:spacing w:after="720"/>
    </w:pPr>
    <w:rPr>
      <w:b/>
      <w:caps/>
    </w:rPr>
  </w:style>
  <w:style w:type="character" w:customStyle="1" w:styleId="afff5">
    <w:name w:val="Заголовок Приложения Знак"/>
    <w:basedOn w:val="10"/>
    <w:link w:val="afff4"/>
    <w:rsid w:val="00B568BD"/>
    <w:rPr>
      <w:rFonts w:ascii="Liberation Serif" w:hAnsi="Liberation Serif"/>
      <w:b/>
      <w:bCs w:val="0"/>
      <w:caps/>
      <w:sz w:val="28"/>
      <w:szCs w:val="22"/>
      <w:lang w:eastAsia="en-US"/>
    </w:rPr>
  </w:style>
  <w:style w:type="character" w:customStyle="1" w:styleId="afff1">
    <w:name w:val="Строка после таблицы Знак"/>
    <w:link w:val="afff0"/>
    <w:rsid w:val="003F3C82"/>
    <w:rPr>
      <w:rFonts w:ascii="Times New Roman" w:hAnsi="Times New Roman"/>
      <w:sz w:val="28"/>
      <w:szCs w:val="22"/>
      <w:lang w:eastAsia="en-US"/>
    </w:rPr>
  </w:style>
  <w:style w:type="paragraph" w:customStyle="1" w:styleId="12">
    <w:name w:val="Пункт ТЗ 1"/>
    <w:basedOn w:val="a0"/>
    <w:link w:val="13"/>
    <w:qFormat/>
    <w:rsid w:val="008C7188"/>
    <w:pPr>
      <w:keepNext/>
      <w:suppressAutoHyphens/>
      <w:spacing w:before="80"/>
    </w:pPr>
    <w:rPr>
      <w:rFonts w:eastAsia="Calibri"/>
      <w:szCs w:val="28"/>
    </w:rPr>
  </w:style>
  <w:style w:type="paragraph" w:customStyle="1" w:styleId="24">
    <w:name w:val="Пункт ТЗ 2 уровень"/>
    <w:basedOn w:val="a0"/>
    <w:link w:val="25"/>
    <w:qFormat/>
    <w:rsid w:val="008C7188"/>
    <w:pPr>
      <w:keepNext/>
      <w:suppressAutoHyphens/>
    </w:pPr>
    <w:rPr>
      <w:rFonts w:eastAsia="Calibri"/>
      <w:i/>
      <w:szCs w:val="28"/>
    </w:rPr>
  </w:style>
  <w:style w:type="character" w:customStyle="1" w:styleId="13">
    <w:name w:val="Пункт ТЗ 1 Знак"/>
    <w:basedOn w:val="a1"/>
    <w:link w:val="12"/>
    <w:rsid w:val="008C7188"/>
    <w:rPr>
      <w:rFonts w:ascii="Liberation Serif" w:eastAsia="Calibri" w:hAnsi="Liberation Serif"/>
      <w:sz w:val="28"/>
      <w:szCs w:val="28"/>
      <w:lang w:eastAsia="en-US"/>
    </w:rPr>
  </w:style>
  <w:style w:type="paragraph" w:customStyle="1" w:styleId="afff6">
    <w:name w:val="Заголовок (ПРИЛОЖЕНИЕ Х)"/>
    <w:basedOn w:val="1"/>
    <w:next w:val="afff4"/>
    <w:link w:val="afff7"/>
    <w:qFormat/>
    <w:rsid w:val="002E3A3D"/>
    <w:pPr>
      <w:spacing w:after="0"/>
      <w:jc w:val="right"/>
    </w:pPr>
  </w:style>
  <w:style w:type="character" w:customStyle="1" w:styleId="25">
    <w:name w:val="Пункт ТЗ 2 уровень Знак"/>
    <w:basedOn w:val="a1"/>
    <w:link w:val="24"/>
    <w:rsid w:val="008C7188"/>
    <w:rPr>
      <w:rFonts w:ascii="Liberation Serif" w:eastAsia="Calibri" w:hAnsi="Liberation Serif"/>
      <w:i/>
      <w:sz w:val="28"/>
      <w:szCs w:val="28"/>
      <w:lang w:eastAsia="en-US"/>
    </w:rPr>
  </w:style>
  <w:style w:type="character" w:customStyle="1" w:styleId="afff7">
    <w:name w:val="Заголовок (ПРИЛОЖЕНИЕ Х) Знак"/>
    <w:basedOn w:val="afff5"/>
    <w:link w:val="afff6"/>
    <w:rsid w:val="007E525E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ab">
    <w:name w:val="Абзац списка Знак"/>
    <w:basedOn w:val="a1"/>
    <w:link w:val="a"/>
    <w:uiPriority w:val="34"/>
    <w:locked/>
    <w:rsid w:val="00AC39BC"/>
    <w:rPr>
      <w:rFonts w:ascii="Liberation Serif" w:hAnsi="Liberation Serif"/>
      <w:sz w:val="28"/>
      <w:szCs w:val="28"/>
      <w:lang w:eastAsia="en-US"/>
    </w:rPr>
  </w:style>
  <w:style w:type="paragraph" w:customStyle="1" w:styleId="afff8">
    <w:name w:val="Код"/>
    <w:basedOn w:val="a0"/>
    <w:uiPriority w:val="99"/>
    <w:qFormat/>
    <w:rsid w:val="00624C5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  <w:style w:type="paragraph" w:styleId="afff9">
    <w:name w:val="footnote text"/>
    <w:basedOn w:val="a0"/>
    <w:link w:val="afffa"/>
    <w:rsid w:val="0047085F"/>
    <w:pPr>
      <w:ind w:firstLine="0"/>
    </w:pPr>
    <w:rPr>
      <w:rFonts w:ascii="Times New Roman" w:hAnsi="Times New Roman"/>
      <w:sz w:val="20"/>
      <w:szCs w:val="20"/>
      <w:lang w:eastAsia="ru-RU"/>
    </w:rPr>
  </w:style>
  <w:style w:type="character" w:customStyle="1" w:styleId="afffa">
    <w:name w:val="Текст сноски Знак"/>
    <w:basedOn w:val="a1"/>
    <w:link w:val="afff9"/>
    <w:rsid w:val="0047085F"/>
    <w:rPr>
      <w:rFonts w:ascii="Times New Roman" w:hAnsi="Times New Roman"/>
    </w:rPr>
  </w:style>
  <w:style w:type="character" w:styleId="afffb">
    <w:name w:val="footnote reference"/>
    <w:rsid w:val="004708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alkovkonstantin/Library/CloudStorage/GoogleDrive-prol4588@gmail.com/&#1052;&#1086;&#1080;&#774;%20&#1076;&#1080;&#1089;&#1082;/&#1052;&#1055;&#1040;23-01/&#1096;&#1087;&#1073;&#1083;&#1086;&#1085;%20&#1076;&#1083;&#1103;%20&#1086;&#1092;&#1086;&#1088;&#1084;&#1083;&#1077;&#1085;&#1080;&#1103;%20&#1086;&#1090;&#1095;&#1077;&#776;&#1090;&#1086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6BAD4-AAA1-4FBD-9FEE-D9F10A46E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шпблон для оформления отчётов.dotx</Template>
  <TotalTime>49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3044</CharactersWithSpaces>
  <SharedDoc>false</SharedDoc>
  <HLinks>
    <vt:vector size="132" baseType="variant"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_Toc492285637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_Toc492285636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_Toc492285635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_Toc492285634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_Toc492285633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_Toc492285632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_Toc492285631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_Toc492285630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_Toc492285629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_Toc492285628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_Toc492285627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_Toc492285626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_Toc492285625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_Toc492285624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_Toc492285623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_Toc492285622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_Toc492285621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_Toc492285620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_Toc492285619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_Toc492285618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_Toc492285617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_Toc492285616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Вальков Константин</dc:creator>
  <cp:lastModifiedBy>Вальков Константин</cp:lastModifiedBy>
  <cp:revision>14</cp:revision>
  <dcterms:created xsi:type="dcterms:W3CDTF">2023-11-30T12:05:00Z</dcterms:created>
  <dcterms:modified xsi:type="dcterms:W3CDTF">2023-11-30T13:39:00Z</dcterms:modified>
</cp:coreProperties>
</file>