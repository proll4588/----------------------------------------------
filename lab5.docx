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4C5" w:rsidRPr="007B6C27" w:rsidRDefault="006D14C5" w:rsidP="006D14C5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:rsidR="006D14C5" w:rsidRPr="007B6C27" w:rsidRDefault="006D14C5" w:rsidP="006D14C5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D14C5" w:rsidRPr="007B6C27" w:rsidRDefault="006D14C5" w:rsidP="006D14C5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:rsidR="006D14C5" w:rsidRPr="007B6C27" w:rsidRDefault="006D14C5" w:rsidP="006D14C5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:rsidR="006D14C5" w:rsidRPr="007B6C27" w:rsidRDefault="006D14C5" w:rsidP="006D14C5">
      <w:pPr>
        <w:ind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имени академика М.Ф. Решетнева»</w:t>
      </w:r>
    </w:p>
    <w:p w:rsidR="006D14C5" w:rsidRPr="007B6C27" w:rsidRDefault="006D14C5" w:rsidP="006D14C5">
      <w:pPr>
        <w:widowControl w:val="0"/>
        <w:spacing w:line="276" w:lineRule="auto"/>
        <w:ind w:left="709"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</w:p>
    <w:p w:rsidR="006D14C5" w:rsidRPr="007B6C27" w:rsidRDefault="006D14C5" w:rsidP="006D14C5">
      <w:pPr>
        <w:ind w:left="283" w:firstLine="0"/>
        <w:jc w:val="center"/>
        <w:rPr>
          <w:rFonts w:ascii="Times New Roman" w:hAnsi="Times New Roman"/>
          <w:szCs w:val="28"/>
          <w:u w:val="single"/>
          <w:lang w:eastAsia="ru-RU"/>
        </w:rPr>
      </w:pPr>
      <w:r w:rsidRPr="007B6C27">
        <w:rPr>
          <w:rFonts w:ascii="Times New Roman" w:hAnsi="Times New Roman"/>
          <w:szCs w:val="28"/>
          <w:u w:val="single"/>
          <w:lang w:eastAsia="ru-RU"/>
        </w:rPr>
        <w:t>Институт информатики и телекоммуникаций</w:t>
      </w:r>
    </w:p>
    <w:p w:rsidR="006D14C5" w:rsidRPr="007B6C27" w:rsidRDefault="006D14C5" w:rsidP="006D14C5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институт/ факультет/ подразделение</w:t>
      </w:r>
    </w:p>
    <w:p w:rsidR="006D14C5" w:rsidRPr="007B6C27" w:rsidRDefault="006D14C5" w:rsidP="006D14C5">
      <w:pPr>
        <w:ind w:firstLine="0"/>
        <w:jc w:val="center"/>
        <w:rPr>
          <w:rFonts w:ascii="Times New Roman" w:hAnsi="Times New Roman"/>
          <w:szCs w:val="28"/>
          <w:u w:val="single"/>
          <w:lang w:eastAsia="ru-RU"/>
        </w:rPr>
      </w:pPr>
    </w:p>
    <w:p w:rsidR="006D14C5" w:rsidRPr="007B6C27" w:rsidRDefault="006D14C5" w:rsidP="006D14C5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кафедра/ цикловая комиссия</w:t>
      </w:r>
    </w:p>
    <w:p w:rsidR="006D14C5" w:rsidRPr="007B6C27" w:rsidRDefault="006D14C5" w:rsidP="006D14C5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>
        <w:rPr>
          <w:rFonts w:ascii="PT Astra Serif" w:hAnsi="PT Astra Serif"/>
          <w:b/>
          <w:color w:val="000000"/>
          <w:szCs w:val="28"/>
          <w:lang w:eastAsia="ar-SA"/>
        </w:rPr>
        <w:t>5</w:t>
      </w:r>
    </w:p>
    <w:p w:rsidR="006D14C5" w:rsidRPr="007B6C27" w:rsidRDefault="006D14C5" w:rsidP="006D14C5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>
        <w:rPr>
          <w:rFonts w:ascii="PT Astra Serif" w:hAnsi="PT Astra Serif"/>
          <w:color w:val="000000"/>
          <w:szCs w:val="28"/>
          <w:lang w:eastAsia="ar-SA"/>
        </w:rPr>
        <w:t>Тестовые сценарии системы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6D14C5" w:rsidRPr="007B6C27" w:rsidRDefault="006D14C5" w:rsidP="006D14C5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>
        <w:rPr>
          <w:rFonts w:ascii="Times New Roman" w:hAnsi="Times New Roman"/>
          <w:szCs w:val="28"/>
          <w:lang w:eastAsia="ru-RU"/>
        </w:rPr>
        <w:t>Решение дефектуры в аптеке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6D14C5" w:rsidRPr="007B6C27" w:rsidRDefault="006D14C5" w:rsidP="006D14C5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6D14C5" w:rsidRPr="007B6C27" w:rsidRDefault="006D14C5" w:rsidP="006D14C5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D14C5" w:rsidRPr="007B6C27" w:rsidRDefault="006D14C5" w:rsidP="006D14C5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6D14C5" w:rsidRPr="007B6C27" w:rsidRDefault="006D14C5" w:rsidP="006D14C5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>Преподаватель</w:t>
      </w: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ascii="Times New Roman" w:eastAsia="Calibri" w:hAnsi="Times New Roman"/>
          <w:szCs w:val="28"/>
        </w:rPr>
        <w:t xml:space="preserve">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____</w:t>
      </w:r>
      <w:r>
        <w:rPr>
          <w:rFonts w:ascii="Times New Roman" w:eastAsia="Calibri" w:hAnsi="Times New Roman"/>
          <w:szCs w:val="28"/>
          <w:u w:val="single"/>
        </w:rPr>
        <w:t>Н.С. Черниченко</w:t>
      </w:r>
      <w:r w:rsidRPr="007B6C27">
        <w:rPr>
          <w:rFonts w:ascii="Times New Roman" w:eastAsia="Calibri" w:hAnsi="Times New Roman"/>
          <w:szCs w:val="28"/>
        </w:rPr>
        <w:t xml:space="preserve">_  </w:t>
      </w:r>
      <w:r w:rsidRPr="007B6C27">
        <w:rPr>
          <w:rFonts w:ascii="Times New Roman" w:eastAsia="Calibri" w:hAnsi="Times New Roman"/>
          <w:szCs w:val="28"/>
          <w:u w:val="single"/>
        </w:rPr>
        <w:t xml:space="preserve">           </w:t>
      </w:r>
    </w:p>
    <w:p w:rsidR="006D14C5" w:rsidRPr="007B6C27" w:rsidRDefault="006D14C5" w:rsidP="006D14C5">
      <w:pPr>
        <w:ind w:left="1416" w:firstLine="708"/>
        <w:jc w:val="left"/>
        <w:rPr>
          <w:rFonts w:ascii="Times New Roman" w:eastAsia="Calibri" w:hAnsi="Times New Roman"/>
          <w:sz w:val="20"/>
          <w:szCs w:val="20"/>
        </w:rPr>
      </w:pPr>
      <w:r w:rsidRPr="007B6C27">
        <w:rPr>
          <w:rFonts w:ascii="Times New Roman" w:eastAsia="Calibri" w:hAnsi="Times New Roman"/>
          <w:sz w:val="20"/>
        </w:rPr>
        <w:t xml:space="preserve">         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 xml:space="preserve">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6D14C5" w:rsidRPr="007B6C27" w:rsidRDefault="006D14C5" w:rsidP="006D14C5">
      <w:pPr>
        <w:ind w:left="1416" w:firstLine="708"/>
        <w:jc w:val="left"/>
        <w:rPr>
          <w:rFonts w:ascii="Times New Roman" w:eastAsia="Calibri" w:hAnsi="Times New Roman"/>
          <w:sz w:val="18"/>
          <w:szCs w:val="18"/>
        </w:rPr>
      </w:pPr>
    </w:p>
    <w:p w:rsidR="006D14C5" w:rsidRPr="007B6C27" w:rsidRDefault="006D14C5" w:rsidP="006D14C5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Calibri" w:hAnsi="Times New Roman"/>
          <w:szCs w:val="28"/>
        </w:rPr>
        <w:t xml:space="preserve">Обучающийся </w:t>
      </w:r>
      <w:r>
        <w:rPr>
          <w:rFonts w:ascii="Times New Roman" w:eastAsia="Calibri" w:hAnsi="Times New Roman"/>
          <w:szCs w:val="28"/>
          <w:u w:val="single"/>
        </w:rPr>
        <w:t>МП</w:t>
      </w:r>
      <w:r w:rsidRPr="007B6C27">
        <w:rPr>
          <w:rFonts w:ascii="Times New Roman" w:eastAsia="Calibri" w:hAnsi="Times New Roman"/>
          <w:szCs w:val="28"/>
          <w:u w:val="single"/>
        </w:rPr>
        <w:t>А</w:t>
      </w:r>
      <w:r>
        <w:rPr>
          <w:rFonts w:ascii="Times New Roman" w:eastAsia="Calibri" w:hAnsi="Times New Roman"/>
          <w:szCs w:val="28"/>
          <w:u w:val="single"/>
        </w:rPr>
        <w:t>23</w:t>
      </w:r>
      <w:r w:rsidRPr="007B6C27">
        <w:rPr>
          <w:rFonts w:ascii="Times New Roman" w:eastAsia="Calibri" w:hAnsi="Times New Roman"/>
          <w:szCs w:val="28"/>
          <w:u w:val="single"/>
        </w:rPr>
        <w:t xml:space="preserve">-01    </w:t>
      </w:r>
      <w:r w:rsidRPr="007B6C27">
        <w:rPr>
          <w:rFonts w:ascii="Times New Roman" w:eastAsia="Calibri" w:hAnsi="Times New Roman"/>
          <w:szCs w:val="28"/>
        </w:rPr>
        <w:t xml:space="preserve"> 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 ____</w:t>
      </w:r>
      <w:r w:rsidRPr="007B6C27">
        <w:rPr>
          <w:rFonts w:ascii="Times New Roman" w:eastAsia="Calibri" w:hAnsi="Times New Roman"/>
          <w:szCs w:val="28"/>
          <w:u w:val="single"/>
        </w:rPr>
        <w:t>К.В. Вальков</w:t>
      </w:r>
      <w:r w:rsidRPr="007B6C27">
        <w:rPr>
          <w:rFonts w:ascii="Times New Roman" w:eastAsia="Calibri" w:hAnsi="Times New Roman"/>
          <w:szCs w:val="28"/>
          <w:u w:val="single"/>
        </w:rPr>
        <w:tab/>
      </w:r>
    </w:p>
    <w:p w:rsidR="006D14C5" w:rsidRPr="007B6C27" w:rsidRDefault="006D14C5" w:rsidP="006D14C5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ascii="Times New Roman" w:eastAsia="Calibri" w:hAnsi="Times New Roman"/>
          <w:sz w:val="20"/>
          <w:szCs w:val="20"/>
        </w:rPr>
        <w:t xml:space="preserve">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6D14C5" w:rsidRPr="007B6C27" w:rsidRDefault="006D14C5" w:rsidP="006D14C5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6D14C5" w:rsidRPr="007B6C27" w:rsidRDefault="006D14C5" w:rsidP="006D14C5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6D14C5" w:rsidRPr="007B6C27" w:rsidRDefault="006D14C5" w:rsidP="006D14C5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6D14C5" w:rsidRPr="007B6C27" w:rsidRDefault="006D14C5" w:rsidP="006D14C5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6D14C5" w:rsidRPr="007B6C27" w:rsidRDefault="006D14C5" w:rsidP="006D14C5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6D14C5" w:rsidRDefault="006D14C5" w:rsidP="006D14C5">
      <w:pPr>
        <w:ind w:firstLine="0"/>
        <w:jc w:val="center"/>
      </w:pPr>
      <w:r w:rsidRPr="007B6C27">
        <w:rPr>
          <w:rFonts w:ascii="Times New Roman" w:eastAsia="Calibri" w:hAnsi="Times New Roman"/>
          <w:szCs w:val="28"/>
        </w:rPr>
        <w:t>Красноярск, 202</w:t>
      </w:r>
      <w:r>
        <w:rPr>
          <w:rFonts w:ascii="Times New Roman" w:eastAsia="Calibri" w:hAnsi="Times New Roman"/>
          <w:szCs w:val="28"/>
        </w:rPr>
        <w:t>3</w:t>
      </w:r>
    </w:p>
    <w:p w:rsidR="00907B3E" w:rsidRDefault="00907B3E" w:rsidP="00BF7191">
      <w:pPr>
        <w:ind w:firstLine="360"/>
      </w:pPr>
      <w:r>
        <w:rPr>
          <w:b/>
          <w:bCs/>
        </w:rPr>
        <w:lastRenderedPageBreak/>
        <w:t xml:space="preserve">Цель работы: </w:t>
      </w:r>
      <w:r w:rsidRPr="00907B3E">
        <w:t xml:space="preserve">составить 3 тест-кейса для сценариев из </w:t>
      </w:r>
      <w:r w:rsidRPr="00907B3E">
        <w:rPr>
          <w:lang w:val="en-US"/>
        </w:rPr>
        <w:t>use</w:t>
      </w:r>
      <w:r w:rsidRPr="00907B3E">
        <w:t>-</w:t>
      </w:r>
      <w:r w:rsidRPr="00907B3E">
        <w:rPr>
          <w:lang w:val="en-US"/>
        </w:rPr>
        <w:t>case</w:t>
      </w:r>
      <w:r w:rsidRPr="00907B3E">
        <w:t xml:space="preserve"> диаграммы</w:t>
      </w:r>
      <w:r>
        <w:t>.</w:t>
      </w:r>
    </w:p>
    <w:p w:rsidR="00907B3E" w:rsidRDefault="00907B3E" w:rsidP="00BF7191">
      <w:pPr>
        <w:ind w:firstLine="360"/>
      </w:pPr>
    </w:p>
    <w:p w:rsidR="00907B3E" w:rsidRPr="00907B3E" w:rsidRDefault="00907B3E" w:rsidP="00BF7191">
      <w:pPr>
        <w:ind w:firstLine="360"/>
        <w:rPr>
          <w:b/>
          <w:bCs/>
        </w:rPr>
      </w:pPr>
      <w:r w:rsidRPr="00907B3E">
        <w:rPr>
          <w:b/>
          <w:bCs/>
        </w:rPr>
        <w:t>Ход работы</w:t>
      </w:r>
    </w:p>
    <w:p w:rsidR="003F4DAD" w:rsidRDefault="003C70C9" w:rsidP="00BF7191">
      <w:pPr>
        <w:ind w:firstLine="360"/>
      </w:pPr>
      <w:r w:rsidRPr="003C70C9">
        <w:rPr>
          <w:b/>
          <w:bCs/>
        </w:rPr>
        <w:t>Тест-кейс 1</w:t>
      </w:r>
      <w:r w:rsidRPr="00B12F0B">
        <w:rPr>
          <w:b/>
          <w:bCs/>
        </w:rPr>
        <w:t>.</w:t>
      </w:r>
      <w:r>
        <w:t xml:space="preserve"> Приём поставки.</w:t>
      </w:r>
    </w:p>
    <w:p w:rsidR="003C70C9" w:rsidRPr="003C70C9" w:rsidRDefault="003C70C9" w:rsidP="00BF7191">
      <w:pPr>
        <w:ind w:firstLine="360"/>
        <w:rPr>
          <w:b/>
          <w:bCs/>
        </w:rPr>
      </w:pPr>
      <w:r w:rsidRPr="003C70C9">
        <w:rPr>
          <w:b/>
          <w:bCs/>
        </w:rPr>
        <w:t>Шаги:</w:t>
      </w:r>
    </w:p>
    <w:p w:rsidR="003C70C9" w:rsidRDefault="003C70C9" w:rsidP="00BF7191">
      <w:pPr>
        <w:pStyle w:val="a"/>
        <w:numPr>
          <w:ilvl w:val="0"/>
          <w:numId w:val="25"/>
        </w:numPr>
      </w:pPr>
      <w:r>
        <w:t>Открыть программу</w:t>
      </w:r>
    </w:p>
    <w:p w:rsidR="003C70C9" w:rsidRDefault="003C70C9" w:rsidP="00BF7191">
      <w:pPr>
        <w:pStyle w:val="a"/>
        <w:numPr>
          <w:ilvl w:val="0"/>
          <w:numId w:val="25"/>
        </w:numPr>
      </w:pPr>
      <w:r>
        <w:t>Войти в учётную запись фармацевта</w:t>
      </w:r>
    </w:p>
    <w:p w:rsidR="003C70C9" w:rsidRDefault="003C70C9" w:rsidP="00BF7191">
      <w:pPr>
        <w:pStyle w:val="a"/>
        <w:numPr>
          <w:ilvl w:val="0"/>
          <w:numId w:val="25"/>
        </w:numPr>
      </w:pPr>
      <w:r>
        <w:t>Перейти в модуль «П</w:t>
      </w:r>
      <w:r>
        <w:t>риём поставки</w:t>
      </w:r>
      <w:r>
        <w:t>»</w:t>
      </w:r>
    </w:p>
    <w:p w:rsidR="003C70C9" w:rsidRDefault="003C70C9" w:rsidP="00BF7191">
      <w:pPr>
        <w:pStyle w:val="a"/>
        <w:numPr>
          <w:ilvl w:val="0"/>
          <w:numId w:val="25"/>
        </w:numPr>
      </w:pPr>
      <w:r>
        <w:t>Нажать кнопку «С</w:t>
      </w:r>
      <w:r>
        <w:t>оздать приём поставки</w:t>
      </w:r>
      <w:r>
        <w:t>»</w:t>
      </w:r>
    </w:p>
    <w:p w:rsidR="003C70C9" w:rsidRDefault="003C70C9" w:rsidP="00BF7191">
      <w:pPr>
        <w:pStyle w:val="a"/>
        <w:numPr>
          <w:ilvl w:val="0"/>
          <w:numId w:val="25"/>
        </w:numPr>
      </w:pPr>
      <w:r>
        <w:t>Заполнить информацию о поставке (ввести наименования товара, кол-во, цену)</w:t>
      </w:r>
    </w:p>
    <w:p w:rsidR="003C70C9" w:rsidRDefault="003C70C9" w:rsidP="00BF7191">
      <w:pPr>
        <w:pStyle w:val="a"/>
        <w:numPr>
          <w:ilvl w:val="0"/>
          <w:numId w:val="25"/>
        </w:numPr>
      </w:pPr>
      <w:r>
        <w:t xml:space="preserve">Нажать кнопку </w:t>
      </w:r>
      <w:r w:rsidR="00982E4E">
        <w:t>«С</w:t>
      </w:r>
      <w:r w:rsidR="00982E4E">
        <w:t>овершить приём</w:t>
      </w:r>
      <w:r w:rsidR="00982E4E">
        <w:t>»</w:t>
      </w:r>
    </w:p>
    <w:p w:rsidR="003C70C9" w:rsidRPr="003C70C9" w:rsidRDefault="003C70C9" w:rsidP="00BF7191">
      <w:pPr>
        <w:ind w:firstLine="360"/>
        <w:rPr>
          <w:b/>
          <w:bCs/>
        </w:rPr>
      </w:pPr>
      <w:r w:rsidRPr="003C70C9">
        <w:rPr>
          <w:b/>
          <w:bCs/>
        </w:rPr>
        <w:t>Ожидаемый результат:</w:t>
      </w:r>
    </w:p>
    <w:p w:rsidR="003C70C9" w:rsidRDefault="00873D86" w:rsidP="00BF7191">
      <w:pPr>
        <w:ind w:firstLine="360"/>
      </w:pPr>
      <w:r>
        <w:t>Закроется окно с формой приёма поставки. Откроется список со всеми принятыми поставками, в том числе и с только что принятой поставкой.</w:t>
      </w:r>
    </w:p>
    <w:p w:rsidR="00873D86" w:rsidRDefault="00873D86" w:rsidP="0047085F">
      <w:pPr>
        <w:ind w:firstLine="0"/>
      </w:pPr>
    </w:p>
    <w:p w:rsidR="003C70C9" w:rsidRDefault="003C70C9" w:rsidP="00BF7191">
      <w:pPr>
        <w:ind w:firstLine="360"/>
      </w:pPr>
      <w:r w:rsidRPr="00B12F0B">
        <w:rPr>
          <w:b/>
          <w:bCs/>
        </w:rPr>
        <w:t>Тест-кейс 2.</w:t>
      </w:r>
      <w:r>
        <w:t xml:space="preserve"> Вход в систему</w:t>
      </w:r>
    </w:p>
    <w:p w:rsidR="00B12F0B" w:rsidRPr="00B12F0B" w:rsidRDefault="00B12F0B" w:rsidP="00BF7191">
      <w:pPr>
        <w:ind w:firstLine="360"/>
        <w:rPr>
          <w:b/>
          <w:bCs/>
        </w:rPr>
      </w:pPr>
      <w:r w:rsidRPr="00B12F0B">
        <w:rPr>
          <w:b/>
          <w:bCs/>
        </w:rPr>
        <w:t>Шаги:</w:t>
      </w:r>
    </w:p>
    <w:p w:rsidR="003C70C9" w:rsidRDefault="003C70C9" w:rsidP="00BF7191">
      <w:pPr>
        <w:pStyle w:val="a"/>
        <w:numPr>
          <w:ilvl w:val="0"/>
          <w:numId w:val="26"/>
        </w:numPr>
      </w:pPr>
      <w:r>
        <w:t xml:space="preserve">Открыть приложение </w:t>
      </w:r>
    </w:p>
    <w:p w:rsidR="003C70C9" w:rsidRDefault="003C70C9" w:rsidP="00BF7191">
      <w:pPr>
        <w:pStyle w:val="a"/>
        <w:numPr>
          <w:ilvl w:val="0"/>
          <w:numId w:val="26"/>
        </w:numPr>
      </w:pPr>
      <w:r>
        <w:t>Ввести логин и пароль</w:t>
      </w:r>
    </w:p>
    <w:p w:rsidR="00B12F0B" w:rsidRDefault="00B12F0B" w:rsidP="00BF7191">
      <w:pPr>
        <w:pStyle w:val="a"/>
        <w:numPr>
          <w:ilvl w:val="0"/>
          <w:numId w:val="26"/>
        </w:numPr>
      </w:pPr>
      <w:r>
        <w:t>Нажать кнопку войти</w:t>
      </w:r>
    </w:p>
    <w:p w:rsidR="00B12F0B" w:rsidRPr="00B12F0B" w:rsidRDefault="00B12F0B" w:rsidP="00BF7191">
      <w:pPr>
        <w:ind w:firstLine="360"/>
        <w:rPr>
          <w:b/>
          <w:bCs/>
        </w:rPr>
      </w:pPr>
      <w:r w:rsidRPr="00B12F0B">
        <w:rPr>
          <w:b/>
          <w:bCs/>
        </w:rPr>
        <w:t>Ожидаемый результат:</w:t>
      </w:r>
    </w:p>
    <w:p w:rsidR="00B12F0B" w:rsidRDefault="00B12F0B" w:rsidP="0047085F">
      <w:pPr>
        <w:ind w:firstLine="0"/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12F0B" w:rsidTr="00B12F0B">
        <w:tc>
          <w:tcPr>
            <w:tcW w:w="4813" w:type="dxa"/>
          </w:tcPr>
          <w:p w:rsidR="00B12F0B" w:rsidRDefault="00B12F0B" w:rsidP="0047085F">
            <w:pPr>
              <w:ind w:firstLine="0"/>
            </w:pPr>
            <w:r>
              <w:t>Вводимое значение</w:t>
            </w:r>
          </w:p>
        </w:tc>
        <w:tc>
          <w:tcPr>
            <w:tcW w:w="4814" w:type="dxa"/>
          </w:tcPr>
          <w:p w:rsidR="00B12F0B" w:rsidRDefault="00B12F0B" w:rsidP="0047085F">
            <w:pPr>
              <w:ind w:firstLine="0"/>
            </w:pPr>
            <w:r>
              <w:t>Ожидаемый результат</w:t>
            </w:r>
          </w:p>
        </w:tc>
      </w:tr>
      <w:tr w:rsidR="00B12F0B" w:rsidTr="00B12F0B">
        <w:tc>
          <w:tcPr>
            <w:tcW w:w="4813" w:type="dxa"/>
          </w:tcPr>
          <w:p w:rsidR="00B12F0B" w:rsidRDefault="00B12F0B" w:rsidP="0047085F">
            <w:pPr>
              <w:ind w:firstLine="0"/>
            </w:pPr>
            <w:r>
              <w:t>Верный логин и пароль</w:t>
            </w:r>
          </w:p>
        </w:tc>
        <w:tc>
          <w:tcPr>
            <w:tcW w:w="4814" w:type="dxa"/>
          </w:tcPr>
          <w:p w:rsidR="00B12F0B" w:rsidRDefault="00B12F0B" w:rsidP="0047085F">
            <w:pPr>
              <w:ind w:firstLine="0"/>
            </w:pPr>
            <w:r>
              <w:t>Вход в систему</w:t>
            </w:r>
          </w:p>
        </w:tc>
      </w:tr>
      <w:tr w:rsidR="00B12F0B" w:rsidTr="00B12F0B">
        <w:tc>
          <w:tcPr>
            <w:tcW w:w="4813" w:type="dxa"/>
          </w:tcPr>
          <w:p w:rsidR="00B12F0B" w:rsidRDefault="00B12F0B" w:rsidP="0047085F">
            <w:pPr>
              <w:ind w:firstLine="0"/>
            </w:pPr>
            <w:r>
              <w:t>Не верный логин и верный пароль</w:t>
            </w:r>
          </w:p>
        </w:tc>
        <w:tc>
          <w:tcPr>
            <w:tcW w:w="4814" w:type="dxa"/>
          </w:tcPr>
          <w:p w:rsidR="00B12F0B" w:rsidRDefault="00B12F0B" w:rsidP="0047085F">
            <w:pPr>
              <w:ind w:firstLine="0"/>
            </w:pPr>
            <w:r>
              <w:t>Ошибка «Не верный логин или пароль»</w:t>
            </w:r>
          </w:p>
        </w:tc>
      </w:tr>
      <w:tr w:rsidR="00B12F0B" w:rsidTr="00B12F0B">
        <w:tc>
          <w:tcPr>
            <w:tcW w:w="4813" w:type="dxa"/>
          </w:tcPr>
          <w:p w:rsidR="00B12F0B" w:rsidRDefault="00B12F0B" w:rsidP="0047085F">
            <w:pPr>
              <w:ind w:firstLine="0"/>
            </w:pPr>
            <w:r>
              <w:t>Верный логин и не верный пароль</w:t>
            </w:r>
          </w:p>
        </w:tc>
        <w:tc>
          <w:tcPr>
            <w:tcW w:w="4814" w:type="dxa"/>
          </w:tcPr>
          <w:p w:rsidR="00B12F0B" w:rsidRDefault="00B12F0B" w:rsidP="0047085F">
            <w:pPr>
              <w:ind w:firstLine="0"/>
            </w:pPr>
            <w:r>
              <w:t>Ошибка «Не верный логин или пароль»</w:t>
            </w:r>
          </w:p>
        </w:tc>
      </w:tr>
      <w:tr w:rsidR="00B12F0B" w:rsidTr="00B12F0B">
        <w:tc>
          <w:tcPr>
            <w:tcW w:w="4813" w:type="dxa"/>
          </w:tcPr>
          <w:p w:rsidR="00B12F0B" w:rsidRDefault="00B12F0B" w:rsidP="0047085F">
            <w:pPr>
              <w:ind w:firstLine="0"/>
            </w:pPr>
            <w:r>
              <w:t>Не верный логин и пароль</w:t>
            </w:r>
          </w:p>
        </w:tc>
        <w:tc>
          <w:tcPr>
            <w:tcW w:w="4814" w:type="dxa"/>
          </w:tcPr>
          <w:p w:rsidR="00B12F0B" w:rsidRDefault="00B12F0B" w:rsidP="0047085F">
            <w:pPr>
              <w:ind w:firstLine="0"/>
            </w:pPr>
            <w:r>
              <w:t>Ошибка «Не верный логин или пароль»</w:t>
            </w:r>
          </w:p>
        </w:tc>
      </w:tr>
    </w:tbl>
    <w:p w:rsidR="00B12F0B" w:rsidRDefault="00B12F0B" w:rsidP="0047085F">
      <w:pPr>
        <w:ind w:firstLine="0"/>
      </w:pPr>
    </w:p>
    <w:p w:rsidR="00B12F0B" w:rsidRDefault="00B12F0B" w:rsidP="00BF7191">
      <w:pPr>
        <w:ind w:firstLine="360"/>
      </w:pPr>
      <w:r w:rsidRPr="00873D86">
        <w:rPr>
          <w:b/>
          <w:bCs/>
        </w:rPr>
        <w:t>Тест-кейс 3.</w:t>
      </w:r>
      <w:r>
        <w:t xml:space="preserve"> Оформление поставки</w:t>
      </w:r>
    </w:p>
    <w:p w:rsidR="00B12F0B" w:rsidRPr="00873D86" w:rsidRDefault="00B12F0B" w:rsidP="00BF7191">
      <w:pPr>
        <w:ind w:firstLine="360"/>
        <w:rPr>
          <w:b/>
          <w:bCs/>
        </w:rPr>
      </w:pPr>
      <w:r w:rsidRPr="00873D86">
        <w:rPr>
          <w:b/>
          <w:bCs/>
        </w:rPr>
        <w:t xml:space="preserve">Шаги: </w:t>
      </w:r>
    </w:p>
    <w:p w:rsidR="00B12F0B" w:rsidRDefault="00B12F0B" w:rsidP="00BF7191">
      <w:pPr>
        <w:pStyle w:val="a"/>
        <w:numPr>
          <w:ilvl w:val="0"/>
          <w:numId w:val="27"/>
        </w:numPr>
      </w:pPr>
      <w:r>
        <w:t xml:space="preserve">Открыть приложение </w:t>
      </w:r>
    </w:p>
    <w:p w:rsidR="00B12F0B" w:rsidRDefault="00B12F0B" w:rsidP="00BF7191">
      <w:pPr>
        <w:pStyle w:val="a"/>
        <w:numPr>
          <w:ilvl w:val="0"/>
          <w:numId w:val="27"/>
        </w:numPr>
      </w:pPr>
      <w:r>
        <w:t>Войти в учётную запись фармацевта</w:t>
      </w:r>
    </w:p>
    <w:p w:rsidR="00982E4E" w:rsidRDefault="00B12F0B" w:rsidP="00BF7191">
      <w:pPr>
        <w:pStyle w:val="a"/>
        <w:numPr>
          <w:ilvl w:val="0"/>
          <w:numId w:val="27"/>
        </w:numPr>
      </w:pPr>
      <w:r>
        <w:t>Перейти в модуль «Оформление поставки»</w:t>
      </w:r>
    </w:p>
    <w:p w:rsidR="00B12F0B" w:rsidRDefault="00B12F0B" w:rsidP="00BF7191">
      <w:pPr>
        <w:pStyle w:val="a"/>
        <w:numPr>
          <w:ilvl w:val="0"/>
          <w:numId w:val="27"/>
        </w:numPr>
      </w:pPr>
      <w:r>
        <w:t>Выбрать поставщика</w:t>
      </w:r>
      <w:r w:rsidR="00982E4E">
        <w:t xml:space="preserve"> из списка</w:t>
      </w:r>
    </w:p>
    <w:p w:rsidR="00B12F0B" w:rsidRDefault="00B12F0B" w:rsidP="00BF7191">
      <w:pPr>
        <w:pStyle w:val="a"/>
        <w:numPr>
          <w:ilvl w:val="0"/>
          <w:numId w:val="27"/>
        </w:numPr>
      </w:pPr>
      <w:r>
        <w:t>Выбрать поставляемые товары</w:t>
      </w:r>
    </w:p>
    <w:p w:rsidR="00B12F0B" w:rsidRDefault="00B12F0B" w:rsidP="00BF7191">
      <w:pPr>
        <w:pStyle w:val="a"/>
        <w:numPr>
          <w:ilvl w:val="0"/>
          <w:numId w:val="27"/>
        </w:numPr>
      </w:pPr>
      <w:r>
        <w:t>Ввести кол-во поставляемых товаров</w:t>
      </w:r>
    </w:p>
    <w:p w:rsidR="00B12F0B" w:rsidRDefault="00B12F0B" w:rsidP="00BF7191">
      <w:pPr>
        <w:pStyle w:val="a"/>
        <w:numPr>
          <w:ilvl w:val="0"/>
          <w:numId w:val="27"/>
        </w:numPr>
      </w:pPr>
      <w:r>
        <w:t>Нажать кнопку оформить</w:t>
      </w:r>
    </w:p>
    <w:p w:rsidR="00B12F0B" w:rsidRPr="00873D86" w:rsidRDefault="00B12F0B" w:rsidP="00BF7191">
      <w:pPr>
        <w:ind w:firstLine="360"/>
        <w:rPr>
          <w:b/>
          <w:bCs/>
        </w:rPr>
      </w:pPr>
      <w:r w:rsidRPr="00873D86">
        <w:rPr>
          <w:b/>
          <w:bCs/>
        </w:rPr>
        <w:t>Ожидаемый результат</w:t>
      </w:r>
      <w:r w:rsidRPr="00873D86">
        <w:rPr>
          <w:b/>
          <w:bCs/>
        </w:rPr>
        <w:t>:</w:t>
      </w:r>
    </w:p>
    <w:p w:rsidR="00B12F0B" w:rsidRDefault="00873D86" w:rsidP="00BF7191">
      <w:pPr>
        <w:ind w:firstLine="360"/>
      </w:pPr>
      <w:r>
        <w:lastRenderedPageBreak/>
        <w:t>Закроется окно оформления поставки, откроется модуль со списком всех оформленных поставок. В данном списке появится новая поставка со статусом</w:t>
      </w:r>
      <w:r w:rsidR="00982E4E">
        <w:t xml:space="preserve"> «В</w:t>
      </w:r>
      <w:r w:rsidR="00982E4E">
        <w:t xml:space="preserve"> рассмотрении</w:t>
      </w:r>
      <w:r w:rsidR="00982E4E">
        <w:t>»</w:t>
      </w:r>
      <w:r>
        <w:t>.</w:t>
      </w:r>
    </w:p>
    <w:p w:rsidR="00B12F0B" w:rsidRDefault="00B12F0B" w:rsidP="0047085F">
      <w:pPr>
        <w:ind w:firstLine="0"/>
      </w:pPr>
    </w:p>
    <w:p w:rsidR="00907B3E" w:rsidRDefault="00907B3E" w:rsidP="00907B3E">
      <w:pPr>
        <w:ind w:firstLine="360"/>
      </w:pPr>
      <w:r w:rsidRPr="00907B3E">
        <w:rPr>
          <w:b/>
          <w:bCs/>
        </w:rPr>
        <w:t>Вывод:</w:t>
      </w:r>
      <w:r>
        <w:t xml:space="preserve"> в ходе работы было составлено 3 тест-кейсе</w:t>
      </w:r>
      <w:r w:rsidR="003750C5">
        <w:t xml:space="preserve"> для следующих процессов</w:t>
      </w:r>
      <w:r>
        <w:t xml:space="preserve">: </w:t>
      </w:r>
    </w:p>
    <w:p w:rsidR="00907B3E" w:rsidRDefault="00907B3E" w:rsidP="00907B3E">
      <w:pPr>
        <w:pStyle w:val="a"/>
        <w:numPr>
          <w:ilvl w:val="0"/>
          <w:numId w:val="28"/>
        </w:numPr>
      </w:pPr>
      <w:r>
        <w:t>Приём поставки</w:t>
      </w:r>
    </w:p>
    <w:p w:rsidR="00907B3E" w:rsidRDefault="00907B3E" w:rsidP="00907B3E">
      <w:pPr>
        <w:pStyle w:val="a"/>
        <w:numPr>
          <w:ilvl w:val="0"/>
          <w:numId w:val="28"/>
        </w:numPr>
      </w:pPr>
      <w:r>
        <w:t>Вход в систему</w:t>
      </w:r>
    </w:p>
    <w:p w:rsidR="00907B3E" w:rsidRPr="003C70C9" w:rsidRDefault="00907B3E" w:rsidP="00907B3E">
      <w:pPr>
        <w:pStyle w:val="a"/>
        <w:numPr>
          <w:ilvl w:val="0"/>
          <w:numId w:val="28"/>
        </w:numPr>
      </w:pPr>
      <w:r>
        <w:t>Оформление поставки</w:t>
      </w:r>
    </w:p>
    <w:sectPr w:rsidR="00907B3E" w:rsidRPr="003C70C9" w:rsidSect="003532F4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2E34" w:rsidRDefault="004C2E34">
      <w:r>
        <w:separator/>
      </w:r>
    </w:p>
  </w:endnote>
  <w:endnote w:type="continuationSeparator" w:id="0">
    <w:p w:rsidR="004C2E34" w:rsidRDefault="004C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font1248">
    <w:altName w:val="MS Mincho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Astra Serif">
    <w:altName w:val="Times New Roman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2E34" w:rsidRDefault="004C2E34">
      <w:r>
        <w:separator/>
      </w:r>
    </w:p>
  </w:footnote>
  <w:footnote w:type="continuationSeparator" w:id="0">
    <w:p w:rsidR="004C2E34" w:rsidRDefault="004C2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00ABD"/>
    <w:multiLevelType w:val="hybridMultilevel"/>
    <w:tmpl w:val="5790C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0807"/>
    <w:multiLevelType w:val="hybridMultilevel"/>
    <w:tmpl w:val="E5523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376E2"/>
    <w:multiLevelType w:val="hybridMultilevel"/>
    <w:tmpl w:val="2816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63F55"/>
    <w:multiLevelType w:val="hybridMultilevel"/>
    <w:tmpl w:val="A012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A1576"/>
    <w:multiLevelType w:val="hybridMultilevel"/>
    <w:tmpl w:val="11A67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 w16cid:durableId="1834639232">
    <w:abstractNumId w:val="11"/>
  </w:num>
  <w:num w:numId="2" w16cid:durableId="477381470">
    <w:abstractNumId w:val="4"/>
  </w:num>
  <w:num w:numId="3" w16cid:durableId="1778022733">
    <w:abstractNumId w:val="16"/>
  </w:num>
  <w:num w:numId="4" w16cid:durableId="1621379014">
    <w:abstractNumId w:val="12"/>
  </w:num>
  <w:num w:numId="5" w16cid:durableId="1814757744">
    <w:abstractNumId w:val="5"/>
  </w:num>
  <w:num w:numId="6" w16cid:durableId="668365826">
    <w:abstractNumId w:val="1"/>
  </w:num>
  <w:num w:numId="7" w16cid:durableId="486363570">
    <w:abstractNumId w:val="9"/>
  </w:num>
  <w:num w:numId="8" w16cid:durableId="599071541">
    <w:abstractNumId w:val="10"/>
  </w:num>
  <w:num w:numId="9" w16cid:durableId="967129139">
    <w:abstractNumId w:val="13"/>
  </w:num>
  <w:num w:numId="10" w16cid:durableId="2071347147">
    <w:abstractNumId w:val="1"/>
  </w:num>
  <w:num w:numId="11" w16cid:durableId="535969772">
    <w:abstractNumId w:val="1"/>
  </w:num>
  <w:num w:numId="12" w16cid:durableId="2040276201">
    <w:abstractNumId w:val="1"/>
  </w:num>
  <w:num w:numId="13" w16cid:durableId="112864262">
    <w:abstractNumId w:val="1"/>
  </w:num>
  <w:num w:numId="14" w16cid:durableId="889614866">
    <w:abstractNumId w:val="1"/>
  </w:num>
  <w:num w:numId="15" w16cid:durableId="375931000">
    <w:abstractNumId w:val="1"/>
    <w:lvlOverride w:ilvl="0">
      <w:startOverride w:val="1"/>
    </w:lvlOverride>
  </w:num>
  <w:num w:numId="16" w16cid:durableId="387146338">
    <w:abstractNumId w:val="1"/>
  </w:num>
  <w:num w:numId="17" w16cid:durableId="1100417584">
    <w:abstractNumId w:val="1"/>
  </w:num>
  <w:num w:numId="18" w16cid:durableId="935943284">
    <w:abstractNumId w:val="1"/>
  </w:num>
  <w:num w:numId="19" w16cid:durableId="5809909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4634395">
    <w:abstractNumId w:val="17"/>
  </w:num>
  <w:num w:numId="21" w16cid:durableId="1135483826">
    <w:abstractNumId w:val="0"/>
  </w:num>
  <w:num w:numId="22" w16cid:durableId="1848981283">
    <w:abstractNumId w:val="15"/>
  </w:num>
  <w:num w:numId="23" w16cid:durableId="1175192758">
    <w:abstractNumId w:val="14"/>
  </w:num>
  <w:num w:numId="24" w16cid:durableId="1188641494">
    <w:abstractNumId w:val="3"/>
  </w:num>
  <w:num w:numId="25" w16cid:durableId="1019625593">
    <w:abstractNumId w:val="6"/>
  </w:num>
  <w:num w:numId="26" w16cid:durableId="1671833572">
    <w:abstractNumId w:val="2"/>
  </w:num>
  <w:num w:numId="27" w16cid:durableId="488788358">
    <w:abstractNumId w:val="7"/>
  </w:num>
  <w:num w:numId="28" w16cid:durableId="19987262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DB"/>
    <w:rsid w:val="00000979"/>
    <w:rsid w:val="00006285"/>
    <w:rsid w:val="00006F3B"/>
    <w:rsid w:val="00007916"/>
    <w:rsid w:val="0001040E"/>
    <w:rsid w:val="00012C82"/>
    <w:rsid w:val="00013E7B"/>
    <w:rsid w:val="000227B1"/>
    <w:rsid w:val="0002441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8C5"/>
    <w:rsid w:val="000A0347"/>
    <w:rsid w:val="000B134C"/>
    <w:rsid w:val="000B3BB0"/>
    <w:rsid w:val="000B69DB"/>
    <w:rsid w:val="000C5E3E"/>
    <w:rsid w:val="000D3F05"/>
    <w:rsid w:val="000D5481"/>
    <w:rsid w:val="000E0E6D"/>
    <w:rsid w:val="000F426A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CCE"/>
    <w:rsid w:val="001731F1"/>
    <w:rsid w:val="00181146"/>
    <w:rsid w:val="00197528"/>
    <w:rsid w:val="001A0F9C"/>
    <w:rsid w:val="001A3EC7"/>
    <w:rsid w:val="001B0E0F"/>
    <w:rsid w:val="001B1257"/>
    <w:rsid w:val="001B1CE7"/>
    <w:rsid w:val="001B246E"/>
    <w:rsid w:val="001C0DEA"/>
    <w:rsid w:val="001D0686"/>
    <w:rsid w:val="001D0BC8"/>
    <w:rsid w:val="001D5719"/>
    <w:rsid w:val="001E0AE0"/>
    <w:rsid w:val="001E76E0"/>
    <w:rsid w:val="001F0C11"/>
    <w:rsid w:val="001F3062"/>
    <w:rsid w:val="00204100"/>
    <w:rsid w:val="00204924"/>
    <w:rsid w:val="00205068"/>
    <w:rsid w:val="00234E38"/>
    <w:rsid w:val="002354E7"/>
    <w:rsid w:val="002621AF"/>
    <w:rsid w:val="00270261"/>
    <w:rsid w:val="00281D20"/>
    <w:rsid w:val="002847B2"/>
    <w:rsid w:val="00285933"/>
    <w:rsid w:val="002925AD"/>
    <w:rsid w:val="00294736"/>
    <w:rsid w:val="002A5A08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AE9"/>
    <w:rsid w:val="00306A25"/>
    <w:rsid w:val="00310832"/>
    <w:rsid w:val="00315FF4"/>
    <w:rsid w:val="00324AAD"/>
    <w:rsid w:val="00325964"/>
    <w:rsid w:val="00330368"/>
    <w:rsid w:val="00336E8B"/>
    <w:rsid w:val="00336E93"/>
    <w:rsid w:val="003405D6"/>
    <w:rsid w:val="00343313"/>
    <w:rsid w:val="00344A31"/>
    <w:rsid w:val="00347946"/>
    <w:rsid w:val="00347AFB"/>
    <w:rsid w:val="00347D22"/>
    <w:rsid w:val="0035156F"/>
    <w:rsid w:val="003532F4"/>
    <w:rsid w:val="00360BB3"/>
    <w:rsid w:val="003673E7"/>
    <w:rsid w:val="003750C5"/>
    <w:rsid w:val="0038234B"/>
    <w:rsid w:val="00387170"/>
    <w:rsid w:val="00396B48"/>
    <w:rsid w:val="00396F1A"/>
    <w:rsid w:val="003A6D84"/>
    <w:rsid w:val="003C5FAF"/>
    <w:rsid w:val="003C70C9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5E80"/>
    <w:rsid w:val="00482BFA"/>
    <w:rsid w:val="00486281"/>
    <w:rsid w:val="00486493"/>
    <w:rsid w:val="00491B1B"/>
    <w:rsid w:val="004938EC"/>
    <w:rsid w:val="004A7105"/>
    <w:rsid w:val="004B35CA"/>
    <w:rsid w:val="004B6FDA"/>
    <w:rsid w:val="004C0F56"/>
    <w:rsid w:val="004C2E34"/>
    <w:rsid w:val="004D5655"/>
    <w:rsid w:val="004D580C"/>
    <w:rsid w:val="004F6F14"/>
    <w:rsid w:val="005078F5"/>
    <w:rsid w:val="00515CBC"/>
    <w:rsid w:val="00523165"/>
    <w:rsid w:val="005255AA"/>
    <w:rsid w:val="00530C07"/>
    <w:rsid w:val="00532648"/>
    <w:rsid w:val="0054586D"/>
    <w:rsid w:val="00546E44"/>
    <w:rsid w:val="00550899"/>
    <w:rsid w:val="005616DC"/>
    <w:rsid w:val="00565E4C"/>
    <w:rsid w:val="00567FC1"/>
    <w:rsid w:val="00573C7C"/>
    <w:rsid w:val="0058188B"/>
    <w:rsid w:val="005828C7"/>
    <w:rsid w:val="005A75D0"/>
    <w:rsid w:val="005B1631"/>
    <w:rsid w:val="005C0E3F"/>
    <w:rsid w:val="005C447E"/>
    <w:rsid w:val="005C4714"/>
    <w:rsid w:val="005C7A42"/>
    <w:rsid w:val="005D222D"/>
    <w:rsid w:val="005D3EC8"/>
    <w:rsid w:val="005E7C05"/>
    <w:rsid w:val="005F5705"/>
    <w:rsid w:val="005F6032"/>
    <w:rsid w:val="005F78A6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63AFA"/>
    <w:rsid w:val="006652BC"/>
    <w:rsid w:val="006655ED"/>
    <w:rsid w:val="0067566B"/>
    <w:rsid w:val="006777D3"/>
    <w:rsid w:val="006845A0"/>
    <w:rsid w:val="0069027B"/>
    <w:rsid w:val="006924D9"/>
    <w:rsid w:val="006967E9"/>
    <w:rsid w:val="006B2D02"/>
    <w:rsid w:val="006B5113"/>
    <w:rsid w:val="006B5E0E"/>
    <w:rsid w:val="006C0E73"/>
    <w:rsid w:val="006C16C3"/>
    <w:rsid w:val="006C4D13"/>
    <w:rsid w:val="006C5FCF"/>
    <w:rsid w:val="006D14C5"/>
    <w:rsid w:val="006D25DB"/>
    <w:rsid w:val="006D4634"/>
    <w:rsid w:val="006D4A38"/>
    <w:rsid w:val="006D5328"/>
    <w:rsid w:val="006D5CBE"/>
    <w:rsid w:val="0070246A"/>
    <w:rsid w:val="00703EF0"/>
    <w:rsid w:val="0070520F"/>
    <w:rsid w:val="007268FA"/>
    <w:rsid w:val="00735C10"/>
    <w:rsid w:val="007375D7"/>
    <w:rsid w:val="00750553"/>
    <w:rsid w:val="00751567"/>
    <w:rsid w:val="00757C6A"/>
    <w:rsid w:val="0076100B"/>
    <w:rsid w:val="00775E0F"/>
    <w:rsid w:val="00782B73"/>
    <w:rsid w:val="00784677"/>
    <w:rsid w:val="007914DB"/>
    <w:rsid w:val="00791A47"/>
    <w:rsid w:val="007A01CA"/>
    <w:rsid w:val="007A2241"/>
    <w:rsid w:val="007A7F7E"/>
    <w:rsid w:val="007B269A"/>
    <w:rsid w:val="007B3051"/>
    <w:rsid w:val="007C0700"/>
    <w:rsid w:val="007C1C79"/>
    <w:rsid w:val="007E525E"/>
    <w:rsid w:val="007E5C2C"/>
    <w:rsid w:val="007E66A0"/>
    <w:rsid w:val="007F2B5E"/>
    <w:rsid w:val="00801987"/>
    <w:rsid w:val="008034C9"/>
    <w:rsid w:val="0080506C"/>
    <w:rsid w:val="008069C5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65ECA"/>
    <w:rsid w:val="00873D86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4A74"/>
    <w:rsid w:val="00903D59"/>
    <w:rsid w:val="0090491B"/>
    <w:rsid w:val="00907B3E"/>
    <w:rsid w:val="00910FD1"/>
    <w:rsid w:val="00914FA3"/>
    <w:rsid w:val="00926A54"/>
    <w:rsid w:val="009463F7"/>
    <w:rsid w:val="0094700E"/>
    <w:rsid w:val="00962F5F"/>
    <w:rsid w:val="009634DC"/>
    <w:rsid w:val="009669E0"/>
    <w:rsid w:val="0096709C"/>
    <w:rsid w:val="00973FBC"/>
    <w:rsid w:val="00975251"/>
    <w:rsid w:val="009760A6"/>
    <w:rsid w:val="00976CC3"/>
    <w:rsid w:val="00981D65"/>
    <w:rsid w:val="00982E4E"/>
    <w:rsid w:val="00983BD5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F2C34"/>
    <w:rsid w:val="00A02A72"/>
    <w:rsid w:val="00A122A7"/>
    <w:rsid w:val="00A20CCE"/>
    <w:rsid w:val="00A21E57"/>
    <w:rsid w:val="00A2489D"/>
    <w:rsid w:val="00A26287"/>
    <w:rsid w:val="00A367D1"/>
    <w:rsid w:val="00A40F83"/>
    <w:rsid w:val="00A43EFB"/>
    <w:rsid w:val="00A52918"/>
    <w:rsid w:val="00A56C77"/>
    <w:rsid w:val="00A618D8"/>
    <w:rsid w:val="00A63223"/>
    <w:rsid w:val="00A65192"/>
    <w:rsid w:val="00A660DB"/>
    <w:rsid w:val="00A72EB0"/>
    <w:rsid w:val="00A83617"/>
    <w:rsid w:val="00A924BB"/>
    <w:rsid w:val="00AA1037"/>
    <w:rsid w:val="00AC39BC"/>
    <w:rsid w:val="00AC4F2F"/>
    <w:rsid w:val="00AC56E5"/>
    <w:rsid w:val="00AD0D55"/>
    <w:rsid w:val="00AD6089"/>
    <w:rsid w:val="00AF1FA6"/>
    <w:rsid w:val="00AF3FA2"/>
    <w:rsid w:val="00B07214"/>
    <w:rsid w:val="00B12F0B"/>
    <w:rsid w:val="00B176C6"/>
    <w:rsid w:val="00B22AB7"/>
    <w:rsid w:val="00B3262A"/>
    <w:rsid w:val="00B47AB7"/>
    <w:rsid w:val="00B47EF0"/>
    <w:rsid w:val="00B5420F"/>
    <w:rsid w:val="00B55F06"/>
    <w:rsid w:val="00B568BD"/>
    <w:rsid w:val="00B63BAE"/>
    <w:rsid w:val="00B66804"/>
    <w:rsid w:val="00B72A3B"/>
    <w:rsid w:val="00B77602"/>
    <w:rsid w:val="00B81A88"/>
    <w:rsid w:val="00B837C1"/>
    <w:rsid w:val="00B900EA"/>
    <w:rsid w:val="00B93FDB"/>
    <w:rsid w:val="00B94107"/>
    <w:rsid w:val="00B97EEB"/>
    <w:rsid w:val="00BA3B17"/>
    <w:rsid w:val="00BA44C9"/>
    <w:rsid w:val="00BA6074"/>
    <w:rsid w:val="00BA61CE"/>
    <w:rsid w:val="00BA7E14"/>
    <w:rsid w:val="00BB0859"/>
    <w:rsid w:val="00BB0BAB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BF7191"/>
    <w:rsid w:val="00C0777C"/>
    <w:rsid w:val="00C146C3"/>
    <w:rsid w:val="00C17A3D"/>
    <w:rsid w:val="00C22F36"/>
    <w:rsid w:val="00C3029C"/>
    <w:rsid w:val="00C31256"/>
    <w:rsid w:val="00C334E9"/>
    <w:rsid w:val="00C36E6E"/>
    <w:rsid w:val="00C55B28"/>
    <w:rsid w:val="00C71352"/>
    <w:rsid w:val="00C76FAD"/>
    <w:rsid w:val="00C809ED"/>
    <w:rsid w:val="00C83448"/>
    <w:rsid w:val="00C95F65"/>
    <w:rsid w:val="00CA639E"/>
    <w:rsid w:val="00CA72EB"/>
    <w:rsid w:val="00CB183A"/>
    <w:rsid w:val="00CB27C0"/>
    <w:rsid w:val="00CB74BB"/>
    <w:rsid w:val="00CC2E38"/>
    <w:rsid w:val="00CC5972"/>
    <w:rsid w:val="00CC674D"/>
    <w:rsid w:val="00CD4AEB"/>
    <w:rsid w:val="00CD557B"/>
    <w:rsid w:val="00CD602C"/>
    <w:rsid w:val="00CE444F"/>
    <w:rsid w:val="00D16504"/>
    <w:rsid w:val="00D16CD9"/>
    <w:rsid w:val="00D20ACC"/>
    <w:rsid w:val="00D22AEA"/>
    <w:rsid w:val="00D23FB1"/>
    <w:rsid w:val="00D3302D"/>
    <w:rsid w:val="00D42AAC"/>
    <w:rsid w:val="00D446FA"/>
    <w:rsid w:val="00D46B10"/>
    <w:rsid w:val="00D74599"/>
    <w:rsid w:val="00D81D3E"/>
    <w:rsid w:val="00D82301"/>
    <w:rsid w:val="00D92FF7"/>
    <w:rsid w:val="00D94402"/>
    <w:rsid w:val="00D96FD0"/>
    <w:rsid w:val="00D97235"/>
    <w:rsid w:val="00DA070F"/>
    <w:rsid w:val="00DA6730"/>
    <w:rsid w:val="00DB08C3"/>
    <w:rsid w:val="00DB7149"/>
    <w:rsid w:val="00DB7195"/>
    <w:rsid w:val="00DB71ED"/>
    <w:rsid w:val="00DC1B9A"/>
    <w:rsid w:val="00DD13BB"/>
    <w:rsid w:val="00DD7126"/>
    <w:rsid w:val="00DE698A"/>
    <w:rsid w:val="00DF014A"/>
    <w:rsid w:val="00DF5D13"/>
    <w:rsid w:val="00E014D8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80A88"/>
    <w:rsid w:val="00E85C5F"/>
    <w:rsid w:val="00E96658"/>
    <w:rsid w:val="00E96953"/>
    <w:rsid w:val="00EA6691"/>
    <w:rsid w:val="00EB1AC9"/>
    <w:rsid w:val="00EB568A"/>
    <w:rsid w:val="00EB7913"/>
    <w:rsid w:val="00EC0DB4"/>
    <w:rsid w:val="00EC5461"/>
    <w:rsid w:val="00ED0A83"/>
    <w:rsid w:val="00ED3E29"/>
    <w:rsid w:val="00ED5FA0"/>
    <w:rsid w:val="00ED70BA"/>
    <w:rsid w:val="00EE161A"/>
    <w:rsid w:val="00EE5048"/>
    <w:rsid w:val="00EE7E2A"/>
    <w:rsid w:val="00EF7B71"/>
    <w:rsid w:val="00F01762"/>
    <w:rsid w:val="00F02DBC"/>
    <w:rsid w:val="00F13F94"/>
    <w:rsid w:val="00F164DF"/>
    <w:rsid w:val="00F2267C"/>
    <w:rsid w:val="00F354DB"/>
    <w:rsid w:val="00F37168"/>
    <w:rsid w:val="00F46A33"/>
    <w:rsid w:val="00F527C7"/>
    <w:rsid w:val="00F703CB"/>
    <w:rsid w:val="00F7254E"/>
    <w:rsid w:val="00F810BD"/>
    <w:rsid w:val="00F856F7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5001"/>
    <w:rsid w:val="00FD1C0E"/>
    <w:rsid w:val="00FE1C46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AE92"/>
  <w15:docId w15:val="{51E42809-D343-F640-931A-0B7A05F2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0E73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  <w:rPr>
      <w:rFonts w:ascii="Times New Roman" w:hAnsi="Times New Roman"/>
    </w:rPr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rFonts w:ascii="Times New Roman" w:hAnsi="Times New Roman"/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kovkonstantin/Library/CloudStorage/GoogleDrive-prol4588@gmail.com/&#1052;&#1086;&#1080;&#774;%20&#1076;&#1080;&#1089;&#1082;/&#1096;&#1087;&#1073;&#1083;&#1086;&#1085;%20&#1089;&#1090;&#1080;&#1083;&#1077;&#1080;&#7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шпблон стилей.dotx</Template>
  <TotalTime>26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2283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Вальков Константин</dc:creator>
  <cp:lastModifiedBy>Вальков Константин</cp:lastModifiedBy>
  <cp:revision>8</cp:revision>
  <dcterms:created xsi:type="dcterms:W3CDTF">2023-11-16T13:21:00Z</dcterms:created>
  <dcterms:modified xsi:type="dcterms:W3CDTF">2023-11-16T14:02:00Z</dcterms:modified>
</cp:coreProperties>
</file>