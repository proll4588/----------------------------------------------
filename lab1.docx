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2BE8" w:rsidRPr="007B6C27" w:rsidRDefault="002B2BE8" w:rsidP="002B2BE8">
      <w:pPr>
        <w:ind w:firstLine="0"/>
        <w:jc w:val="center"/>
        <w:rPr>
          <w:rFonts w:ascii="Times New Roman" w:hAnsi="Times New Roman"/>
          <w:color w:val="000000"/>
          <w:sz w:val="24"/>
          <w:szCs w:val="28"/>
          <w:lang w:eastAsia="ru-RU"/>
        </w:rPr>
      </w:pPr>
      <w:r w:rsidRPr="007B6C27">
        <w:rPr>
          <w:rFonts w:ascii="Times New Roman" w:hAnsi="Times New Roman"/>
          <w:b/>
          <w:color w:val="000000"/>
          <w:sz w:val="22"/>
          <w:lang w:eastAsia="ru-RU"/>
        </w:rPr>
        <w:t>МИНИСТЕРСТВО НАУКИ И ВЫСШЕГО ОБРАЗОВАНИЯ РОССИЙСКОЙ ФЕДЕРАЦИИ</w:t>
      </w:r>
    </w:p>
    <w:p w:rsidR="002B2BE8" w:rsidRPr="007B6C27" w:rsidRDefault="002B2BE8" w:rsidP="002B2BE8">
      <w:pPr>
        <w:ind w:firstLine="0"/>
        <w:jc w:val="center"/>
        <w:rPr>
          <w:rFonts w:ascii="Times New Roman" w:hAnsi="Times New Roman"/>
          <w:color w:val="000000"/>
          <w:sz w:val="24"/>
          <w:szCs w:val="28"/>
          <w:lang w:eastAsia="ru-RU"/>
        </w:rPr>
      </w:pPr>
      <w:r w:rsidRPr="007B6C27">
        <w:rPr>
          <w:rFonts w:ascii="Times New Roman" w:hAnsi="Times New Roman"/>
          <w:color w:val="000000"/>
          <w:sz w:val="24"/>
          <w:szCs w:val="28"/>
          <w:lang w:eastAsia="ru-RU"/>
        </w:rPr>
        <w:t>Федеральное государственное бюджетное образовательное учреждение</w:t>
      </w:r>
    </w:p>
    <w:p w:rsidR="002B2BE8" w:rsidRPr="007B6C27" w:rsidRDefault="002B2BE8" w:rsidP="002B2BE8">
      <w:pPr>
        <w:ind w:firstLine="0"/>
        <w:jc w:val="center"/>
        <w:rPr>
          <w:rFonts w:ascii="Times New Roman" w:hAnsi="Times New Roman"/>
          <w:b/>
          <w:bCs/>
          <w:color w:val="000000"/>
          <w:szCs w:val="28"/>
          <w:lang w:eastAsia="ru-RU"/>
        </w:rPr>
      </w:pPr>
      <w:r w:rsidRPr="007B6C27">
        <w:rPr>
          <w:rFonts w:ascii="Times New Roman" w:hAnsi="Times New Roman"/>
          <w:color w:val="000000"/>
          <w:sz w:val="24"/>
          <w:szCs w:val="28"/>
          <w:lang w:eastAsia="ru-RU"/>
        </w:rPr>
        <w:t>высшего образования</w:t>
      </w:r>
    </w:p>
    <w:p w:rsidR="002B2BE8" w:rsidRPr="007B6C27" w:rsidRDefault="002B2BE8" w:rsidP="002B2BE8">
      <w:pPr>
        <w:ind w:firstLine="0"/>
        <w:jc w:val="center"/>
        <w:rPr>
          <w:rFonts w:ascii="Times New Roman" w:hAnsi="Times New Roman"/>
          <w:b/>
          <w:bCs/>
          <w:color w:val="000000"/>
          <w:szCs w:val="28"/>
          <w:lang w:eastAsia="ru-RU"/>
        </w:rPr>
      </w:pPr>
      <w:r w:rsidRPr="007B6C27">
        <w:rPr>
          <w:rFonts w:ascii="Times New Roman" w:hAnsi="Times New Roman"/>
          <w:b/>
          <w:bCs/>
          <w:color w:val="000000"/>
          <w:szCs w:val="28"/>
          <w:lang w:eastAsia="ru-RU"/>
        </w:rPr>
        <w:t>«Сибирский государственный университет науки и технологий</w:t>
      </w:r>
    </w:p>
    <w:p w:rsidR="002B2BE8" w:rsidRPr="007B6C27" w:rsidRDefault="002B2BE8" w:rsidP="002B2BE8">
      <w:pPr>
        <w:ind w:firstLine="0"/>
        <w:jc w:val="center"/>
        <w:rPr>
          <w:rFonts w:ascii="Times New Roman" w:hAnsi="Times New Roman"/>
          <w:b/>
          <w:bCs/>
          <w:color w:val="000000"/>
          <w:sz w:val="14"/>
          <w:szCs w:val="28"/>
          <w:lang w:eastAsia="ru-RU"/>
        </w:rPr>
      </w:pPr>
      <w:r w:rsidRPr="007B6C27">
        <w:rPr>
          <w:rFonts w:ascii="Times New Roman" w:hAnsi="Times New Roman"/>
          <w:b/>
          <w:bCs/>
          <w:color w:val="000000"/>
          <w:szCs w:val="28"/>
          <w:lang w:eastAsia="ru-RU"/>
        </w:rPr>
        <w:t>имени академика М.Ф. Решетнева»</w:t>
      </w:r>
    </w:p>
    <w:p w:rsidR="002B2BE8" w:rsidRPr="007B6C27" w:rsidRDefault="002B2BE8" w:rsidP="002B2BE8">
      <w:pPr>
        <w:widowControl w:val="0"/>
        <w:spacing w:line="276" w:lineRule="auto"/>
        <w:ind w:left="709" w:firstLine="0"/>
        <w:jc w:val="center"/>
        <w:rPr>
          <w:rFonts w:ascii="Times New Roman" w:hAnsi="Times New Roman"/>
          <w:b/>
          <w:bCs/>
          <w:color w:val="000000"/>
          <w:sz w:val="14"/>
          <w:szCs w:val="28"/>
          <w:lang w:eastAsia="ru-RU"/>
        </w:rPr>
      </w:pPr>
    </w:p>
    <w:p w:rsidR="002B2BE8" w:rsidRPr="007B6C27" w:rsidRDefault="002B2BE8" w:rsidP="002B2BE8">
      <w:pPr>
        <w:ind w:left="283" w:firstLine="0"/>
        <w:jc w:val="center"/>
        <w:rPr>
          <w:rFonts w:ascii="Times New Roman" w:hAnsi="Times New Roman"/>
          <w:szCs w:val="28"/>
          <w:u w:val="single"/>
          <w:lang w:eastAsia="ru-RU"/>
        </w:rPr>
      </w:pPr>
      <w:r w:rsidRPr="007B6C27">
        <w:rPr>
          <w:rFonts w:ascii="Times New Roman" w:hAnsi="Times New Roman"/>
          <w:szCs w:val="28"/>
          <w:u w:val="single"/>
          <w:lang w:eastAsia="ru-RU"/>
        </w:rPr>
        <w:t>Институт информатики и телекоммуникаций</w:t>
      </w:r>
    </w:p>
    <w:p w:rsidR="002B2BE8" w:rsidRPr="007B6C27" w:rsidRDefault="002B2BE8" w:rsidP="002B2BE8">
      <w:pPr>
        <w:ind w:left="283" w:firstLine="0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7B6C27">
        <w:rPr>
          <w:rFonts w:ascii="Times New Roman" w:hAnsi="Times New Roman"/>
          <w:sz w:val="20"/>
          <w:szCs w:val="20"/>
          <w:lang w:eastAsia="ru-RU"/>
        </w:rPr>
        <w:t>институт/ факультет/ подразделение</w:t>
      </w:r>
    </w:p>
    <w:p w:rsidR="002B2BE8" w:rsidRPr="007B6C27" w:rsidRDefault="002B2BE8" w:rsidP="002B2BE8">
      <w:pPr>
        <w:ind w:firstLine="0"/>
        <w:jc w:val="center"/>
        <w:rPr>
          <w:rFonts w:ascii="Times New Roman" w:hAnsi="Times New Roman"/>
          <w:szCs w:val="28"/>
          <w:u w:val="single"/>
          <w:lang w:eastAsia="ru-RU"/>
        </w:rPr>
      </w:pPr>
    </w:p>
    <w:p w:rsidR="002B2BE8" w:rsidRPr="007B6C27" w:rsidRDefault="002B2BE8" w:rsidP="002B2BE8">
      <w:pPr>
        <w:ind w:left="283" w:firstLine="0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7B6C27">
        <w:rPr>
          <w:rFonts w:ascii="Times New Roman" w:hAnsi="Times New Roman"/>
          <w:sz w:val="20"/>
          <w:szCs w:val="20"/>
          <w:lang w:eastAsia="ru-RU"/>
        </w:rPr>
        <w:t>кафедра/ цикловая комиссия</w:t>
      </w:r>
    </w:p>
    <w:p w:rsidR="002B2BE8" w:rsidRPr="007B6C27" w:rsidRDefault="002B2BE8" w:rsidP="002B2BE8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2B2BE8" w:rsidRPr="007B6C27" w:rsidRDefault="002B2BE8" w:rsidP="002B2BE8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2B2BE8" w:rsidRPr="007B6C27" w:rsidRDefault="002B2BE8" w:rsidP="002B2BE8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2B2BE8" w:rsidRPr="007B6C27" w:rsidRDefault="002B2BE8" w:rsidP="002B2BE8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2B2BE8" w:rsidRPr="007B6C27" w:rsidRDefault="002B2BE8" w:rsidP="002B2BE8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2B2BE8" w:rsidRPr="007B6C27" w:rsidRDefault="002B2BE8" w:rsidP="002B2BE8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2B2BE8" w:rsidRPr="007B6C27" w:rsidRDefault="002B2BE8" w:rsidP="002B2BE8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2B2BE8" w:rsidRPr="007B6C27" w:rsidRDefault="002B2BE8" w:rsidP="002B2BE8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2B2BE8" w:rsidRPr="007B6C27" w:rsidRDefault="002B2BE8" w:rsidP="002B2BE8">
      <w:pPr>
        <w:suppressAutoHyphens/>
        <w:ind w:firstLine="0"/>
        <w:jc w:val="center"/>
        <w:rPr>
          <w:rFonts w:ascii="PT Astra Serif" w:hAnsi="PT Astra Serif"/>
          <w:b/>
          <w:color w:val="000000"/>
          <w:szCs w:val="28"/>
          <w:lang w:eastAsia="ar-SA"/>
        </w:rPr>
      </w:pPr>
      <w:r w:rsidRPr="007B6C27">
        <w:rPr>
          <w:rFonts w:ascii="PT Astra Serif" w:hAnsi="PT Astra Serif"/>
          <w:b/>
          <w:color w:val="000000"/>
          <w:szCs w:val="28"/>
          <w:lang w:eastAsia="ar-SA"/>
        </w:rPr>
        <w:t>ОТЧЕТ ПО ЛАБОРАТОРНОЙ РАБОТЕ №</w:t>
      </w:r>
      <w:r>
        <w:rPr>
          <w:rFonts w:ascii="PT Astra Serif" w:hAnsi="PT Astra Serif"/>
          <w:b/>
          <w:color w:val="000000"/>
          <w:szCs w:val="28"/>
          <w:lang w:eastAsia="ar-SA"/>
        </w:rPr>
        <w:t>1</w:t>
      </w:r>
    </w:p>
    <w:p w:rsidR="002B2BE8" w:rsidRPr="007B6C27" w:rsidRDefault="002B2BE8" w:rsidP="002B2BE8">
      <w:pPr>
        <w:suppressAutoHyphens/>
        <w:ind w:firstLine="0"/>
        <w:jc w:val="left"/>
        <w:rPr>
          <w:rFonts w:ascii="PT Astra Serif" w:hAnsi="PT Astra Serif"/>
          <w:b/>
          <w:color w:val="000000"/>
          <w:szCs w:val="28"/>
          <w:lang w:eastAsia="ar-SA"/>
        </w:rPr>
      </w:pPr>
    </w:p>
    <w:p w:rsidR="002B2BE8" w:rsidRPr="007B6C27" w:rsidRDefault="002B2BE8" w:rsidP="002B2BE8">
      <w:pPr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>по дисциплине: «</w:t>
      </w:r>
      <w:r>
        <w:rPr>
          <w:rFonts w:ascii="PT Astra Serif" w:hAnsi="PT Astra Serif"/>
          <w:color w:val="000000"/>
          <w:szCs w:val="28"/>
          <w:lang w:eastAsia="ar-SA"/>
        </w:rPr>
        <w:t>Управление жизненным циклом программных систем</w:t>
      </w:r>
      <w:r w:rsidRPr="007B6C27">
        <w:rPr>
          <w:rFonts w:ascii="PT Astra Serif" w:hAnsi="PT Astra Serif"/>
          <w:color w:val="000000"/>
          <w:szCs w:val="28"/>
          <w:lang w:eastAsia="ar-SA"/>
        </w:rPr>
        <w:t>»</w:t>
      </w:r>
    </w:p>
    <w:p w:rsidR="002B2BE8" w:rsidRPr="007B6C27" w:rsidRDefault="002B2BE8" w:rsidP="002B2BE8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2B2BE8" w:rsidRPr="007B6C27" w:rsidRDefault="002B2BE8" w:rsidP="002B2BE8">
      <w:pPr>
        <w:tabs>
          <w:tab w:val="center" w:pos="4677"/>
          <w:tab w:val="left" w:pos="6075"/>
        </w:tabs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>Тема: «</w:t>
      </w:r>
      <w:r w:rsidR="005D604F">
        <w:rPr>
          <w:rFonts w:ascii="Times New Roman" w:hAnsi="Times New Roman"/>
          <w:szCs w:val="28"/>
          <w:lang w:eastAsia="ru-RU"/>
        </w:rPr>
        <w:t>Выбор и обоснование варианта проекта</w:t>
      </w:r>
      <w:r w:rsidRPr="007B6C27">
        <w:rPr>
          <w:rFonts w:ascii="PT Astra Serif" w:hAnsi="PT Astra Serif"/>
          <w:color w:val="000000"/>
          <w:szCs w:val="28"/>
          <w:lang w:eastAsia="ar-SA"/>
        </w:rPr>
        <w:t>»</w:t>
      </w:r>
    </w:p>
    <w:p w:rsidR="002B2BE8" w:rsidRPr="007B6C27" w:rsidRDefault="002B2BE8" w:rsidP="002B2BE8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2B2BE8" w:rsidRPr="007B6C27" w:rsidRDefault="002B2BE8" w:rsidP="002B2BE8">
      <w:pPr>
        <w:tabs>
          <w:tab w:val="center" w:pos="4677"/>
          <w:tab w:val="left" w:pos="6075"/>
        </w:tabs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</w:p>
    <w:p w:rsidR="002B2BE8" w:rsidRPr="007B6C27" w:rsidRDefault="002B2BE8" w:rsidP="002B2BE8">
      <w:pPr>
        <w:tabs>
          <w:tab w:val="center" w:pos="4677"/>
          <w:tab w:val="left" w:pos="6075"/>
        </w:tabs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</w:p>
    <w:p w:rsidR="002B2BE8" w:rsidRPr="007B6C27" w:rsidRDefault="002B2BE8" w:rsidP="002B2BE8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2B2BE8" w:rsidRPr="007B6C27" w:rsidRDefault="002B2BE8" w:rsidP="002B2BE8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2B2BE8" w:rsidRPr="007B6C27" w:rsidRDefault="002B2BE8" w:rsidP="002B2BE8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2B2BE8" w:rsidRPr="007B6C27" w:rsidRDefault="002B2BE8" w:rsidP="002B2BE8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2B2BE8" w:rsidRPr="007B6C27" w:rsidRDefault="002B2BE8" w:rsidP="002B2BE8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2B2BE8" w:rsidRPr="007B6C27" w:rsidRDefault="002B2BE8" w:rsidP="002B2BE8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2B2BE8" w:rsidRPr="007B6C27" w:rsidRDefault="002B2BE8" w:rsidP="002B2BE8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2B2BE8" w:rsidRPr="007B6C27" w:rsidRDefault="002B2BE8" w:rsidP="002B2BE8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2B2BE8" w:rsidRPr="007B6C27" w:rsidRDefault="002B2BE8" w:rsidP="002B2BE8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2B2BE8" w:rsidRPr="007B6C27" w:rsidRDefault="002B2BE8" w:rsidP="002B2BE8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</w:p>
    <w:p w:rsidR="002B2BE8" w:rsidRPr="007B6C27" w:rsidRDefault="002B2BE8" w:rsidP="002B2BE8">
      <w:pPr>
        <w:ind w:firstLine="0"/>
        <w:jc w:val="left"/>
        <w:rPr>
          <w:rFonts w:ascii="Times New Roman" w:hAnsi="Times New Roman"/>
          <w:sz w:val="20"/>
        </w:rPr>
      </w:pPr>
      <w:r w:rsidRPr="007B6C27">
        <w:rPr>
          <w:rFonts w:ascii="Times New Roman" w:eastAsia="Droid Sans Fallback" w:hAnsi="Times New Roman"/>
          <w:color w:val="00000A"/>
          <w:szCs w:val="28"/>
          <w:lang w:eastAsia="zh-CN" w:bidi="hi-IN"/>
        </w:rPr>
        <w:t>Преподаватель</w:t>
      </w:r>
      <w:r w:rsidRPr="007B6C27">
        <w:rPr>
          <w:rFonts w:ascii="Times New Roman" w:eastAsia="Droid Sans Fallback" w:hAnsi="Times New Roman"/>
          <w:color w:val="00000A"/>
          <w:szCs w:val="28"/>
          <w:lang w:eastAsia="zh-CN" w:bidi="hi-IN"/>
        </w:rPr>
        <w:tab/>
        <w:t xml:space="preserve">           </w:t>
      </w:r>
      <w:r w:rsidRPr="007B6C27">
        <w:rPr>
          <w:rFonts w:ascii="Times New Roman" w:eastAsia="Calibri" w:hAnsi="Times New Roman"/>
          <w:szCs w:val="28"/>
        </w:rPr>
        <w:t xml:space="preserve">     </w:t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</w:rPr>
        <w:t xml:space="preserve">     ____</w:t>
      </w:r>
      <w:r>
        <w:rPr>
          <w:rFonts w:ascii="Times New Roman" w:eastAsia="Calibri" w:hAnsi="Times New Roman"/>
          <w:szCs w:val="28"/>
          <w:u w:val="single"/>
        </w:rPr>
        <w:t>Н</w:t>
      </w:r>
      <w:r>
        <w:rPr>
          <w:rFonts w:ascii="Times New Roman" w:eastAsia="Calibri" w:hAnsi="Times New Roman"/>
          <w:szCs w:val="28"/>
          <w:u w:val="single"/>
        </w:rPr>
        <w:t>.</w:t>
      </w:r>
      <w:r>
        <w:rPr>
          <w:rFonts w:ascii="Times New Roman" w:eastAsia="Calibri" w:hAnsi="Times New Roman"/>
          <w:szCs w:val="28"/>
          <w:u w:val="single"/>
        </w:rPr>
        <w:t>С</w:t>
      </w:r>
      <w:r>
        <w:rPr>
          <w:rFonts w:ascii="Times New Roman" w:eastAsia="Calibri" w:hAnsi="Times New Roman"/>
          <w:szCs w:val="28"/>
          <w:u w:val="single"/>
        </w:rPr>
        <w:t xml:space="preserve">. </w:t>
      </w:r>
      <w:r>
        <w:rPr>
          <w:rFonts w:ascii="Times New Roman" w:eastAsia="Calibri" w:hAnsi="Times New Roman"/>
          <w:szCs w:val="28"/>
          <w:u w:val="single"/>
        </w:rPr>
        <w:t>Черниченко</w:t>
      </w:r>
      <w:r w:rsidRPr="007B6C27">
        <w:rPr>
          <w:rFonts w:ascii="Times New Roman" w:eastAsia="Calibri" w:hAnsi="Times New Roman"/>
          <w:szCs w:val="28"/>
        </w:rPr>
        <w:t xml:space="preserve">_  </w:t>
      </w:r>
      <w:r w:rsidRPr="007B6C27">
        <w:rPr>
          <w:rFonts w:ascii="Times New Roman" w:eastAsia="Calibri" w:hAnsi="Times New Roman"/>
          <w:szCs w:val="28"/>
          <w:u w:val="single"/>
        </w:rPr>
        <w:t xml:space="preserve">           </w:t>
      </w:r>
    </w:p>
    <w:p w:rsidR="002B2BE8" w:rsidRPr="007B6C27" w:rsidRDefault="002B2BE8" w:rsidP="002B2BE8">
      <w:pPr>
        <w:ind w:left="1416" w:firstLine="708"/>
        <w:jc w:val="left"/>
        <w:rPr>
          <w:rFonts w:ascii="Times New Roman" w:eastAsia="Calibri" w:hAnsi="Times New Roman"/>
          <w:sz w:val="20"/>
          <w:szCs w:val="20"/>
        </w:rPr>
      </w:pPr>
      <w:r w:rsidRPr="007B6C27">
        <w:rPr>
          <w:rFonts w:ascii="Times New Roman" w:eastAsia="Calibri" w:hAnsi="Times New Roman"/>
          <w:sz w:val="20"/>
        </w:rPr>
        <w:t xml:space="preserve">                            </w:t>
      </w:r>
      <w:r w:rsidRPr="007B6C27">
        <w:rPr>
          <w:rFonts w:ascii="Times New Roman" w:eastAsia="Calibri" w:hAnsi="Times New Roman"/>
          <w:sz w:val="20"/>
        </w:rPr>
        <w:tab/>
      </w:r>
      <w:r w:rsidRPr="007B6C27">
        <w:rPr>
          <w:rFonts w:ascii="Times New Roman" w:eastAsia="Calibri" w:hAnsi="Times New Roman"/>
          <w:sz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 xml:space="preserve">подпись, дата                   </w:t>
      </w:r>
      <w:r w:rsidRPr="007B6C27">
        <w:rPr>
          <w:rFonts w:ascii="Times New Roman" w:eastAsia="Calibri" w:hAnsi="Times New Roman"/>
          <w:sz w:val="20"/>
          <w:szCs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ab/>
        <w:t>инициалы, фамилия</w:t>
      </w:r>
    </w:p>
    <w:p w:rsidR="002B2BE8" w:rsidRPr="007B6C27" w:rsidRDefault="002B2BE8" w:rsidP="002B2BE8">
      <w:pPr>
        <w:ind w:left="1416" w:firstLine="708"/>
        <w:jc w:val="left"/>
        <w:rPr>
          <w:rFonts w:ascii="Times New Roman" w:eastAsia="Calibri" w:hAnsi="Times New Roman"/>
          <w:sz w:val="18"/>
          <w:szCs w:val="18"/>
        </w:rPr>
      </w:pPr>
    </w:p>
    <w:p w:rsidR="002B2BE8" w:rsidRPr="007B6C27" w:rsidRDefault="002B2BE8" w:rsidP="002B2BE8">
      <w:pPr>
        <w:ind w:firstLine="0"/>
        <w:jc w:val="left"/>
        <w:rPr>
          <w:rFonts w:ascii="Times New Roman" w:hAnsi="Times New Roman"/>
          <w:sz w:val="20"/>
        </w:rPr>
      </w:pPr>
      <w:r w:rsidRPr="007B6C27">
        <w:rPr>
          <w:rFonts w:ascii="Times New Roman" w:eastAsia="Calibri" w:hAnsi="Times New Roman"/>
          <w:szCs w:val="28"/>
        </w:rPr>
        <w:t xml:space="preserve">Обучающийся </w:t>
      </w:r>
      <w:r>
        <w:rPr>
          <w:rFonts w:ascii="Times New Roman" w:eastAsia="Calibri" w:hAnsi="Times New Roman"/>
          <w:szCs w:val="28"/>
          <w:u w:val="single"/>
        </w:rPr>
        <w:t>МП</w:t>
      </w:r>
      <w:r w:rsidRPr="007B6C27">
        <w:rPr>
          <w:rFonts w:ascii="Times New Roman" w:eastAsia="Calibri" w:hAnsi="Times New Roman"/>
          <w:szCs w:val="28"/>
          <w:u w:val="single"/>
        </w:rPr>
        <w:t>А</w:t>
      </w:r>
      <w:r>
        <w:rPr>
          <w:rFonts w:ascii="Times New Roman" w:eastAsia="Calibri" w:hAnsi="Times New Roman"/>
          <w:szCs w:val="28"/>
          <w:u w:val="single"/>
        </w:rPr>
        <w:t>23</w:t>
      </w:r>
      <w:r w:rsidRPr="007B6C27">
        <w:rPr>
          <w:rFonts w:ascii="Times New Roman" w:eastAsia="Calibri" w:hAnsi="Times New Roman"/>
          <w:szCs w:val="28"/>
          <w:u w:val="single"/>
        </w:rPr>
        <w:t xml:space="preserve">-01    </w:t>
      </w:r>
      <w:r w:rsidRPr="007B6C27">
        <w:rPr>
          <w:rFonts w:ascii="Times New Roman" w:eastAsia="Calibri" w:hAnsi="Times New Roman"/>
          <w:szCs w:val="28"/>
        </w:rPr>
        <w:t xml:space="preserve">      </w:t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</w:rPr>
        <w:t xml:space="preserve">      ____</w:t>
      </w:r>
      <w:r w:rsidRPr="007B6C27">
        <w:rPr>
          <w:rFonts w:ascii="Times New Roman" w:eastAsia="Calibri" w:hAnsi="Times New Roman"/>
          <w:szCs w:val="28"/>
          <w:u w:val="single"/>
        </w:rPr>
        <w:t>К.В. Вальков</w:t>
      </w:r>
      <w:r w:rsidRPr="007B6C27">
        <w:rPr>
          <w:rFonts w:ascii="Times New Roman" w:eastAsia="Calibri" w:hAnsi="Times New Roman"/>
          <w:szCs w:val="28"/>
          <w:u w:val="single"/>
        </w:rPr>
        <w:tab/>
      </w:r>
    </w:p>
    <w:p w:rsidR="002B2BE8" w:rsidRPr="007B6C27" w:rsidRDefault="002B2BE8" w:rsidP="002B2BE8">
      <w:pPr>
        <w:widowControl w:val="0"/>
        <w:tabs>
          <w:tab w:val="left" w:pos="704"/>
        </w:tabs>
        <w:ind w:firstLine="0"/>
        <w:jc w:val="left"/>
        <w:rPr>
          <w:rFonts w:eastAsia="Droid Sans Fallback" w:cs="DejaVu Sans"/>
          <w:color w:val="00000A"/>
          <w:sz w:val="24"/>
          <w:szCs w:val="24"/>
          <w:lang w:eastAsia="zh-CN" w:bidi="hi-IN"/>
        </w:rPr>
      </w:pPr>
      <w:r w:rsidRPr="007B6C27">
        <w:rPr>
          <w:rFonts w:ascii="Times New Roman" w:eastAsia="Calibri" w:hAnsi="Times New Roman"/>
          <w:sz w:val="20"/>
          <w:szCs w:val="20"/>
        </w:rPr>
        <w:t xml:space="preserve"> </w:t>
      </w:r>
      <w:r w:rsidRPr="007B6C27">
        <w:rPr>
          <w:rFonts w:ascii="Times New Roman" w:eastAsia="Calibri" w:hAnsi="Times New Roman"/>
          <w:sz w:val="20"/>
          <w:szCs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ab/>
        <w:t xml:space="preserve">        номер группы                          подпись, дата                   </w:t>
      </w:r>
      <w:r w:rsidRPr="007B6C27">
        <w:rPr>
          <w:rFonts w:ascii="Times New Roman" w:eastAsia="Calibri" w:hAnsi="Times New Roman"/>
          <w:sz w:val="20"/>
          <w:szCs w:val="20"/>
        </w:rPr>
        <w:tab/>
        <w:t>инициалы, фамилия</w:t>
      </w:r>
    </w:p>
    <w:p w:rsidR="002B2BE8" w:rsidRPr="007B6C27" w:rsidRDefault="002B2BE8" w:rsidP="002B2BE8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:rsidR="002B2BE8" w:rsidRPr="007B6C27" w:rsidRDefault="002B2BE8" w:rsidP="002B2BE8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:rsidR="002B2BE8" w:rsidRPr="007B6C27" w:rsidRDefault="002B2BE8" w:rsidP="002B2BE8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:rsidR="002B2BE8" w:rsidRPr="007B6C27" w:rsidRDefault="002B2BE8" w:rsidP="002B2BE8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:rsidR="002B2BE8" w:rsidRPr="007B6C27" w:rsidRDefault="002B2BE8" w:rsidP="002B2BE8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:rsidR="002B2BE8" w:rsidRDefault="002B2BE8" w:rsidP="002B2BE8">
      <w:pPr>
        <w:ind w:firstLine="708"/>
        <w:jc w:val="center"/>
      </w:pPr>
      <w:r w:rsidRPr="007B6C27">
        <w:rPr>
          <w:rFonts w:ascii="Times New Roman" w:eastAsia="Calibri" w:hAnsi="Times New Roman"/>
          <w:szCs w:val="28"/>
        </w:rPr>
        <w:t>Красноярск, 202</w:t>
      </w:r>
      <w:r>
        <w:rPr>
          <w:rFonts w:ascii="Times New Roman" w:eastAsia="Calibri" w:hAnsi="Times New Roman"/>
          <w:szCs w:val="28"/>
        </w:rPr>
        <w:t>3</w:t>
      </w:r>
    </w:p>
    <w:p w:rsidR="007546D5" w:rsidRPr="007546D5" w:rsidRDefault="007546D5" w:rsidP="007546D5">
      <w:pPr>
        <w:ind w:firstLine="708"/>
      </w:pPr>
      <w:r>
        <w:rPr>
          <w:b/>
          <w:bCs/>
        </w:rPr>
        <w:lastRenderedPageBreak/>
        <w:t xml:space="preserve">Цель работы: </w:t>
      </w:r>
      <w:r w:rsidR="005D604F">
        <w:t>выбрать</w:t>
      </w:r>
      <w:r>
        <w:t xml:space="preserve"> и описать бизнес-единицу решающую проблему с </w:t>
      </w:r>
      <w:proofErr w:type="spellStart"/>
      <w:r>
        <w:t>дефектурой</w:t>
      </w:r>
      <w:proofErr w:type="spellEnd"/>
      <w:r>
        <w:t xml:space="preserve"> в аптеке. </w:t>
      </w:r>
    </w:p>
    <w:p w:rsidR="007546D5" w:rsidRDefault="007546D5" w:rsidP="007546D5">
      <w:pPr>
        <w:ind w:firstLine="708"/>
        <w:rPr>
          <w:b/>
          <w:bCs/>
        </w:rPr>
      </w:pPr>
    </w:p>
    <w:p w:rsidR="007546D5" w:rsidRDefault="007546D5" w:rsidP="007546D5">
      <w:pPr>
        <w:ind w:firstLine="708"/>
        <w:rPr>
          <w:b/>
          <w:bCs/>
        </w:rPr>
      </w:pPr>
      <w:r>
        <w:rPr>
          <w:b/>
          <w:bCs/>
        </w:rPr>
        <w:t>Ход работы</w:t>
      </w:r>
    </w:p>
    <w:p w:rsidR="00085157" w:rsidRDefault="00085157" w:rsidP="007546D5">
      <w:pPr>
        <w:ind w:firstLine="708"/>
        <w:rPr>
          <w:b/>
          <w:bCs/>
        </w:rPr>
      </w:pPr>
    </w:p>
    <w:p w:rsidR="007546D5" w:rsidRDefault="007546D5" w:rsidP="007546D5">
      <w:pPr>
        <w:ind w:firstLine="708"/>
      </w:pPr>
      <w:r w:rsidRPr="007546D5">
        <w:rPr>
          <w:b/>
          <w:bCs/>
        </w:rPr>
        <w:t>Бизнес</w:t>
      </w:r>
      <w:r w:rsidR="002B2BE8" w:rsidRPr="007546D5">
        <w:rPr>
          <w:b/>
          <w:bCs/>
        </w:rPr>
        <w:t>-единица</w:t>
      </w:r>
      <w:r w:rsidR="002B2BE8">
        <w:t xml:space="preserve">: </w:t>
      </w:r>
      <w:r w:rsidR="00B97F26">
        <w:t>АС Аптеки</w:t>
      </w:r>
      <w:r>
        <w:t xml:space="preserve">, отвечающая за </w:t>
      </w:r>
      <w:r w:rsidR="00C26A53">
        <w:t xml:space="preserve">эффективный </w:t>
      </w:r>
      <w:r>
        <w:t>контрол</w:t>
      </w:r>
      <w:r w:rsidR="00C26A53">
        <w:t>ь</w:t>
      </w:r>
      <w:r>
        <w:t xml:space="preserve"> дефектур</w:t>
      </w:r>
      <w:r w:rsidR="00977991">
        <w:t>ы</w:t>
      </w:r>
      <w:r>
        <w:t xml:space="preserve"> в аптеке.</w:t>
      </w:r>
    </w:p>
    <w:p w:rsidR="002B2BE8" w:rsidRDefault="002B2BE8" w:rsidP="002B2BE8">
      <w:pPr>
        <w:ind w:firstLine="708"/>
      </w:pPr>
      <w:r w:rsidRPr="007546D5">
        <w:rPr>
          <w:b/>
          <w:bCs/>
        </w:rPr>
        <w:t>Основная цель</w:t>
      </w:r>
      <w:r>
        <w:t xml:space="preserve"> заключается в обеспечении и поддержании </w:t>
      </w:r>
      <w:r w:rsidR="007546D5">
        <w:t xml:space="preserve">в </w:t>
      </w:r>
      <w:r>
        <w:t>аптек</w:t>
      </w:r>
      <w:r w:rsidR="007546D5">
        <w:t>е</w:t>
      </w:r>
      <w:r>
        <w:t xml:space="preserve"> необходимого уровня определённых </w:t>
      </w:r>
      <w:r w:rsidR="007546D5">
        <w:t>препаратов</w:t>
      </w:r>
      <w:r w:rsidR="00C26A53">
        <w:t xml:space="preserve"> </w:t>
      </w:r>
      <w:r w:rsidR="00172653">
        <w:t>с минимальными затратами</w:t>
      </w:r>
      <w:r w:rsidR="00C26A53">
        <w:t xml:space="preserve"> денежных средств</w:t>
      </w:r>
      <w:r>
        <w:t>.</w:t>
      </w:r>
    </w:p>
    <w:p w:rsidR="002B2BE8" w:rsidRDefault="002B2BE8" w:rsidP="00C26A53">
      <w:pPr>
        <w:ind w:firstLine="708"/>
      </w:pPr>
      <w:r w:rsidRPr="007546D5">
        <w:rPr>
          <w:b/>
          <w:bCs/>
        </w:rPr>
        <w:t>Основные задачи</w:t>
      </w:r>
      <w:r>
        <w:t>. Слежка за кол-вом препаратов в аптеке. При достижении минимального кол-во</w:t>
      </w:r>
      <w:r w:rsidR="004866C1">
        <w:t xml:space="preserve"> товара, </w:t>
      </w:r>
      <w:r w:rsidR="007546D5">
        <w:t>создавать</w:t>
      </w:r>
      <w:r>
        <w:t xml:space="preserve"> заявку поставщику</w:t>
      </w:r>
      <w:r w:rsidR="00C26A53">
        <w:t>, у которого минимальная цена на данный товар</w:t>
      </w:r>
      <w:r>
        <w:t>.</w:t>
      </w:r>
    </w:p>
    <w:p w:rsidR="007546D5" w:rsidRDefault="007350FE" w:rsidP="00C26A53">
      <w:pPr>
        <w:ind w:firstLine="708"/>
      </w:pPr>
      <w:r>
        <w:rPr>
          <w:b/>
          <w:bCs/>
        </w:rPr>
        <w:t>Описание предметной области</w:t>
      </w:r>
      <w:r w:rsidR="002B2BE8">
        <w:t xml:space="preserve">. </w:t>
      </w:r>
      <w:r w:rsidR="004866C1">
        <w:t>Имеется база</w:t>
      </w:r>
      <w:r w:rsidR="002B2BE8">
        <w:t xml:space="preserve"> данных, в которой хранится информация о товарах в аптеке</w:t>
      </w:r>
      <w:r w:rsidR="00C26A53">
        <w:t xml:space="preserve">. </w:t>
      </w:r>
      <w:r w:rsidR="002B2BE8">
        <w:t>При продаже</w:t>
      </w:r>
      <w:r w:rsidR="009E0FA2">
        <w:t xml:space="preserve"> или списании</w:t>
      </w:r>
      <w:r w:rsidR="002B2BE8">
        <w:t xml:space="preserve">, фиксировать изменение кол-во товара. При достижении заданного минимального кол-во товара </w:t>
      </w:r>
      <w:r w:rsidR="004866C1">
        <w:t>создаётся</w:t>
      </w:r>
      <w:r w:rsidR="002B2BE8">
        <w:t xml:space="preserve"> заявк</w:t>
      </w:r>
      <w:r w:rsidR="004866C1">
        <w:t>а</w:t>
      </w:r>
      <w:r w:rsidR="002B2BE8">
        <w:t xml:space="preserve"> поставщику для поставки недостающих препаратов.  </w:t>
      </w:r>
      <w:r w:rsidR="0095263B">
        <w:t xml:space="preserve">При этом система анализирует цены у всех поставщиков и создаёт заявку </w:t>
      </w:r>
      <w:r w:rsidR="004866C1">
        <w:t>тому</w:t>
      </w:r>
      <w:r w:rsidR="0095263B">
        <w:t>, у кого этот товар дешевле.</w:t>
      </w:r>
    </w:p>
    <w:p w:rsidR="00C26A53" w:rsidRDefault="00C26A53" w:rsidP="00C26A53">
      <w:pPr>
        <w:ind w:firstLine="708"/>
      </w:pPr>
    </w:p>
    <w:p w:rsidR="00C26A53" w:rsidRDefault="00C26A53" w:rsidP="00C26A53">
      <w:pPr>
        <w:pStyle w:val="af8"/>
      </w:pPr>
      <w:r>
        <w:t xml:space="preserve">Таблица </w:t>
      </w:r>
      <w:r>
        <w:t>1</w:t>
      </w:r>
      <w:r>
        <w:t>.</w:t>
      </w:r>
      <w:r>
        <w:t xml:space="preserve"> Товарный запас аптеки</w:t>
      </w:r>
      <w:r>
        <w:t xml:space="preserve"> </w:t>
      </w:r>
    </w:p>
    <w:tbl>
      <w:tblPr>
        <w:tblStyle w:val="aff8"/>
        <w:tblW w:w="9634" w:type="dxa"/>
        <w:tblLook w:val="04A0" w:firstRow="1" w:lastRow="0" w:firstColumn="1" w:lastColumn="0" w:noHBand="0" w:noVBand="1"/>
      </w:tblPr>
      <w:tblGrid>
        <w:gridCol w:w="3256"/>
        <w:gridCol w:w="6378"/>
      </w:tblGrid>
      <w:tr w:rsidR="00986B29" w:rsidTr="00986B29">
        <w:tc>
          <w:tcPr>
            <w:tcW w:w="3256" w:type="dxa"/>
          </w:tcPr>
          <w:p w:rsidR="00986B29" w:rsidRDefault="00986B29" w:rsidP="00440CD6">
            <w:pPr>
              <w:ind w:firstLine="0"/>
            </w:pPr>
            <w:r>
              <w:t>Товар</w:t>
            </w:r>
          </w:p>
        </w:tc>
        <w:tc>
          <w:tcPr>
            <w:tcW w:w="6378" w:type="dxa"/>
          </w:tcPr>
          <w:p w:rsidR="00986B29" w:rsidRDefault="00986B29" w:rsidP="00440CD6">
            <w:pPr>
              <w:ind w:firstLine="0"/>
            </w:pPr>
            <w:r>
              <w:t>Кол-во</w:t>
            </w:r>
          </w:p>
        </w:tc>
      </w:tr>
      <w:tr w:rsidR="00986B29" w:rsidTr="00986B29">
        <w:tc>
          <w:tcPr>
            <w:tcW w:w="3256" w:type="dxa"/>
          </w:tcPr>
          <w:p w:rsidR="00986B29" w:rsidRDefault="00986B29" w:rsidP="00440CD6">
            <w:pPr>
              <w:ind w:firstLine="0"/>
            </w:pPr>
            <w:r>
              <w:t>Парацетамол</w:t>
            </w:r>
          </w:p>
        </w:tc>
        <w:tc>
          <w:tcPr>
            <w:tcW w:w="6378" w:type="dxa"/>
          </w:tcPr>
          <w:p w:rsidR="00986B29" w:rsidRDefault="00986B29" w:rsidP="00440CD6">
            <w:pPr>
              <w:ind w:firstLine="0"/>
            </w:pPr>
            <w:r>
              <w:t>50</w:t>
            </w:r>
          </w:p>
        </w:tc>
      </w:tr>
      <w:tr w:rsidR="00986B29" w:rsidTr="00986B29">
        <w:tc>
          <w:tcPr>
            <w:tcW w:w="3256" w:type="dxa"/>
          </w:tcPr>
          <w:p w:rsidR="00986B29" w:rsidRDefault="00986B29" w:rsidP="00440CD6">
            <w:pPr>
              <w:ind w:firstLine="0"/>
            </w:pPr>
            <w:r>
              <w:t>Активированный уголь</w:t>
            </w:r>
          </w:p>
        </w:tc>
        <w:tc>
          <w:tcPr>
            <w:tcW w:w="6378" w:type="dxa"/>
          </w:tcPr>
          <w:p w:rsidR="00986B29" w:rsidRDefault="00986B29" w:rsidP="00440CD6">
            <w:pPr>
              <w:ind w:firstLine="0"/>
            </w:pPr>
            <w:r>
              <w:t>100</w:t>
            </w:r>
          </w:p>
        </w:tc>
      </w:tr>
    </w:tbl>
    <w:p w:rsidR="00C26A53" w:rsidRDefault="00C26A53" w:rsidP="00C26A53">
      <w:pPr>
        <w:ind w:firstLine="708"/>
      </w:pPr>
    </w:p>
    <w:p w:rsidR="00C26A53" w:rsidRDefault="00C26A53" w:rsidP="00C26A53">
      <w:pPr>
        <w:pStyle w:val="af8"/>
      </w:pPr>
      <w:r>
        <w:t>Таблица 2. Заявк</w:t>
      </w:r>
      <w:r w:rsidR="00B534BC">
        <w:t>и</w:t>
      </w:r>
    </w:p>
    <w:tbl>
      <w:tblPr>
        <w:tblStyle w:val="aff8"/>
        <w:tblW w:w="9634" w:type="dxa"/>
        <w:tblLook w:val="04A0" w:firstRow="1" w:lastRow="0" w:firstColumn="1" w:lastColumn="0" w:noHBand="0" w:noVBand="1"/>
      </w:tblPr>
      <w:tblGrid>
        <w:gridCol w:w="2405"/>
        <w:gridCol w:w="1418"/>
        <w:gridCol w:w="3827"/>
        <w:gridCol w:w="1984"/>
      </w:tblGrid>
      <w:tr w:rsidR="007546D5" w:rsidTr="007546D5">
        <w:tc>
          <w:tcPr>
            <w:tcW w:w="2405" w:type="dxa"/>
          </w:tcPr>
          <w:p w:rsidR="007546D5" w:rsidRDefault="007546D5" w:rsidP="002B2BE8">
            <w:pPr>
              <w:ind w:firstLine="0"/>
            </w:pPr>
            <w:r>
              <w:t>Товар</w:t>
            </w:r>
          </w:p>
        </w:tc>
        <w:tc>
          <w:tcPr>
            <w:tcW w:w="1418" w:type="dxa"/>
          </w:tcPr>
          <w:p w:rsidR="007546D5" w:rsidRDefault="007546D5" w:rsidP="002B2BE8">
            <w:pPr>
              <w:ind w:firstLine="0"/>
            </w:pPr>
            <w:r>
              <w:t>Кол-во</w:t>
            </w:r>
          </w:p>
        </w:tc>
        <w:tc>
          <w:tcPr>
            <w:tcW w:w="3827" w:type="dxa"/>
          </w:tcPr>
          <w:p w:rsidR="007546D5" w:rsidRDefault="007546D5" w:rsidP="002B2BE8">
            <w:pPr>
              <w:ind w:firstLine="0"/>
            </w:pPr>
            <w:r>
              <w:t>Поставщик</w:t>
            </w:r>
          </w:p>
        </w:tc>
        <w:tc>
          <w:tcPr>
            <w:tcW w:w="1984" w:type="dxa"/>
          </w:tcPr>
          <w:p w:rsidR="007546D5" w:rsidRDefault="007546D5" w:rsidP="002B2BE8">
            <w:pPr>
              <w:ind w:firstLine="0"/>
            </w:pPr>
            <w:r>
              <w:t>Дата поставки</w:t>
            </w:r>
          </w:p>
        </w:tc>
      </w:tr>
      <w:tr w:rsidR="007546D5" w:rsidTr="007546D5">
        <w:tc>
          <w:tcPr>
            <w:tcW w:w="2405" w:type="dxa"/>
          </w:tcPr>
          <w:p w:rsidR="007546D5" w:rsidRDefault="007546D5" w:rsidP="002B2BE8">
            <w:pPr>
              <w:ind w:firstLine="0"/>
            </w:pPr>
            <w:r>
              <w:t>Парацетамол</w:t>
            </w:r>
          </w:p>
        </w:tc>
        <w:tc>
          <w:tcPr>
            <w:tcW w:w="1418" w:type="dxa"/>
          </w:tcPr>
          <w:p w:rsidR="007546D5" w:rsidRDefault="007546D5" w:rsidP="002B2BE8">
            <w:pPr>
              <w:ind w:firstLine="0"/>
            </w:pPr>
            <w:r>
              <w:t>50</w:t>
            </w:r>
          </w:p>
        </w:tc>
        <w:tc>
          <w:tcPr>
            <w:tcW w:w="3827" w:type="dxa"/>
          </w:tcPr>
          <w:p w:rsidR="007546D5" w:rsidRDefault="007546D5" w:rsidP="002B2BE8">
            <w:pPr>
              <w:ind w:firstLine="0"/>
            </w:pPr>
            <w:r>
              <w:t>ООО «Поставщик 1»</w:t>
            </w:r>
          </w:p>
        </w:tc>
        <w:tc>
          <w:tcPr>
            <w:tcW w:w="1984" w:type="dxa"/>
          </w:tcPr>
          <w:p w:rsidR="007546D5" w:rsidRDefault="007546D5" w:rsidP="002B2BE8">
            <w:pPr>
              <w:ind w:firstLine="0"/>
            </w:pPr>
            <w:r>
              <w:t>01.10.2023</w:t>
            </w:r>
          </w:p>
        </w:tc>
      </w:tr>
      <w:tr w:rsidR="007546D5" w:rsidTr="007546D5">
        <w:tc>
          <w:tcPr>
            <w:tcW w:w="2405" w:type="dxa"/>
          </w:tcPr>
          <w:p w:rsidR="007546D5" w:rsidRDefault="00C350DC" w:rsidP="002B2BE8">
            <w:pPr>
              <w:ind w:firstLine="0"/>
            </w:pPr>
            <w:r>
              <w:t>Активированный</w:t>
            </w:r>
            <w:r w:rsidR="007546D5">
              <w:t xml:space="preserve"> уголь</w:t>
            </w:r>
          </w:p>
        </w:tc>
        <w:tc>
          <w:tcPr>
            <w:tcW w:w="1418" w:type="dxa"/>
          </w:tcPr>
          <w:p w:rsidR="007546D5" w:rsidRDefault="007546D5" w:rsidP="002B2BE8">
            <w:pPr>
              <w:ind w:firstLine="0"/>
            </w:pPr>
            <w:r>
              <w:t>100</w:t>
            </w:r>
          </w:p>
        </w:tc>
        <w:tc>
          <w:tcPr>
            <w:tcW w:w="3827" w:type="dxa"/>
          </w:tcPr>
          <w:p w:rsidR="007546D5" w:rsidRDefault="007546D5" w:rsidP="002B2BE8">
            <w:pPr>
              <w:ind w:firstLine="0"/>
            </w:pPr>
            <w:r>
              <w:t xml:space="preserve">ООО «Поставщик </w:t>
            </w:r>
            <w:r>
              <w:t>2</w:t>
            </w:r>
            <w:r>
              <w:t>»</w:t>
            </w:r>
          </w:p>
        </w:tc>
        <w:tc>
          <w:tcPr>
            <w:tcW w:w="1984" w:type="dxa"/>
          </w:tcPr>
          <w:p w:rsidR="007546D5" w:rsidRDefault="007546D5" w:rsidP="002B2BE8">
            <w:pPr>
              <w:ind w:firstLine="0"/>
            </w:pPr>
            <w:r>
              <w:t>01.10.2023</w:t>
            </w:r>
          </w:p>
        </w:tc>
      </w:tr>
    </w:tbl>
    <w:p w:rsidR="007546D5" w:rsidRDefault="007546D5" w:rsidP="00C26A53">
      <w:pPr>
        <w:ind w:firstLine="0"/>
      </w:pPr>
    </w:p>
    <w:p w:rsidR="00C26A53" w:rsidRDefault="00C26A53" w:rsidP="00C26A53">
      <w:pPr>
        <w:pStyle w:val="af8"/>
      </w:pPr>
      <w:r>
        <w:t>Таблица 3. Товарный запас поставщиков</w:t>
      </w:r>
    </w:p>
    <w:tbl>
      <w:tblPr>
        <w:tblStyle w:val="aff8"/>
        <w:tblW w:w="9634" w:type="dxa"/>
        <w:tblLook w:val="04A0" w:firstRow="1" w:lastRow="0" w:firstColumn="1" w:lastColumn="0" w:noHBand="0" w:noVBand="1"/>
      </w:tblPr>
      <w:tblGrid>
        <w:gridCol w:w="2972"/>
        <w:gridCol w:w="2126"/>
        <w:gridCol w:w="993"/>
        <w:gridCol w:w="3543"/>
      </w:tblGrid>
      <w:tr w:rsidR="006E3081" w:rsidTr="006E3081">
        <w:tc>
          <w:tcPr>
            <w:tcW w:w="2972" w:type="dxa"/>
          </w:tcPr>
          <w:p w:rsidR="006E3081" w:rsidRDefault="006E3081" w:rsidP="002B2BE8">
            <w:pPr>
              <w:ind w:firstLine="0"/>
            </w:pPr>
            <w:r>
              <w:t>Поставщик</w:t>
            </w:r>
          </w:p>
        </w:tc>
        <w:tc>
          <w:tcPr>
            <w:tcW w:w="2126" w:type="dxa"/>
          </w:tcPr>
          <w:p w:rsidR="006E3081" w:rsidRDefault="006E3081" w:rsidP="002B2BE8">
            <w:pPr>
              <w:ind w:firstLine="0"/>
            </w:pPr>
            <w:r>
              <w:t>Товар</w:t>
            </w:r>
          </w:p>
        </w:tc>
        <w:tc>
          <w:tcPr>
            <w:tcW w:w="993" w:type="dxa"/>
          </w:tcPr>
          <w:p w:rsidR="006E3081" w:rsidRDefault="006E3081" w:rsidP="002B2BE8">
            <w:pPr>
              <w:ind w:firstLine="0"/>
            </w:pPr>
            <w:r>
              <w:t>Цена</w:t>
            </w:r>
          </w:p>
        </w:tc>
        <w:tc>
          <w:tcPr>
            <w:tcW w:w="3543" w:type="dxa"/>
          </w:tcPr>
          <w:p w:rsidR="006E3081" w:rsidRDefault="006E3081" w:rsidP="002B2BE8">
            <w:pPr>
              <w:ind w:firstLine="0"/>
            </w:pPr>
            <w:r>
              <w:t>Кол-во на складе</w:t>
            </w:r>
          </w:p>
        </w:tc>
      </w:tr>
      <w:tr w:rsidR="006E3081" w:rsidTr="006E3081">
        <w:tc>
          <w:tcPr>
            <w:tcW w:w="2972" w:type="dxa"/>
          </w:tcPr>
          <w:p w:rsidR="006E3081" w:rsidRDefault="006E3081" w:rsidP="002B2BE8">
            <w:pPr>
              <w:ind w:firstLine="0"/>
            </w:pPr>
            <w:r>
              <w:t>ООО «Поставщик 1»</w:t>
            </w:r>
          </w:p>
        </w:tc>
        <w:tc>
          <w:tcPr>
            <w:tcW w:w="2126" w:type="dxa"/>
          </w:tcPr>
          <w:p w:rsidR="006E3081" w:rsidRDefault="006E3081" w:rsidP="002B2BE8">
            <w:pPr>
              <w:ind w:firstLine="0"/>
            </w:pPr>
            <w:r>
              <w:t>Парацетамол</w:t>
            </w:r>
          </w:p>
        </w:tc>
        <w:tc>
          <w:tcPr>
            <w:tcW w:w="993" w:type="dxa"/>
          </w:tcPr>
          <w:p w:rsidR="006E3081" w:rsidRDefault="006E3081" w:rsidP="002B2BE8">
            <w:pPr>
              <w:ind w:firstLine="0"/>
            </w:pPr>
            <w:r>
              <w:t>4</w:t>
            </w:r>
          </w:p>
        </w:tc>
        <w:tc>
          <w:tcPr>
            <w:tcW w:w="3543" w:type="dxa"/>
          </w:tcPr>
          <w:p w:rsidR="006E3081" w:rsidRDefault="006E3081" w:rsidP="002B2BE8">
            <w:pPr>
              <w:ind w:firstLine="0"/>
            </w:pPr>
            <w:r>
              <w:t>1000</w:t>
            </w:r>
          </w:p>
        </w:tc>
      </w:tr>
      <w:tr w:rsidR="006E3081" w:rsidTr="006E3081">
        <w:tc>
          <w:tcPr>
            <w:tcW w:w="2972" w:type="dxa"/>
          </w:tcPr>
          <w:p w:rsidR="006E3081" w:rsidRDefault="006E3081" w:rsidP="002B2BE8">
            <w:pPr>
              <w:ind w:firstLine="0"/>
            </w:pPr>
            <w:r>
              <w:t>ООО «Поставщик 2»</w:t>
            </w:r>
          </w:p>
        </w:tc>
        <w:tc>
          <w:tcPr>
            <w:tcW w:w="2126" w:type="dxa"/>
          </w:tcPr>
          <w:p w:rsidR="006E3081" w:rsidRDefault="006E3081" w:rsidP="002B2BE8">
            <w:pPr>
              <w:ind w:firstLine="0"/>
            </w:pPr>
            <w:r>
              <w:t>Парацетамол</w:t>
            </w:r>
          </w:p>
        </w:tc>
        <w:tc>
          <w:tcPr>
            <w:tcW w:w="993" w:type="dxa"/>
          </w:tcPr>
          <w:p w:rsidR="006E3081" w:rsidRDefault="006E3081" w:rsidP="002B2BE8">
            <w:pPr>
              <w:ind w:firstLine="0"/>
            </w:pPr>
            <w:r>
              <w:t>5</w:t>
            </w:r>
          </w:p>
        </w:tc>
        <w:tc>
          <w:tcPr>
            <w:tcW w:w="3543" w:type="dxa"/>
          </w:tcPr>
          <w:p w:rsidR="006E3081" w:rsidRDefault="006E3081" w:rsidP="002B2BE8">
            <w:pPr>
              <w:ind w:firstLine="0"/>
            </w:pPr>
            <w:r>
              <w:t>2000</w:t>
            </w:r>
          </w:p>
        </w:tc>
      </w:tr>
    </w:tbl>
    <w:p w:rsidR="0095263B" w:rsidRDefault="0095263B" w:rsidP="00C26A53">
      <w:pPr>
        <w:ind w:firstLine="0"/>
      </w:pPr>
    </w:p>
    <w:p w:rsidR="007546D5" w:rsidRPr="00CA6E8F" w:rsidRDefault="007546D5" w:rsidP="002B2BE8">
      <w:pPr>
        <w:ind w:firstLine="708"/>
      </w:pPr>
      <w:r w:rsidRPr="00513D18">
        <w:rPr>
          <w:b/>
          <w:bCs/>
        </w:rPr>
        <w:t>Процесс до автоматизации.</w:t>
      </w:r>
      <w:r>
        <w:t xml:space="preserve"> Ведение дефектурного журнала. Каждый проданный</w:t>
      </w:r>
      <w:r w:rsidR="005C47CE">
        <w:t>/списанный</w:t>
      </w:r>
      <w:r>
        <w:t xml:space="preserve"> товар записывается в этот журнал. Каждая поставка так же </w:t>
      </w:r>
      <w:r w:rsidR="00B97F26">
        <w:t>записывается</w:t>
      </w:r>
      <w:r>
        <w:t xml:space="preserve">. Недостаток: возможный </w:t>
      </w:r>
      <w:r w:rsidR="004866C1">
        <w:t>не учёт</w:t>
      </w:r>
      <w:r>
        <w:t xml:space="preserve"> продажи/поставки,</w:t>
      </w:r>
      <w:r w:rsidR="005327BB">
        <w:t xml:space="preserve"> журнал</w:t>
      </w:r>
      <w:r>
        <w:t xml:space="preserve"> может быть утерян</w:t>
      </w:r>
      <w:r w:rsidR="005C2804">
        <w:t>, заявки подаются вручную</w:t>
      </w:r>
      <w:r w:rsidR="00787A80">
        <w:t>.</w:t>
      </w:r>
    </w:p>
    <w:p w:rsidR="00787A80" w:rsidRDefault="00787A80" w:rsidP="002B2BE8">
      <w:pPr>
        <w:ind w:firstLine="708"/>
      </w:pPr>
    </w:p>
    <w:p w:rsidR="00787A80" w:rsidRPr="002B2BE8" w:rsidRDefault="00787A80" w:rsidP="002B2BE8">
      <w:pPr>
        <w:ind w:firstLine="708"/>
      </w:pPr>
      <w:r w:rsidRPr="009E0FA2">
        <w:rPr>
          <w:b/>
          <w:bCs/>
        </w:rPr>
        <w:t>Вывод:</w:t>
      </w:r>
      <w:r>
        <w:t xml:space="preserve"> в ходе выполнения лабораторной работы была</w:t>
      </w:r>
      <w:r w:rsidR="005D604F">
        <w:t xml:space="preserve"> выбрана и</w:t>
      </w:r>
      <w:r>
        <w:t xml:space="preserve"> описана бизнес-единица АС Аптеки отвечающая за контролем дефектуры в аптеке.</w:t>
      </w:r>
      <w:r w:rsidR="009E0FA2">
        <w:t xml:space="preserve"> </w:t>
      </w:r>
    </w:p>
    <w:sectPr w:rsidR="00787A80" w:rsidRPr="002B2BE8" w:rsidSect="003532F4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4DA4" w:rsidRDefault="00234DA4">
      <w:r>
        <w:separator/>
      </w:r>
    </w:p>
  </w:endnote>
  <w:endnote w:type="continuationSeparator" w:id="0">
    <w:p w:rsidR="00234DA4" w:rsidRDefault="00234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font1248">
    <w:altName w:val="MS Mincho"/>
    <w:panose1 w:val="020B0604020202020204"/>
    <w:charset w:val="8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T Astra Serif">
    <w:altName w:val="Times New Roman"/>
    <w:panose1 w:val="020B0604020202020204"/>
    <w:charset w:val="CC"/>
    <w:family w:val="roman"/>
    <w:pitch w:val="variable"/>
    <w:sig w:usb0="A00002EF" w:usb1="5000204B" w:usb2="00000020" w:usb3="00000000" w:csb0="00000097" w:csb1="00000000"/>
  </w:font>
  <w:font w:name="Droid Sans Fallback">
    <w:panose1 w:val="020B0604020202020204"/>
    <w:charset w:val="00"/>
    <w:family w:val="roman"/>
    <w:notTrueType/>
    <w:pitch w:val="default"/>
  </w:font>
  <w:font w:name="DejaVu Sans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674D" w:rsidRDefault="00CC674D">
    <w:pPr>
      <w:pStyle w:val="aff1"/>
      <w:framePr w:wrap="around" w:vAnchor="text" w:hAnchor="margin" w:xAlign="right" w:y="1"/>
      <w:rPr>
        <w:rStyle w:val="aff3"/>
      </w:rPr>
    </w:pPr>
    <w:r>
      <w:rPr>
        <w:rStyle w:val="aff3"/>
      </w:rPr>
      <w:fldChar w:fldCharType="begin"/>
    </w:r>
    <w:r>
      <w:rPr>
        <w:rStyle w:val="aff3"/>
      </w:rPr>
      <w:instrText xml:space="preserve">PAGE  </w:instrText>
    </w:r>
    <w:r>
      <w:rPr>
        <w:rStyle w:val="aff3"/>
      </w:rPr>
      <w:fldChar w:fldCharType="separate"/>
    </w:r>
    <w:r>
      <w:rPr>
        <w:rStyle w:val="aff3"/>
        <w:noProof/>
      </w:rPr>
      <w:t>1</w:t>
    </w:r>
    <w:r>
      <w:rPr>
        <w:rStyle w:val="aff3"/>
      </w:rPr>
      <w:fldChar w:fldCharType="end"/>
    </w:r>
  </w:p>
  <w:p w:rsidR="00CC674D" w:rsidRDefault="00CC674D">
    <w:pPr>
      <w:pStyle w:val="af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674D" w:rsidRDefault="00CC674D" w:rsidP="003532F4">
    <w:pPr>
      <w:pStyle w:val="aff1"/>
      <w:jc w:val="center"/>
    </w:pPr>
    <w:r>
      <w:fldChar w:fldCharType="begin"/>
    </w:r>
    <w:r>
      <w:instrText>PAGE   \* MERGEFORMAT</w:instrText>
    </w:r>
    <w:r>
      <w:fldChar w:fldCharType="separate"/>
    </w:r>
    <w:r w:rsidR="00F37168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4DA4" w:rsidRDefault="00234DA4">
      <w:r>
        <w:separator/>
      </w:r>
    </w:p>
  </w:footnote>
  <w:footnote w:type="continuationSeparator" w:id="0">
    <w:p w:rsidR="00234DA4" w:rsidRDefault="00234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0000000A"/>
    <w:lvl w:ilvl="0">
      <w:start w:val="1"/>
      <w:numFmt w:val="bullet"/>
      <w:suff w:val="nothing"/>
      <w:lvlText w:val="—"/>
      <w:lvlJc w:val="left"/>
      <w:pPr>
        <w:tabs>
          <w:tab w:val="num" w:pos="0"/>
        </w:tabs>
        <w:ind w:left="0" w:firstLine="0"/>
      </w:pPr>
      <w:rPr>
        <w:rFonts w:ascii="Tahoma" w:hAnsi="Tahoma" w:cs="OpenSymbol"/>
      </w:rPr>
    </w:lvl>
    <w:lvl w:ilvl="1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2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3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4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5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6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7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8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</w:abstractNum>
  <w:abstractNum w:abstractNumId="1" w15:restartNumberingAfterBreak="0">
    <w:nsid w:val="01432263"/>
    <w:multiLevelType w:val="hybridMultilevel"/>
    <w:tmpl w:val="4DEA9F98"/>
    <w:lvl w:ilvl="0" w:tplc="2538435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6064370E"/>
    <w:multiLevelType w:val="hybridMultilevel"/>
    <w:tmpl w:val="9140DB80"/>
    <w:lvl w:ilvl="0" w:tplc="6B38BEE4">
      <w:start w:val="1"/>
      <w:numFmt w:val="bullet"/>
      <w:lvlText w:val=""/>
      <w:lvlJc w:val="left"/>
      <w:pPr>
        <w:tabs>
          <w:tab w:val="num" w:pos="709"/>
        </w:tabs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5FC31CE"/>
    <w:multiLevelType w:val="hybridMultilevel"/>
    <w:tmpl w:val="861A0C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num w:numId="1" w16cid:durableId="1834639232">
    <w:abstractNumId w:val="6"/>
  </w:num>
  <w:num w:numId="2" w16cid:durableId="477381470">
    <w:abstractNumId w:val="2"/>
  </w:num>
  <w:num w:numId="3" w16cid:durableId="1778022733">
    <w:abstractNumId w:val="11"/>
  </w:num>
  <w:num w:numId="4" w16cid:durableId="1621379014">
    <w:abstractNumId w:val="7"/>
  </w:num>
  <w:num w:numId="5" w16cid:durableId="1814757744">
    <w:abstractNumId w:val="3"/>
  </w:num>
  <w:num w:numId="6" w16cid:durableId="668365826">
    <w:abstractNumId w:val="1"/>
  </w:num>
  <w:num w:numId="7" w16cid:durableId="486363570">
    <w:abstractNumId w:val="4"/>
  </w:num>
  <w:num w:numId="8" w16cid:durableId="599071541">
    <w:abstractNumId w:val="5"/>
  </w:num>
  <w:num w:numId="9" w16cid:durableId="967129139">
    <w:abstractNumId w:val="8"/>
  </w:num>
  <w:num w:numId="10" w16cid:durableId="2071347147">
    <w:abstractNumId w:val="1"/>
  </w:num>
  <w:num w:numId="11" w16cid:durableId="535969772">
    <w:abstractNumId w:val="1"/>
  </w:num>
  <w:num w:numId="12" w16cid:durableId="2040276201">
    <w:abstractNumId w:val="1"/>
  </w:num>
  <w:num w:numId="13" w16cid:durableId="112864262">
    <w:abstractNumId w:val="1"/>
  </w:num>
  <w:num w:numId="14" w16cid:durableId="889614866">
    <w:abstractNumId w:val="1"/>
  </w:num>
  <w:num w:numId="15" w16cid:durableId="375931000">
    <w:abstractNumId w:val="1"/>
    <w:lvlOverride w:ilvl="0">
      <w:startOverride w:val="1"/>
    </w:lvlOverride>
  </w:num>
  <w:num w:numId="16" w16cid:durableId="387146338">
    <w:abstractNumId w:val="1"/>
  </w:num>
  <w:num w:numId="17" w16cid:durableId="1100417584">
    <w:abstractNumId w:val="1"/>
  </w:num>
  <w:num w:numId="18" w16cid:durableId="935943284">
    <w:abstractNumId w:val="1"/>
  </w:num>
  <w:num w:numId="19" w16cid:durableId="58099098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44634395">
    <w:abstractNumId w:val="12"/>
  </w:num>
  <w:num w:numId="21" w16cid:durableId="1135483826">
    <w:abstractNumId w:val="0"/>
  </w:num>
  <w:num w:numId="22" w16cid:durableId="1848981283">
    <w:abstractNumId w:val="10"/>
  </w:num>
  <w:num w:numId="23" w16cid:durableId="11751927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F4"/>
    <w:rsid w:val="00000979"/>
    <w:rsid w:val="00006285"/>
    <w:rsid w:val="00006F3B"/>
    <w:rsid w:val="00007916"/>
    <w:rsid w:val="0001040E"/>
    <w:rsid w:val="00012C82"/>
    <w:rsid w:val="00013E7B"/>
    <w:rsid w:val="000227B1"/>
    <w:rsid w:val="00024414"/>
    <w:rsid w:val="00025FE4"/>
    <w:rsid w:val="00030266"/>
    <w:rsid w:val="00032537"/>
    <w:rsid w:val="00036FDC"/>
    <w:rsid w:val="00041832"/>
    <w:rsid w:val="000468A2"/>
    <w:rsid w:val="00046E85"/>
    <w:rsid w:val="00062A87"/>
    <w:rsid w:val="00064025"/>
    <w:rsid w:val="000660B4"/>
    <w:rsid w:val="00072994"/>
    <w:rsid w:val="00074B37"/>
    <w:rsid w:val="0007728E"/>
    <w:rsid w:val="0008335A"/>
    <w:rsid w:val="00084954"/>
    <w:rsid w:val="00085157"/>
    <w:rsid w:val="000858C5"/>
    <w:rsid w:val="000A0347"/>
    <w:rsid w:val="000B134C"/>
    <w:rsid w:val="000B3BB0"/>
    <w:rsid w:val="000B69DB"/>
    <w:rsid w:val="000C5E3E"/>
    <w:rsid w:val="000D3F05"/>
    <w:rsid w:val="000D5481"/>
    <w:rsid w:val="000E0E6D"/>
    <w:rsid w:val="000E1743"/>
    <w:rsid w:val="000F426A"/>
    <w:rsid w:val="00103EB2"/>
    <w:rsid w:val="00104149"/>
    <w:rsid w:val="001055DC"/>
    <w:rsid w:val="00106BB9"/>
    <w:rsid w:val="0011661C"/>
    <w:rsid w:val="00127AB8"/>
    <w:rsid w:val="0013552D"/>
    <w:rsid w:val="0014598F"/>
    <w:rsid w:val="00150789"/>
    <w:rsid w:val="00155428"/>
    <w:rsid w:val="00155C4D"/>
    <w:rsid w:val="00172653"/>
    <w:rsid w:val="00172CCE"/>
    <w:rsid w:val="001731F1"/>
    <w:rsid w:val="00181146"/>
    <w:rsid w:val="00197528"/>
    <w:rsid w:val="001A0F9C"/>
    <w:rsid w:val="001A3EC7"/>
    <w:rsid w:val="001B0E0F"/>
    <w:rsid w:val="001B1257"/>
    <w:rsid w:val="001B1CE7"/>
    <w:rsid w:val="001B246E"/>
    <w:rsid w:val="001C0DEA"/>
    <w:rsid w:val="001D0686"/>
    <w:rsid w:val="001D0BC8"/>
    <w:rsid w:val="001D5719"/>
    <w:rsid w:val="001E0AE0"/>
    <w:rsid w:val="001E76E0"/>
    <w:rsid w:val="001F0C11"/>
    <w:rsid w:val="001F3062"/>
    <w:rsid w:val="00204100"/>
    <w:rsid w:val="00204924"/>
    <w:rsid w:val="00205068"/>
    <w:rsid w:val="00234DA4"/>
    <w:rsid w:val="00234E38"/>
    <w:rsid w:val="002354E7"/>
    <w:rsid w:val="002621AF"/>
    <w:rsid w:val="00270261"/>
    <w:rsid w:val="00281D20"/>
    <w:rsid w:val="002847B2"/>
    <w:rsid w:val="00285933"/>
    <w:rsid w:val="002925AD"/>
    <w:rsid w:val="00294736"/>
    <w:rsid w:val="002A5A08"/>
    <w:rsid w:val="002B2BE8"/>
    <w:rsid w:val="002B66C5"/>
    <w:rsid w:val="002B7BE7"/>
    <w:rsid w:val="002C3954"/>
    <w:rsid w:val="002C4251"/>
    <w:rsid w:val="002D7F16"/>
    <w:rsid w:val="002E3A3D"/>
    <w:rsid w:val="002F2A16"/>
    <w:rsid w:val="002F69CD"/>
    <w:rsid w:val="00304267"/>
    <w:rsid w:val="00304AE9"/>
    <w:rsid w:val="00306A25"/>
    <w:rsid w:val="00310832"/>
    <w:rsid w:val="00315FF4"/>
    <w:rsid w:val="00324AAD"/>
    <w:rsid w:val="00325964"/>
    <w:rsid w:val="00330368"/>
    <w:rsid w:val="003366CB"/>
    <w:rsid w:val="00336E8B"/>
    <w:rsid w:val="00336E93"/>
    <w:rsid w:val="003405D6"/>
    <w:rsid w:val="00343313"/>
    <w:rsid w:val="00344A31"/>
    <w:rsid w:val="00347946"/>
    <w:rsid w:val="00347AFB"/>
    <w:rsid w:val="00347D22"/>
    <w:rsid w:val="0035156F"/>
    <w:rsid w:val="003532F4"/>
    <w:rsid w:val="00360BB3"/>
    <w:rsid w:val="003673E7"/>
    <w:rsid w:val="0038234B"/>
    <w:rsid w:val="00387170"/>
    <w:rsid w:val="003943F4"/>
    <w:rsid w:val="00396B48"/>
    <w:rsid w:val="00396F1A"/>
    <w:rsid w:val="003A6D84"/>
    <w:rsid w:val="003C5FAF"/>
    <w:rsid w:val="003C770B"/>
    <w:rsid w:val="003D6E12"/>
    <w:rsid w:val="003E2CA7"/>
    <w:rsid w:val="003E4D8C"/>
    <w:rsid w:val="003F1D21"/>
    <w:rsid w:val="003F3C82"/>
    <w:rsid w:val="003F4DAD"/>
    <w:rsid w:val="00402C8D"/>
    <w:rsid w:val="00402F81"/>
    <w:rsid w:val="00404F1C"/>
    <w:rsid w:val="0041679E"/>
    <w:rsid w:val="00417D63"/>
    <w:rsid w:val="00422CFF"/>
    <w:rsid w:val="00426943"/>
    <w:rsid w:val="00450D5F"/>
    <w:rsid w:val="00451F08"/>
    <w:rsid w:val="00457060"/>
    <w:rsid w:val="004624A8"/>
    <w:rsid w:val="00464B90"/>
    <w:rsid w:val="00465745"/>
    <w:rsid w:val="0046599B"/>
    <w:rsid w:val="004665E7"/>
    <w:rsid w:val="0047085F"/>
    <w:rsid w:val="00470A46"/>
    <w:rsid w:val="00473887"/>
    <w:rsid w:val="00473908"/>
    <w:rsid w:val="00475E80"/>
    <w:rsid w:val="00482BFA"/>
    <w:rsid w:val="00486281"/>
    <w:rsid w:val="00486493"/>
    <w:rsid w:val="004866C1"/>
    <w:rsid w:val="00491B1B"/>
    <w:rsid w:val="004938EC"/>
    <w:rsid w:val="004A7105"/>
    <w:rsid w:val="004B35CA"/>
    <w:rsid w:val="004B6FDA"/>
    <w:rsid w:val="004C0F56"/>
    <w:rsid w:val="004D5655"/>
    <w:rsid w:val="004D580C"/>
    <w:rsid w:val="004F6F14"/>
    <w:rsid w:val="005078F5"/>
    <w:rsid w:val="00513D18"/>
    <w:rsid w:val="00515CBC"/>
    <w:rsid w:val="00523165"/>
    <w:rsid w:val="005255AA"/>
    <w:rsid w:val="00530C07"/>
    <w:rsid w:val="00532648"/>
    <w:rsid w:val="005327BB"/>
    <w:rsid w:val="0054586D"/>
    <w:rsid w:val="00546E44"/>
    <w:rsid w:val="00550899"/>
    <w:rsid w:val="005616DC"/>
    <w:rsid w:val="00565E4C"/>
    <w:rsid w:val="00567FC1"/>
    <w:rsid w:val="00573C7C"/>
    <w:rsid w:val="0058188B"/>
    <w:rsid w:val="005828C7"/>
    <w:rsid w:val="005A75D0"/>
    <w:rsid w:val="005B1631"/>
    <w:rsid w:val="005C0E3F"/>
    <w:rsid w:val="005C2804"/>
    <w:rsid w:val="005C447E"/>
    <w:rsid w:val="005C4714"/>
    <w:rsid w:val="005C47CE"/>
    <w:rsid w:val="005C7A42"/>
    <w:rsid w:val="005D222D"/>
    <w:rsid w:val="005D3EC8"/>
    <w:rsid w:val="005D604F"/>
    <w:rsid w:val="005E7C05"/>
    <w:rsid w:val="005F5705"/>
    <w:rsid w:val="005F6032"/>
    <w:rsid w:val="005F78A6"/>
    <w:rsid w:val="00606137"/>
    <w:rsid w:val="00611BEE"/>
    <w:rsid w:val="00622271"/>
    <w:rsid w:val="00622994"/>
    <w:rsid w:val="00622F5F"/>
    <w:rsid w:val="00624C5E"/>
    <w:rsid w:val="0062561F"/>
    <w:rsid w:val="00626BD4"/>
    <w:rsid w:val="00641101"/>
    <w:rsid w:val="00645B07"/>
    <w:rsid w:val="00663AFA"/>
    <w:rsid w:val="006652BC"/>
    <w:rsid w:val="006655ED"/>
    <w:rsid w:val="0067566B"/>
    <w:rsid w:val="006777D3"/>
    <w:rsid w:val="006845A0"/>
    <w:rsid w:val="0069027B"/>
    <w:rsid w:val="006924D9"/>
    <w:rsid w:val="006967E9"/>
    <w:rsid w:val="006B2D02"/>
    <w:rsid w:val="006B5113"/>
    <w:rsid w:val="006B5E0E"/>
    <w:rsid w:val="006C0E73"/>
    <w:rsid w:val="006C16C3"/>
    <w:rsid w:val="006C4D13"/>
    <w:rsid w:val="006C5FCF"/>
    <w:rsid w:val="006D25DB"/>
    <w:rsid w:val="006D4634"/>
    <w:rsid w:val="006D4A38"/>
    <w:rsid w:val="006D5328"/>
    <w:rsid w:val="006D5CBE"/>
    <w:rsid w:val="006E3081"/>
    <w:rsid w:val="0070246A"/>
    <w:rsid w:val="00703EF0"/>
    <w:rsid w:val="0070520F"/>
    <w:rsid w:val="007268FA"/>
    <w:rsid w:val="007350FE"/>
    <w:rsid w:val="00735C10"/>
    <w:rsid w:val="007375D7"/>
    <w:rsid w:val="00750553"/>
    <w:rsid w:val="00751567"/>
    <w:rsid w:val="007546D5"/>
    <w:rsid w:val="00757C6A"/>
    <w:rsid w:val="0076100B"/>
    <w:rsid w:val="00775E0F"/>
    <w:rsid w:val="00782B73"/>
    <w:rsid w:val="00784677"/>
    <w:rsid w:val="00787A80"/>
    <w:rsid w:val="007914DB"/>
    <w:rsid w:val="00791A47"/>
    <w:rsid w:val="007A01CA"/>
    <w:rsid w:val="007A2241"/>
    <w:rsid w:val="007A7F7E"/>
    <w:rsid w:val="007B269A"/>
    <w:rsid w:val="007B3051"/>
    <w:rsid w:val="007C0700"/>
    <w:rsid w:val="007C1C79"/>
    <w:rsid w:val="007E525E"/>
    <w:rsid w:val="007E5C2C"/>
    <w:rsid w:val="007E66A0"/>
    <w:rsid w:val="007F2B5E"/>
    <w:rsid w:val="00801987"/>
    <w:rsid w:val="008034C9"/>
    <w:rsid w:val="0080506C"/>
    <w:rsid w:val="008069C5"/>
    <w:rsid w:val="008155B2"/>
    <w:rsid w:val="00815AE1"/>
    <w:rsid w:val="008205E0"/>
    <w:rsid w:val="00820EC0"/>
    <w:rsid w:val="00821BE4"/>
    <w:rsid w:val="008242A0"/>
    <w:rsid w:val="008267DB"/>
    <w:rsid w:val="00826CA8"/>
    <w:rsid w:val="008309E0"/>
    <w:rsid w:val="008333D9"/>
    <w:rsid w:val="0083358A"/>
    <w:rsid w:val="00865ECA"/>
    <w:rsid w:val="00873E75"/>
    <w:rsid w:val="00874908"/>
    <w:rsid w:val="008802E6"/>
    <w:rsid w:val="00881056"/>
    <w:rsid w:val="00881069"/>
    <w:rsid w:val="008841D2"/>
    <w:rsid w:val="00886E2A"/>
    <w:rsid w:val="00890537"/>
    <w:rsid w:val="008927BE"/>
    <w:rsid w:val="008B126B"/>
    <w:rsid w:val="008B2526"/>
    <w:rsid w:val="008B4799"/>
    <w:rsid w:val="008C1B1A"/>
    <w:rsid w:val="008C7188"/>
    <w:rsid w:val="008C7AAE"/>
    <w:rsid w:val="008D0CC0"/>
    <w:rsid w:val="008D3591"/>
    <w:rsid w:val="008D6DA2"/>
    <w:rsid w:val="008E27E6"/>
    <w:rsid w:val="008E5D60"/>
    <w:rsid w:val="008F069E"/>
    <w:rsid w:val="008F35C0"/>
    <w:rsid w:val="008F4003"/>
    <w:rsid w:val="008F4A74"/>
    <w:rsid w:val="00903D59"/>
    <w:rsid w:val="0090491B"/>
    <w:rsid w:val="00910FD1"/>
    <w:rsid w:val="00914FA3"/>
    <w:rsid w:val="00926A54"/>
    <w:rsid w:val="009463F7"/>
    <w:rsid w:val="0094700E"/>
    <w:rsid w:val="0095263B"/>
    <w:rsid w:val="00962F5F"/>
    <w:rsid w:val="009634DC"/>
    <w:rsid w:val="009669E0"/>
    <w:rsid w:val="0096709C"/>
    <w:rsid w:val="00973FBC"/>
    <w:rsid w:val="00975251"/>
    <w:rsid w:val="009760A6"/>
    <w:rsid w:val="00976CC3"/>
    <w:rsid w:val="00977991"/>
    <w:rsid w:val="00981D65"/>
    <w:rsid w:val="00983BD5"/>
    <w:rsid w:val="00986B29"/>
    <w:rsid w:val="0099221C"/>
    <w:rsid w:val="009A522A"/>
    <w:rsid w:val="009A7AF7"/>
    <w:rsid w:val="009C20CB"/>
    <w:rsid w:val="009C4A8C"/>
    <w:rsid w:val="009C4DED"/>
    <w:rsid w:val="009D1BD0"/>
    <w:rsid w:val="009D4D95"/>
    <w:rsid w:val="009D687A"/>
    <w:rsid w:val="009E0FA2"/>
    <w:rsid w:val="009F2C34"/>
    <w:rsid w:val="00A02A72"/>
    <w:rsid w:val="00A122A7"/>
    <w:rsid w:val="00A20CCE"/>
    <w:rsid w:val="00A21E57"/>
    <w:rsid w:val="00A2489D"/>
    <w:rsid w:val="00A26287"/>
    <w:rsid w:val="00A367D1"/>
    <w:rsid w:val="00A40F83"/>
    <w:rsid w:val="00A43EFB"/>
    <w:rsid w:val="00A52918"/>
    <w:rsid w:val="00A56C77"/>
    <w:rsid w:val="00A618D8"/>
    <w:rsid w:val="00A63223"/>
    <w:rsid w:val="00A65192"/>
    <w:rsid w:val="00A72EB0"/>
    <w:rsid w:val="00A83617"/>
    <w:rsid w:val="00A924BB"/>
    <w:rsid w:val="00AA1037"/>
    <w:rsid w:val="00AC39BC"/>
    <w:rsid w:val="00AC4F2F"/>
    <w:rsid w:val="00AC56E5"/>
    <w:rsid w:val="00AD0D55"/>
    <w:rsid w:val="00AD6089"/>
    <w:rsid w:val="00AF1FA6"/>
    <w:rsid w:val="00AF3FA2"/>
    <w:rsid w:val="00B07214"/>
    <w:rsid w:val="00B176C6"/>
    <w:rsid w:val="00B22AB7"/>
    <w:rsid w:val="00B3262A"/>
    <w:rsid w:val="00B47AB7"/>
    <w:rsid w:val="00B47EF0"/>
    <w:rsid w:val="00B534BC"/>
    <w:rsid w:val="00B5420F"/>
    <w:rsid w:val="00B55F06"/>
    <w:rsid w:val="00B568BD"/>
    <w:rsid w:val="00B63BAE"/>
    <w:rsid w:val="00B66804"/>
    <w:rsid w:val="00B72A3B"/>
    <w:rsid w:val="00B77602"/>
    <w:rsid w:val="00B81A88"/>
    <w:rsid w:val="00B837C1"/>
    <w:rsid w:val="00B900EA"/>
    <w:rsid w:val="00B93FDB"/>
    <w:rsid w:val="00B94107"/>
    <w:rsid w:val="00B97EEB"/>
    <w:rsid w:val="00B97F26"/>
    <w:rsid w:val="00BA3B17"/>
    <w:rsid w:val="00BA44C9"/>
    <w:rsid w:val="00BA6074"/>
    <w:rsid w:val="00BA61CE"/>
    <w:rsid w:val="00BA7E14"/>
    <w:rsid w:val="00BB0859"/>
    <w:rsid w:val="00BB0BAB"/>
    <w:rsid w:val="00BC167E"/>
    <w:rsid w:val="00BC6164"/>
    <w:rsid w:val="00BC740A"/>
    <w:rsid w:val="00BD1740"/>
    <w:rsid w:val="00BD59C6"/>
    <w:rsid w:val="00BE1EC4"/>
    <w:rsid w:val="00BE227A"/>
    <w:rsid w:val="00BE2D61"/>
    <w:rsid w:val="00BF0976"/>
    <w:rsid w:val="00BF6A83"/>
    <w:rsid w:val="00C0777C"/>
    <w:rsid w:val="00C146C3"/>
    <w:rsid w:val="00C17A3D"/>
    <w:rsid w:val="00C22F36"/>
    <w:rsid w:val="00C26A53"/>
    <w:rsid w:val="00C3029C"/>
    <w:rsid w:val="00C31256"/>
    <w:rsid w:val="00C334E9"/>
    <w:rsid w:val="00C350DC"/>
    <w:rsid w:val="00C36E6E"/>
    <w:rsid w:val="00C55B28"/>
    <w:rsid w:val="00C71352"/>
    <w:rsid w:val="00C76FAD"/>
    <w:rsid w:val="00C809ED"/>
    <w:rsid w:val="00C83448"/>
    <w:rsid w:val="00C95F65"/>
    <w:rsid w:val="00CA639E"/>
    <w:rsid w:val="00CA6E8F"/>
    <w:rsid w:val="00CA72EB"/>
    <w:rsid w:val="00CB183A"/>
    <w:rsid w:val="00CB27C0"/>
    <w:rsid w:val="00CB74BB"/>
    <w:rsid w:val="00CC2E38"/>
    <w:rsid w:val="00CC5972"/>
    <w:rsid w:val="00CC674D"/>
    <w:rsid w:val="00CD4AEB"/>
    <w:rsid w:val="00CD557B"/>
    <w:rsid w:val="00CD602C"/>
    <w:rsid w:val="00CE444F"/>
    <w:rsid w:val="00D16504"/>
    <w:rsid w:val="00D16CD9"/>
    <w:rsid w:val="00D20ACC"/>
    <w:rsid w:val="00D22AEA"/>
    <w:rsid w:val="00D23FB1"/>
    <w:rsid w:val="00D3302D"/>
    <w:rsid w:val="00D42AAC"/>
    <w:rsid w:val="00D446FA"/>
    <w:rsid w:val="00D46B10"/>
    <w:rsid w:val="00D74599"/>
    <w:rsid w:val="00D81D3E"/>
    <w:rsid w:val="00D82301"/>
    <w:rsid w:val="00D92FF7"/>
    <w:rsid w:val="00D94402"/>
    <w:rsid w:val="00D96FD0"/>
    <w:rsid w:val="00D97235"/>
    <w:rsid w:val="00DA070F"/>
    <w:rsid w:val="00DA6730"/>
    <w:rsid w:val="00DB08C3"/>
    <w:rsid w:val="00DB7149"/>
    <w:rsid w:val="00DB7195"/>
    <w:rsid w:val="00DB71ED"/>
    <w:rsid w:val="00DC1B9A"/>
    <w:rsid w:val="00DD13BB"/>
    <w:rsid w:val="00DD7126"/>
    <w:rsid w:val="00DE698A"/>
    <w:rsid w:val="00DF014A"/>
    <w:rsid w:val="00DF5D13"/>
    <w:rsid w:val="00E014D8"/>
    <w:rsid w:val="00E05939"/>
    <w:rsid w:val="00E129D6"/>
    <w:rsid w:val="00E12CC8"/>
    <w:rsid w:val="00E21DFE"/>
    <w:rsid w:val="00E24160"/>
    <w:rsid w:val="00E269E5"/>
    <w:rsid w:val="00E3150D"/>
    <w:rsid w:val="00E336C1"/>
    <w:rsid w:val="00E4025A"/>
    <w:rsid w:val="00E51F08"/>
    <w:rsid w:val="00E6259D"/>
    <w:rsid w:val="00E80A88"/>
    <w:rsid w:val="00E85C5F"/>
    <w:rsid w:val="00E96658"/>
    <w:rsid w:val="00E96953"/>
    <w:rsid w:val="00EA6691"/>
    <w:rsid w:val="00EB1AC9"/>
    <w:rsid w:val="00EB568A"/>
    <w:rsid w:val="00EB7913"/>
    <w:rsid w:val="00EC0DB4"/>
    <w:rsid w:val="00EC5461"/>
    <w:rsid w:val="00ED0A83"/>
    <w:rsid w:val="00ED3E29"/>
    <w:rsid w:val="00ED5FA0"/>
    <w:rsid w:val="00ED70BA"/>
    <w:rsid w:val="00EE161A"/>
    <w:rsid w:val="00EE5048"/>
    <w:rsid w:val="00EE7E2A"/>
    <w:rsid w:val="00EF7B71"/>
    <w:rsid w:val="00F01762"/>
    <w:rsid w:val="00F02DBC"/>
    <w:rsid w:val="00F13F94"/>
    <w:rsid w:val="00F164DF"/>
    <w:rsid w:val="00F2267C"/>
    <w:rsid w:val="00F354DB"/>
    <w:rsid w:val="00F37168"/>
    <w:rsid w:val="00F46A33"/>
    <w:rsid w:val="00F527C7"/>
    <w:rsid w:val="00F703CB"/>
    <w:rsid w:val="00F7254E"/>
    <w:rsid w:val="00F810BD"/>
    <w:rsid w:val="00F856F7"/>
    <w:rsid w:val="00F91A36"/>
    <w:rsid w:val="00F928B3"/>
    <w:rsid w:val="00FA36B7"/>
    <w:rsid w:val="00FA719B"/>
    <w:rsid w:val="00FB60E2"/>
    <w:rsid w:val="00FB65A7"/>
    <w:rsid w:val="00FB7112"/>
    <w:rsid w:val="00FC0578"/>
    <w:rsid w:val="00FC27C5"/>
    <w:rsid w:val="00FC5001"/>
    <w:rsid w:val="00FD1C0E"/>
    <w:rsid w:val="00FE1C46"/>
    <w:rsid w:val="00FE3C73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5AE92"/>
  <w15:docId w15:val="{03D77722-572D-1440-A3AB-CC72F9F1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2BE8"/>
    <w:pPr>
      <w:ind w:firstLine="709"/>
      <w:jc w:val="both"/>
    </w:pPr>
    <w:rPr>
      <w:rFonts w:ascii="Liberation Serif" w:hAnsi="Liberation Serif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910FD1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DEA"/>
    <w:pPr>
      <w:keepNext/>
      <w:keepLines/>
      <w:suppressAutoHyphens/>
      <w:spacing w:before="320" w:after="320"/>
      <w:contextualSpacing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10FD1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1C0DEA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BC167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BC167E"/>
    <w:rPr>
      <w:b/>
      <w:bCs/>
    </w:rPr>
  </w:style>
  <w:style w:type="character" w:styleId="a9">
    <w:name w:val="Emphasis"/>
    <w:uiPriority w:val="20"/>
    <w:qFormat/>
    <w:rsid w:val="00BC167E"/>
    <w:rPr>
      <w:i/>
      <w:iCs/>
    </w:rPr>
  </w:style>
  <w:style w:type="paragraph" w:styleId="aa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a">
    <w:name w:val="List Paragraph"/>
    <w:basedOn w:val="a0"/>
    <w:link w:val="ab"/>
    <w:uiPriority w:val="34"/>
    <w:qFormat/>
    <w:rsid w:val="00E21DFE"/>
    <w:pPr>
      <w:numPr>
        <w:numId w:val="6"/>
      </w:numPr>
      <w:tabs>
        <w:tab w:val="left" w:pos="993"/>
      </w:tabs>
    </w:pPr>
    <w:rPr>
      <w:szCs w:val="28"/>
    </w:rPr>
  </w:style>
  <w:style w:type="paragraph" w:styleId="21">
    <w:name w:val="Quote"/>
    <w:basedOn w:val="a0"/>
    <w:next w:val="a0"/>
    <w:link w:val="22"/>
    <w:uiPriority w:val="29"/>
    <w:qFormat/>
    <w:rsid w:val="00BC167E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BC167E"/>
    <w:rPr>
      <w:i/>
      <w:iCs/>
      <w:color w:val="000000"/>
    </w:rPr>
  </w:style>
  <w:style w:type="paragraph" w:styleId="ac">
    <w:name w:val="Intense Quote"/>
    <w:basedOn w:val="a0"/>
    <w:next w:val="a0"/>
    <w:link w:val="ad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BC167E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BC167E"/>
    <w:rPr>
      <w:i/>
      <w:iCs/>
      <w:color w:val="808080"/>
    </w:rPr>
  </w:style>
  <w:style w:type="character" w:styleId="af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af1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BC167E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BC167E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BC167E"/>
    <w:rPr>
      <w:b/>
      <w:bCs/>
      <w:color w:val="4F81BD"/>
      <w:sz w:val="18"/>
      <w:szCs w:val="18"/>
    </w:rPr>
  </w:style>
  <w:style w:type="paragraph" w:customStyle="1" w:styleId="af5">
    <w:name w:val="Рисунок (картинка)"/>
    <w:basedOn w:val="a0"/>
    <w:next w:val="af6"/>
    <w:link w:val="af7"/>
    <w:qFormat/>
    <w:rsid w:val="00C31256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af8">
    <w:name w:val="Название таблицы"/>
    <w:basedOn w:val="a0"/>
    <w:link w:val="af9"/>
    <w:qFormat/>
    <w:rsid w:val="009D687A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f7">
    <w:name w:val="Рисунок (картинка) Знак"/>
    <w:link w:val="af5"/>
    <w:rsid w:val="00C31256"/>
    <w:rPr>
      <w:rFonts w:ascii="Liberation Serif" w:hAnsi="Liberation Serif"/>
      <w:sz w:val="24"/>
      <w:szCs w:val="24"/>
      <w:lang w:eastAsia="en-US"/>
    </w:rPr>
  </w:style>
  <w:style w:type="paragraph" w:customStyle="1" w:styleId="afa">
    <w:name w:val="Название таблицы (продолжение/окончание)"/>
    <w:basedOn w:val="af8"/>
    <w:link w:val="afb"/>
    <w:qFormat/>
    <w:rsid w:val="009D687A"/>
    <w:pPr>
      <w:jc w:val="right"/>
    </w:pPr>
  </w:style>
  <w:style w:type="character" w:customStyle="1" w:styleId="af9">
    <w:name w:val="Название таблицы Знак"/>
    <w:link w:val="af8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c">
    <w:name w:val="Листинг (фрагмент кода)"/>
    <w:basedOn w:val="a0"/>
    <w:link w:val="afd"/>
    <w:rsid w:val="009D687A"/>
    <w:pPr>
      <w:suppressAutoHyphens/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fb">
    <w:name w:val="Название таблицы (продолжение/окончание) Знак"/>
    <w:link w:val="afa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e">
    <w:name w:val="Листинг (заголовок)"/>
    <w:basedOn w:val="a0"/>
    <w:link w:val="aff"/>
    <w:qFormat/>
    <w:rsid w:val="00624C5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fd">
    <w:name w:val="Листинг (фрагмент кода) Знак"/>
    <w:link w:val="afc"/>
    <w:rsid w:val="009D687A"/>
    <w:rPr>
      <w:rFonts w:ascii="Courier New" w:hAnsi="Courier New" w:cs="Courier New"/>
      <w:sz w:val="24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ff">
    <w:name w:val="Листинг (заголовок) Знак"/>
    <w:link w:val="afe"/>
    <w:rsid w:val="00624C5E"/>
    <w:rPr>
      <w:rFonts w:ascii="Liberation Serif" w:hAnsi="Liberation Serif" w:cs="Courier New"/>
      <w:sz w:val="24"/>
      <w:szCs w:val="24"/>
      <w:lang w:eastAsia="en-US"/>
    </w:rPr>
  </w:style>
  <w:style w:type="paragraph" w:styleId="23">
    <w:name w:val="toc 2"/>
    <w:basedOn w:val="a0"/>
    <w:next w:val="a0"/>
    <w:autoRedefine/>
    <w:uiPriority w:val="39"/>
    <w:unhideWhenUsed/>
    <w:rsid w:val="001B1CE7"/>
    <w:pPr>
      <w:ind w:left="278" w:firstLine="0"/>
    </w:pPr>
  </w:style>
  <w:style w:type="paragraph" w:styleId="31">
    <w:name w:val="toc 3"/>
    <w:basedOn w:val="a0"/>
    <w:next w:val="a0"/>
    <w:autoRedefine/>
    <w:uiPriority w:val="39"/>
    <w:unhideWhenUsed/>
    <w:rsid w:val="001B1CE7"/>
    <w:pPr>
      <w:ind w:left="561" w:firstLine="0"/>
    </w:pPr>
  </w:style>
  <w:style w:type="character" w:styleId="aff0">
    <w:name w:val="Hyperlink"/>
    <w:uiPriority w:val="99"/>
    <w:unhideWhenUsed/>
    <w:rsid w:val="005F78A6"/>
    <w:rPr>
      <w:color w:val="0000FF"/>
      <w:u w:val="single"/>
    </w:rPr>
  </w:style>
  <w:style w:type="paragraph" w:styleId="aff1">
    <w:name w:val="footer"/>
    <w:basedOn w:val="a0"/>
    <w:link w:val="aff2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ff2">
    <w:name w:val="Нижний колонтитул Знак"/>
    <w:link w:val="aff1"/>
    <w:uiPriority w:val="99"/>
    <w:rsid w:val="001B1CE7"/>
    <w:rPr>
      <w:rFonts w:ascii="Times New Roman" w:hAnsi="Times New Roman"/>
      <w:sz w:val="28"/>
    </w:rPr>
  </w:style>
  <w:style w:type="character" w:styleId="aff3">
    <w:name w:val="page number"/>
    <w:semiHidden/>
    <w:rsid w:val="001B1CE7"/>
  </w:style>
  <w:style w:type="paragraph" w:styleId="aff4">
    <w:name w:val="Body Text Indent"/>
    <w:basedOn w:val="a0"/>
    <w:link w:val="aff5"/>
    <w:uiPriority w:val="99"/>
    <w:semiHidden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aff5">
    <w:name w:val="Основной текст с отступом Знак"/>
    <w:link w:val="aff4"/>
    <w:uiPriority w:val="99"/>
    <w:semiHidden/>
    <w:rsid w:val="001B1CE7"/>
    <w:rPr>
      <w:rFonts w:ascii="Times New Roman" w:hAnsi="Times New Roman"/>
      <w:sz w:val="28"/>
    </w:rPr>
  </w:style>
  <w:style w:type="paragraph" w:styleId="aff6">
    <w:name w:val="Plain Text"/>
    <w:basedOn w:val="a0"/>
    <w:link w:val="aff7"/>
    <w:semiHidden/>
    <w:rsid w:val="000B134C"/>
    <w:pPr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aff7">
    <w:name w:val="Текст Знак"/>
    <w:link w:val="aff6"/>
    <w:semiHidden/>
    <w:rsid w:val="000B134C"/>
    <w:rPr>
      <w:rFonts w:ascii="Courier New" w:hAnsi="Courier New"/>
      <w:sz w:val="28"/>
    </w:rPr>
  </w:style>
  <w:style w:type="table" w:styleId="aff8">
    <w:name w:val="Table Grid"/>
    <w:basedOn w:val="a2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Таблица (базовый текст)"/>
    <w:basedOn w:val="a0"/>
    <w:link w:val="affa"/>
    <w:qFormat/>
    <w:rsid w:val="003F3C82"/>
    <w:pPr>
      <w:suppressAutoHyphens/>
      <w:ind w:firstLine="0"/>
    </w:pPr>
    <w:rPr>
      <w:sz w:val="24"/>
      <w:szCs w:val="24"/>
    </w:rPr>
  </w:style>
  <w:style w:type="paragraph" w:customStyle="1" w:styleId="af6">
    <w:name w:val="Рисунок (подпись)"/>
    <w:basedOn w:val="a0"/>
    <w:next w:val="a0"/>
    <w:link w:val="affb"/>
    <w:rsid w:val="00C31256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ffa">
    <w:name w:val="Таблица (базовый текст) Знак"/>
    <w:link w:val="aff9"/>
    <w:rsid w:val="003F3C82"/>
    <w:rPr>
      <w:rFonts w:ascii="Liberation Serif" w:hAnsi="Liberation Serif"/>
      <w:sz w:val="24"/>
      <w:szCs w:val="24"/>
      <w:lang w:eastAsia="en-US"/>
    </w:rPr>
  </w:style>
  <w:style w:type="paragraph" w:customStyle="1" w:styleId="affc">
    <w:name w:val="Таблица (заголовок столбцов)"/>
    <w:basedOn w:val="aff9"/>
    <w:link w:val="affd"/>
    <w:qFormat/>
    <w:rsid w:val="00AC39BC"/>
    <w:pPr>
      <w:keepLines/>
      <w:jc w:val="center"/>
    </w:pPr>
  </w:style>
  <w:style w:type="character" w:customStyle="1" w:styleId="affb">
    <w:name w:val="Рисунок (подпись) Знак"/>
    <w:link w:val="af6"/>
    <w:rsid w:val="00C31256"/>
    <w:rPr>
      <w:rFonts w:ascii="Liberation Serif" w:hAnsi="Liberation Serif"/>
      <w:sz w:val="24"/>
      <w:szCs w:val="22"/>
      <w:lang w:eastAsia="en-US"/>
    </w:rPr>
  </w:style>
  <w:style w:type="paragraph" w:styleId="affe">
    <w:name w:val="header"/>
    <w:basedOn w:val="a0"/>
    <w:link w:val="afff"/>
    <w:uiPriority w:val="99"/>
    <w:unhideWhenUsed/>
    <w:rsid w:val="003532F4"/>
    <w:pPr>
      <w:tabs>
        <w:tab w:val="center" w:pos="4677"/>
        <w:tab w:val="right" w:pos="9355"/>
      </w:tabs>
    </w:pPr>
  </w:style>
  <w:style w:type="character" w:customStyle="1" w:styleId="affd">
    <w:name w:val="Таблица (заголовок столбцов) Знак"/>
    <w:link w:val="affc"/>
    <w:rsid w:val="00AC39BC"/>
    <w:rPr>
      <w:rFonts w:ascii="Liberation Serif" w:hAnsi="Liberation Serif"/>
      <w:sz w:val="24"/>
      <w:szCs w:val="24"/>
      <w:lang w:eastAsia="en-US"/>
    </w:rPr>
  </w:style>
  <w:style w:type="character" w:customStyle="1" w:styleId="afff">
    <w:name w:val="Верхний колонтитул Знак"/>
    <w:link w:val="affe"/>
    <w:uiPriority w:val="99"/>
    <w:rsid w:val="003532F4"/>
    <w:rPr>
      <w:rFonts w:ascii="Times New Roman" w:hAnsi="Times New Roman"/>
      <w:sz w:val="28"/>
      <w:szCs w:val="22"/>
      <w:lang w:eastAsia="en-US"/>
    </w:rPr>
  </w:style>
  <w:style w:type="paragraph" w:customStyle="1" w:styleId="afff0">
    <w:name w:val="Строка после таблицы"/>
    <w:basedOn w:val="a0"/>
    <w:link w:val="afff1"/>
    <w:qFormat/>
    <w:rsid w:val="003F3C82"/>
    <w:rPr>
      <w:rFonts w:ascii="Times New Roman" w:hAnsi="Times New Roman"/>
    </w:rPr>
  </w:style>
  <w:style w:type="paragraph" w:styleId="afff2">
    <w:name w:val="Balloon Text"/>
    <w:basedOn w:val="a0"/>
    <w:link w:val="afff3"/>
    <w:uiPriority w:val="99"/>
    <w:semiHidden/>
    <w:unhideWhenUsed/>
    <w:rsid w:val="00C31256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C31256"/>
    <w:rPr>
      <w:rFonts w:ascii="Tahoma" w:hAnsi="Tahoma" w:cs="Tahoma"/>
      <w:sz w:val="16"/>
      <w:szCs w:val="16"/>
      <w:lang w:eastAsia="en-US"/>
    </w:rPr>
  </w:style>
  <w:style w:type="paragraph" w:customStyle="1" w:styleId="afff4">
    <w:name w:val="Заголовок Приложения"/>
    <w:basedOn w:val="a0"/>
    <w:next w:val="a0"/>
    <w:link w:val="afff5"/>
    <w:qFormat/>
    <w:rsid w:val="00B568BD"/>
    <w:pPr>
      <w:spacing w:after="720"/>
    </w:pPr>
    <w:rPr>
      <w:b/>
      <w:caps/>
    </w:rPr>
  </w:style>
  <w:style w:type="character" w:customStyle="1" w:styleId="afff5">
    <w:name w:val="Заголовок Приложения Знак"/>
    <w:basedOn w:val="10"/>
    <w:link w:val="afff4"/>
    <w:rsid w:val="00B568BD"/>
    <w:rPr>
      <w:rFonts w:ascii="Liberation Serif" w:hAnsi="Liberation Serif"/>
      <w:b/>
      <w:bCs w:val="0"/>
      <w:caps/>
      <w:sz w:val="28"/>
      <w:szCs w:val="22"/>
      <w:lang w:eastAsia="en-US"/>
    </w:rPr>
  </w:style>
  <w:style w:type="character" w:customStyle="1" w:styleId="afff1">
    <w:name w:val="Строка после таблицы Знак"/>
    <w:link w:val="afff0"/>
    <w:rsid w:val="003F3C82"/>
    <w:rPr>
      <w:rFonts w:ascii="Times New Roman" w:hAnsi="Times New Roman"/>
      <w:sz w:val="28"/>
      <w:szCs w:val="22"/>
      <w:lang w:eastAsia="en-US"/>
    </w:rPr>
  </w:style>
  <w:style w:type="paragraph" w:customStyle="1" w:styleId="12">
    <w:name w:val="Пункт ТЗ 1"/>
    <w:basedOn w:val="a0"/>
    <w:link w:val="13"/>
    <w:qFormat/>
    <w:rsid w:val="008C7188"/>
    <w:pPr>
      <w:keepNext/>
      <w:suppressAutoHyphens/>
      <w:spacing w:before="80"/>
    </w:pPr>
    <w:rPr>
      <w:rFonts w:eastAsia="Calibri"/>
      <w:szCs w:val="28"/>
    </w:rPr>
  </w:style>
  <w:style w:type="paragraph" w:customStyle="1" w:styleId="24">
    <w:name w:val="Пункт ТЗ 2 уровень"/>
    <w:basedOn w:val="a0"/>
    <w:link w:val="25"/>
    <w:qFormat/>
    <w:rsid w:val="008C7188"/>
    <w:pPr>
      <w:keepNext/>
      <w:suppressAutoHyphens/>
    </w:pPr>
    <w:rPr>
      <w:rFonts w:eastAsia="Calibri"/>
      <w:i/>
      <w:szCs w:val="28"/>
    </w:rPr>
  </w:style>
  <w:style w:type="character" w:customStyle="1" w:styleId="13">
    <w:name w:val="Пункт ТЗ 1 Знак"/>
    <w:basedOn w:val="a1"/>
    <w:link w:val="12"/>
    <w:rsid w:val="008C7188"/>
    <w:rPr>
      <w:rFonts w:ascii="Liberation Serif" w:eastAsia="Calibri" w:hAnsi="Liberation Serif"/>
      <w:sz w:val="28"/>
      <w:szCs w:val="28"/>
      <w:lang w:eastAsia="en-US"/>
    </w:rPr>
  </w:style>
  <w:style w:type="paragraph" w:customStyle="1" w:styleId="afff6">
    <w:name w:val="Заголовок (ПРИЛОЖЕНИЕ Х)"/>
    <w:basedOn w:val="1"/>
    <w:next w:val="afff4"/>
    <w:link w:val="afff7"/>
    <w:qFormat/>
    <w:rsid w:val="002E3A3D"/>
    <w:pPr>
      <w:spacing w:after="0"/>
      <w:jc w:val="right"/>
    </w:pPr>
  </w:style>
  <w:style w:type="character" w:customStyle="1" w:styleId="25">
    <w:name w:val="Пункт ТЗ 2 уровень Знак"/>
    <w:basedOn w:val="a1"/>
    <w:link w:val="24"/>
    <w:rsid w:val="008C7188"/>
    <w:rPr>
      <w:rFonts w:ascii="Liberation Serif" w:eastAsia="Calibri" w:hAnsi="Liberation Serif"/>
      <w:i/>
      <w:sz w:val="28"/>
      <w:szCs w:val="28"/>
      <w:lang w:eastAsia="en-US"/>
    </w:rPr>
  </w:style>
  <w:style w:type="character" w:customStyle="1" w:styleId="afff7">
    <w:name w:val="Заголовок (ПРИЛОЖЕНИЕ Х) Знак"/>
    <w:basedOn w:val="afff5"/>
    <w:link w:val="afff6"/>
    <w:rsid w:val="007E525E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ab">
    <w:name w:val="Абзац списка Знак"/>
    <w:basedOn w:val="a1"/>
    <w:link w:val="a"/>
    <w:uiPriority w:val="34"/>
    <w:locked/>
    <w:rsid w:val="00AC39BC"/>
    <w:rPr>
      <w:rFonts w:ascii="Liberation Serif" w:hAnsi="Liberation Serif"/>
      <w:sz w:val="28"/>
      <w:szCs w:val="28"/>
      <w:lang w:eastAsia="en-US"/>
    </w:rPr>
  </w:style>
  <w:style w:type="paragraph" w:customStyle="1" w:styleId="afff8">
    <w:name w:val="Код"/>
    <w:basedOn w:val="a0"/>
    <w:uiPriority w:val="99"/>
    <w:qFormat/>
    <w:rsid w:val="00624C5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  <w:style w:type="paragraph" w:styleId="afff9">
    <w:name w:val="footnote text"/>
    <w:basedOn w:val="a0"/>
    <w:link w:val="afffa"/>
    <w:rsid w:val="0047085F"/>
    <w:pPr>
      <w:ind w:firstLine="0"/>
    </w:pPr>
    <w:rPr>
      <w:rFonts w:ascii="Times New Roman" w:hAnsi="Times New Roman"/>
      <w:sz w:val="20"/>
      <w:szCs w:val="20"/>
      <w:lang w:eastAsia="ru-RU"/>
    </w:rPr>
  </w:style>
  <w:style w:type="character" w:customStyle="1" w:styleId="afffa">
    <w:name w:val="Текст сноски Знак"/>
    <w:basedOn w:val="a1"/>
    <w:link w:val="afff9"/>
    <w:rsid w:val="0047085F"/>
    <w:rPr>
      <w:rFonts w:ascii="Times New Roman" w:hAnsi="Times New Roman"/>
    </w:rPr>
  </w:style>
  <w:style w:type="character" w:styleId="afffb">
    <w:name w:val="footnote reference"/>
    <w:rsid w:val="004708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alkovkonstantin/Library/CloudStorage/GoogleDrive-prol4588@gmail.com/&#1052;&#1086;&#1080;&#774;%20&#1076;&#1080;&#1089;&#1082;/&#1096;&#1087;&#1073;&#1083;&#1086;&#1085;%20&#1089;&#1090;&#1080;&#1083;&#1077;&#1080;&#7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6BAD4-AAA1-4FBD-9FEE-D9F10A46E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шпблон стилей.dotx</Template>
  <TotalTime>45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2535</CharactersWithSpaces>
  <SharedDoc>false</SharedDoc>
  <HLinks>
    <vt:vector size="132" baseType="variant"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_Toc492285637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_Toc492285636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_Toc492285635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_Toc492285634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_Toc492285633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_Toc492285632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_Toc492285631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_Toc492285630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_Toc492285629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_Toc492285628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_Toc492285627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_Toc492285626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_Toc492285625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_Toc492285624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_Toc492285623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_Toc492285622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_Toc492285621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_Toc492285620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_Toc492285619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_Toc492285618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_Toc492285617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_Toc492285616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24</cp:revision>
  <dcterms:created xsi:type="dcterms:W3CDTF">2023-09-07T11:53:00Z</dcterms:created>
  <dcterms:modified xsi:type="dcterms:W3CDTF">2023-09-07T12:48:00Z</dcterms:modified>
</cp:coreProperties>
</file>