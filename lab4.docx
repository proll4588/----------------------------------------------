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6E1D" w:rsidRPr="007B6C27" w:rsidRDefault="00666E1D" w:rsidP="00666E1D">
      <w:pPr>
        <w:ind w:firstLine="0"/>
        <w:jc w:val="center"/>
        <w:rPr>
          <w:rFonts w:ascii="Times New Roman" w:hAnsi="Times New Roman"/>
          <w:color w:val="000000"/>
          <w:sz w:val="24"/>
          <w:szCs w:val="28"/>
          <w:lang w:eastAsia="ru-RU"/>
        </w:rPr>
      </w:pPr>
      <w:r w:rsidRPr="007B6C27">
        <w:rPr>
          <w:rFonts w:ascii="Times New Roman" w:hAnsi="Times New Roman"/>
          <w:b/>
          <w:color w:val="000000"/>
          <w:sz w:val="22"/>
          <w:lang w:eastAsia="ru-RU"/>
        </w:rPr>
        <w:t>МИНИСТЕРСТВО НАУКИ И ВЫСШЕГО ОБРАЗОВАНИЯ РОССИЙСКОЙ ФЕДЕРАЦИИ</w:t>
      </w:r>
    </w:p>
    <w:p w:rsidR="00666E1D" w:rsidRPr="007B6C27" w:rsidRDefault="00666E1D" w:rsidP="00666E1D">
      <w:pPr>
        <w:ind w:firstLine="0"/>
        <w:jc w:val="center"/>
        <w:rPr>
          <w:rFonts w:ascii="Times New Roman" w:hAnsi="Times New Roman"/>
          <w:color w:val="000000"/>
          <w:sz w:val="24"/>
          <w:szCs w:val="28"/>
          <w:lang w:eastAsia="ru-RU"/>
        </w:rPr>
      </w:pPr>
      <w:r w:rsidRPr="007B6C27">
        <w:rPr>
          <w:rFonts w:ascii="Times New Roman" w:hAnsi="Times New Roman"/>
          <w:color w:val="000000"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:rsidR="00666E1D" w:rsidRPr="007B6C27" w:rsidRDefault="00666E1D" w:rsidP="00666E1D">
      <w:pPr>
        <w:ind w:firstLine="0"/>
        <w:jc w:val="center"/>
        <w:rPr>
          <w:rFonts w:ascii="Times New Roman" w:hAnsi="Times New Roman"/>
          <w:b/>
          <w:bCs/>
          <w:color w:val="000000"/>
          <w:szCs w:val="28"/>
          <w:lang w:eastAsia="ru-RU"/>
        </w:rPr>
      </w:pPr>
      <w:r w:rsidRPr="007B6C27">
        <w:rPr>
          <w:rFonts w:ascii="Times New Roman" w:hAnsi="Times New Roman"/>
          <w:color w:val="000000"/>
          <w:sz w:val="24"/>
          <w:szCs w:val="28"/>
          <w:lang w:eastAsia="ru-RU"/>
        </w:rPr>
        <w:t>высшего образования</w:t>
      </w:r>
    </w:p>
    <w:p w:rsidR="00666E1D" w:rsidRPr="007B6C27" w:rsidRDefault="00666E1D" w:rsidP="00666E1D">
      <w:pPr>
        <w:ind w:firstLine="0"/>
        <w:jc w:val="center"/>
        <w:rPr>
          <w:rFonts w:ascii="Times New Roman" w:hAnsi="Times New Roman"/>
          <w:b/>
          <w:bCs/>
          <w:color w:val="000000"/>
          <w:szCs w:val="28"/>
          <w:lang w:eastAsia="ru-RU"/>
        </w:rPr>
      </w:pPr>
      <w:r w:rsidRPr="007B6C27">
        <w:rPr>
          <w:rFonts w:ascii="Times New Roman" w:hAnsi="Times New Roman"/>
          <w:b/>
          <w:bCs/>
          <w:color w:val="000000"/>
          <w:szCs w:val="28"/>
          <w:lang w:eastAsia="ru-RU"/>
        </w:rPr>
        <w:t>«Сибирский государственный университет науки и технологий</w:t>
      </w:r>
    </w:p>
    <w:p w:rsidR="00666E1D" w:rsidRPr="007B6C27" w:rsidRDefault="00666E1D" w:rsidP="00666E1D">
      <w:pPr>
        <w:ind w:firstLine="0"/>
        <w:jc w:val="center"/>
        <w:rPr>
          <w:rFonts w:ascii="Times New Roman" w:hAnsi="Times New Roman"/>
          <w:b/>
          <w:bCs/>
          <w:color w:val="000000"/>
          <w:sz w:val="14"/>
          <w:szCs w:val="28"/>
          <w:lang w:eastAsia="ru-RU"/>
        </w:rPr>
      </w:pPr>
      <w:r w:rsidRPr="007B6C27">
        <w:rPr>
          <w:rFonts w:ascii="Times New Roman" w:hAnsi="Times New Roman"/>
          <w:b/>
          <w:bCs/>
          <w:color w:val="000000"/>
          <w:szCs w:val="28"/>
          <w:lang w:eastAsia="ru-RU"/>
        </w:rPr>
        <w:t>имени академика М.Ф. Решетнева»</w:t>
      </w:r>
    </w:p>
    <w:p w:rsidR="00666E1D" w:rsidRPr="007B6C27" w:rsidRDefault="00666E1D" w:rsidP="00666E1D">
      <w:pPr>
        <w:widowControl w:val="0"/>
        <w:spacing w:line="276" w:lineRule="auto"/>
        <w:ind w:left="709" w:firstLine="0"/>
        <w:jc w:val="center"/>
        <w:rPr>
          <w:rFonts w:ascii="Times New Roman" w:hAnsi="Times New Roman"/>
          <w:b/>
          <w:bCs/>
          <w:color w:val="000000"/>
          <w:sz w:val="14"/>
          <w:szCs w:val="28"/>
          <w:lang w:eastAsia="ru-RU"/>
        </w:rPr>
      </w:pPr>
    </w:p>
    <w:p w:rsidR="00666E1D" w:rsidRPr="007B6C27" w:rsidRDefault="00666E1D" w:rsidP="00666E1D">
      <w:pPr>
        <w:ind w:left="283" w:firstLine="0"/>
        <w:jc w:val="center"/>
        <w:rPr>
          <w:rFonts w:ascii="Times New Roman" w:hAnsi="Times New Roman"/>
          <w:szCs w:val="28"/>
          <w:u w:val="single"/>
          <w:lang w:eastAsia="ru-RU"/>
        </w:rPr>
      </w:pPr>
      <w:r w:rsidRPr="007B6C27">
        <w:rPr>
          <w:rFonts w:ascii="Times New Roman" w:hAnsi="Times New Roman"/>
          <w:szCs w:val="28"/>
          <w:u w:val="single"/>
          <w:lang w:eastAsia="ru-RU"/>
        </w:rPr>
        <w:t>Институт информатики и телекоммуникаций</w:t>
      </w:r>
    </w:p>
    <w:p w:rsidR="00666E1D" w:rsidRPr="007B6C27" w:rsidRDefault="00666E1D" w:rsidP="00666E1D">
      <w:pPr>
        <w:ind w:left="283" w:firstLine="0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7B6C27">
        <w:rPr>
          <w:rFonts w:ascii="Times New Roman" w:hAnsi="Times New Roman"/>
          <w:sz w:val="20"/>
          <w:szCs w:val="20"/>
          <w:lang w:eastAsia="ru-RU"/>
        </w:rPr>
        <w:t>институт/ факультет/ подразделение</w:t>
      </w:r>
    </w:p>
    <w:p w:rsidR="00666E1D" w:rsidRPr="007B6C27" w:rsidRDefault="00666E1D" w:rsidP="00666E1D">
      <w:pPr>
        <w:ind w:firstLine="0"/>
        <w:jc w:val="center"/>
        <w:rPr>
          <w:rFonts w:ascii="Times New Roman" w:hAnsi="Times New Roman"/>
          <w:szCs w:val="28"/>
          <w:u w:val="single"/>
          <w:lang w:eastAsia="ru-RU"/>
        </w:rPr>
      </w:pPr>
    </w:p>
    <w:p w:rsidR="00666E1D" w:rsidRPr="007B6C27" w:rsidRDefault="00666E1D" w:rsidP="00666E1D">
      <w:pPr>
        <w:ind w:left="283" w:firstLine="0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7B6C27">
        <w:rPr>
          <w:rFonts w:ascii="Times New Roman" w:hAnsi="Times New Roman"/>
          <w:sz w:val="20"/>
          <w:szCs w:val="20"/>
          <w:lang w:eastAsia="ru-RU"/>
        </w:rPr>
        <w:t>кафедра/ цикловая комиссия</w:t>
      </w:r>
    </w:p>
    <w:p w:rsidR="00666E1D" w:rsidRPr="007B6C27" w:rsidRDefault="00666E1D" w:rsidP="00666E1D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666E1D" w:rsidRPr="007B6C27" w:rsidRDefault="00666E1D" w:rsidP="00666E1D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666E1D" w:rsidRPr="007B6C27" w:rsidRDefault="00666E1D" w:rsidP="00666E1D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666E1D" w:rsidRPr="007B6C27" w:rsidRDefault="00666E1D" w:rsidP="00666E1D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666E1D" w:rsidRPr="007B6C27" w:rsidRDefault="00666E1D" w:rsidP="00666E1D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666E1D" w:rsidRPr="007B6C27" w:rsidRDefault="00666E1D" w:rsidP="00666E1D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666E1D" w:rsidRPr="007B6C27" w:rsidRDefault="00666E1D" w:rsidP="00666E1D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666E1D" w:rsidRPr="007B6C27" w:rsidRDefault="00666E1D" w:rsidP="00666E1D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666E1D" w:rsidRPr="007B6C27" w:rsidRDefault="00666E1D" w:rsidP="00666E1D">
      <w:pPr>
        <w:suppressAutoHyphens/>
        <w:ind w:firstLine="0"/>
        <w:jc w:val="center"/>
        <w:rPr>
          <w:rFonts w:ascii="PT Astra Serif" w:hAnsi="PT Astra Serif"/>
          <w:b/>
          <w:color w:val="000000"/>
          <w:szCs w:val="28"/>
          <w:lang w:eastAsia="ar-SA"/>
        </w:rPr>
      </w:pPr>
      <w:r w:rsidRPr="007B6C27">
        <w:rPr>
          <w:rFonts w:ascii="PT Astra Serif" w:hAnsi="PT Astra Serif"/>
          <w:b/>
          <w:color w:val="000000"/>
          <w:szCs w:val="28"/>
          <w:lang w:eastAsia="ar-SA"/>
        </w:rPr>
        <w:t>ОТЧЕТ ПО ЛАБОРАТОРНОЙ РАБОТЕ №</w:t>
      </w:r>
      <w:r>
        <w:rPr>
          <w:rFonts w:ascii="PT Astra Serif" w:hAnsi="PT Astra Serif"/>
          <w:b/>
          <w:color w:val="000000"/>
          <w:szCs w:val="28"/>
          <w:lang w:eastAsia="ar-SA"/>
        </w:rPr>
        <w:t>4</w:t>
      </w:r>
    </w:p>
    <w:p w:rsidR="00666E1D" w:rsidRPr="007B6C27" w:rsidRDefault="00666E1D" w:rsidP="00666E1D">
      <w:pPr>
        <w:suppressAutoHyphens/>
        <w:ind w:firstLine="0"/>
        <w:jc w:val="left"/>
        <w:rPr>
          <w:rFonts w:ascii="PT Astra Serif" w:hAnsi="PT Astra Serif"/>
          <w:b/>
          <w:color w:val="000000"/>
          <w:szCs w:val="28"/>
          <w:lang w:eastAsia="ar-SA"/>
        </w:rPr>
      </w:pPr>
    </w:p>
    <w:p w:rsidR="00666E1D" w:rsidRPr="007B6C27" w:rsidRDefault="00666E1D" w:rsidP="00666E1D">
      <w:pPr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>по дисциплине: «</w:t>
      </w:r>
      <w:r w:rsidRPr="00666E1D">
        <w:rPr>
          <w:rFonts w:ascii="PT Astra Serif" w:hAnsi="PT Astra Serif"/>
          <w:color w:val="000000"/>
          <w:szCs w:val="28"/>
          <w:lang w:eastAsia="ar-SA"/>
        </w:rPr>
        <w:t>Разработ</w:t>
      </w:r>
      <w:r>
        <w:rPr>
          <w:rFonts w:ascii="PT Astra Serif" w:hAnsi="PT Astra Serif"/>
          <w:color w:val="000000"/>
          <w:szCs w:val="28"/>
          <w:lang w:eastAsia="ar-SA"/>
        </w:rPr>
        <w:t>ка</w:t>
      </w:r>
      <w:r w:rsidRPr="00666E1D">
        <w:rPr>
          <w:rFonts w:ascii="PT Astra Serif" w:hAnsi="PT Astra Serif"/>
          <w:color w:val="000000"/>
          <w:szCs w:val="28"/>
          <w:lang w:eastAsia="ar-SA"/>
        </w:rPr>
        <w:t xml:space="preserve"> проект системы в UML</w:t>
      </w:r>
      <w:r w:rsidRPr="007B6C27">
        <w:rPr>
          <w:rFonts w:ascii="PT Astra Serif" w:hAnsi="PT Astra Serif"/>
          <w:color w:val="000000"/>
          <w:szCs w:val="28"/>
          <w:lang w:eastAsia="ar-SA"/>
        </w:rPr>
        <w:t>»</w:t>
      </w:r>
    </w:p>
    <w:p w:rsidR="00666E1D" w:rsidRPr="007B6C27" w:rsidRDefault="00666E1D" w:rsidP="00666E1D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666E1D" w:rsidRPr="007B6C27" w:rsidRDefault="00666E1D" w:rsidP="00666E1D">
      <w:pPr>
        <w:tabs>
          <w:tab w:val="center" w:pos="4677"/>
          <w:tab w:val="left" w:pos="6075"/>
        </w:tabs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>Тема: «</w:t>
      </w:r>
      <w:r>
        <w:rPr>
          <w:rFonts w:ascii="Times New Roman" w:hAnsi="Times New Roman"/>
          <w:szCs w:val="28"/>
          <w:lang w:eastAsia="ru-RU"/>
        </w:rPr>
        <w:t>Решение дефектуры в аптеке</w:t>
      </w:r>
      <w:r w:rsidRPr="007B6C27">
        <w:rPr>
          <w:rFonts w:ascii="PT Astra Serif" w:hAnsi="PT Astra Serif"/>
          <w:color w:val="000000"/>
          <w:szCs w:val="28"/>
          <w:lang w:eastAsia="ar-SA"/>
        </w:rPr>
        <w:t>»</w:t>
      </w:r>
    </w:p>
    <w:p w:rsidR="00666E1D" w:rsidRPr="007B6C27" w:rsidRDefault="00666E1D" w:rsidP="00666E1D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666E1D" w:rsidRPr="007B6C27" w:rsidRDefault="00666E1D" w:rsidP="00666E1D">
      <w:pPr>
        <w:tabs>
          <w:tab w:val="center" w:pos="4677"/>
          <w:tab w:val="left" w:pos="6075"/>
        </w:tabs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</w:p>
    <w:p w:rsidR="00666E1D" w:rsidRPr="007B6C27" w:rsidRDefault="00666E1D" w:rsidP="00666E1D">
      <w:pPr>
        <w:tabs>
          <w:tab w:val="center" w:pos="4677"/>
          <w:tab w:val="left" w:pos="6075"/>
        </w:tabs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</w:p>
    <w:p w:rsidR="00666E1D" w:rsidRPr="007B6C27" w:rsidRDefault="00666E1D" w:rsidP="00666E1D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666E1D" w:rsidRPr="007B6C27" w:rsidRDefault="00666E1D" w:rsidP="00666E1D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666E1D" w:rsidRPr="007B6C27" w:rsidRDefault="00666E1D" w:rsidP="00666E1D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666E1D" w:rsidRPr="007B6C27" w:rsidRDefault="00666E1D" w:rsidP="00666E1D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666E1D" w:rsidRPr="007B6C27" w:rsidRDefault="00666E1D" w:rsidP="00666E1D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666E1D" w:rsidRPr="007B6C27" w:rsidRDefault="00666E1D" w:rsidP="00666E1D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666E1D" w:rsidRPr="007B6C27" w:rsidRDefault="00666E1D" w:rsidP="00666E1D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666E1D" w:rsidRPr="007B6C27" w:rsidRDefault="00666E1D" w:rsidP="00666E1D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666E1D" w:rsidRPr="007B6C27" w:rsidRDefault="00666E1D" w:rsidP="00666E1D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666E1D" w:rsidRPr="007B6C27" w:rsidRDefault="00666E1D" w:rsidP="00666E1D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</w:p>
    <w:p w:rsidR="00666E1D" w:rsidRPr="007B6C27" w:rsidRDefault="00666E1D" w:rsidP="00666E1D">
      <w:pPr>
        <w:ind w:firstLine="0"/>
        <w:jc w:val="left"/>
        <w:rPr>
          <w:rFonts w:ascii="Times New Roman" w:hAnsi="Times New Roman"/>
          <w:sz w:val="20"/>
        </w:rPr>
      </w:pPr>
      <w:r w:rsidRPr="007B6C27">
        <w:rPr>
          <w:rFonts w:ascii="Times New Roman" w:eastAsia="Droid Sans Fallback" w:hAnsi="Times New Roman"/>
          <w:color w:val="00000A"/>
          <w:szCs w:val="28"/>
          <w:lang w:eastAsia="zh-CN" w:bidi="hi-IN"/>
        </w:rPr>
        <w:t>Преподаватель</w:t>
      </w:r>
      <w:r w:rsidRPr="007B6C27">
        <w:rPr>
          <w:rFonts w:ascii="Times New Roman" w:eastAsia="Droid Sans Fallback" w:hAnsi="Times New Roman"/>
          <w:color w:val="00000A"/>
          <w:szCs w:val="28"/>
          <w:lang w:eastAsia="zh-CN" w:bidi="hi-IN"/>
        </w:rPr>
        <w:tab/>
        <w:t xml:space="preserve">           </w:t>
      </w:r>
      <w:r w:rsidRPr="007B6C27">
        <w:rPr>
          <w:rFonts w:ascii="Times New Roman" w:eastAsia="Calibri" w:hAnsi="Times New Roman"/>
          <w:szCs w:val="28"/>
        </w:rPr>
        <w:t xml:space="preserve">     </w:t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</w:rPr>
        <w:t xml:space="preserve">     ____</w:t>
      </w:r>
      <w:r>
        <w:rPr>
          <w:rFonts w:ascii="Times New Roman" w:eastAsia="Calibri" w:hAnsi="Times New Roman"/>
          <w:szCs w:val="28"/>
          <w:u w:val="single"/>
        </w:rPr>
        <w:t>Н.С. Черниченко</w:t>
      </w:r>
      <w:r w:rsidRPr="007B6C27">
        <w:rPr>
          <w:rFonts w:ascii="Times New Roman" w:eastAsia="Calibri" w:hAnsi="Times New Roman"/>
          <w:szCs w:val="28"/>
        </w:rPr>
        <w:t xml:space="preserve">_  </w:t>
      </w:r>
      <w:r w:rsidRPr="007B6C27">
        <w:rPr>
          <w:rFonts w:ascii="Times New Roman" w:eastAsia="Calibri" w:hAnsi="Times New Roman"/>
          <w:szCs w:val="28"/>
          <w:u w:val="single"/>
        </w:rPr>
        <w:t xml:space="preserve">           </w:t>
      </w:r>
    </w:p>
    <w:p w:rsidR="00666E1D" w:rsidRPr="007B6C27" w:rsidRDefault="00666E1D" w:rsidP="00666E1D">
      <w:pPr>
        <w:ind w:left="1416" w:firstLine="708"/>
        <w:jc w:val="left"/>
        <w:rPr>
          <w:rFonts w:ascii="Times New Roman" w:eastAsia="Calibri" w:hAnsi="Times New Roman"/>
          <w:sz w:val="20"/>
          <w:szCs w:val="20"/>
        </w:rPr>
      </w:pPr>
      <w:r w:rsidRPr="007B6C27">
        <w:rPr>
          <w:rFonts w:ascii="Times New Roman" w:eastAsia="Calibri" w:hAnsi="Times New Roman"/>
          <w:sz w:val="20"/>
        </w:rPr>
        <w:t xml:space="preserve">                            </w:t>
      </w:r>
      <w:r w:rsidRPr="007B6C27">
        <w:rPr>
          <w:rFonts w:ascii="Times New Roman" w:eastAsia="Calibri" w:hAnsi="Times New Roman"/>
          <w:sz w:val="20"/>
        </w:rPr>
        <w:tab/>
      </w:r>
      <w:r w:rsidRPr="007B6C27">
        <w:rPr>
          <w:rFonts w:ascii="Times New Roman" w:eastAsia="Calibri" w:hAnsi="Times New Roman"/>
          <w:sz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 xml:space="preserve">подпись, дата                   </w:t>
      </w:r>
      <w:r w:rsidRPr="007B6C27">
        <w:rPr>
          <w:rFonts w:ascii="Times New Roman" w:eastAsia="Calibri" w:hAnsi="Times New Roman"/>
          <w:sz w:val="20"/>
          <w:szCs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ab/>
        <w:t>инициалы, фамилия</w:t>
      </w:r>
    </w:p>
    <w:p w:rsidR="00666E1D" w:rsidRPr="007B6C27" w:rsidRDefault="00666E1D" w:rsidP="00666E1D">
      <w:pPr>
        <w:ind w:left="1416" w:firstLine="708"/>
        <w:jc w:val="left"/>
        <w:rPr>
          <w:rFonts w:ascii="Times New Roman" w:eastAsia="Calibri" w:hAnsi="Times New Roman"/>
          <w:sz w:val="18"/>
          <w:szCs w:val="18"/>
        </w:rPr>
      </w:pPr>
    </w:p>
    <w:p w:rsidR="00666E1D" w:rsidRPr="007B6C27" w:rsidRDefault="00666E1D" w:rsidP="00666E1D">
      <w:pPr>
        <w:ind w:firstLine="0"/>
        <w:jc w:val="left"/>
        <w:rPr>
          <w:rFonts w:ascii="Times New Roman" w:hAnsi="Times New Roman"/>
          <w:sz w:val="20"/>
        </w:rPr>
      </w:pPr>
      <w:r w:rsidRPr="007B6C27">
        <w:rPr>
          <w:rFonts w:ascii="Times New Roman" w:eastAsia="Calibri" w:hAnsi="Times New Roman"/>
          <w:szCs w:val="28"/>
        </w:rPr>
        <w:t xml:space="preserve">Обучающийся </w:t>
      </w:r>
      <w:r>
        <w:rPr>
          <w:rFonts w:ascii="Times New Roman" w:eastAsia="Calibri" w:hAnsi="Times New Roman"/>
          <w:szCs w:val="28"/>
          <w:u w:val="single"/>
        </w:rPr>
        <w:t>МП</w:t>
      </w:r>
      <w:r w:rsidRPr="007B6C27">
        <w:rPr>
          <w:rFonts w:ascii="Times New Roman" w:eastAsia="Calibri" w:hAnsi="Times New Roman"/>
          <w:szCs w:val="28"/>
          <w:u w:val="single"/>
        </w:rPr>
        <w:t>А</w:t>
      </w:r>
      <w:r>
        <w:rPr>
          <w:rFonts w:ascii="Times New Roman" w:eastAsia="Calibri" w:hAnsi="Times New Roman"/>
          <w:szCs w:val="28"/>
          <w:u w:val="single"/>
        </w:rPr>
        <w:t>23</w:t>
      </w:r>
      <w:r w:rsidRPr="007B6C27">
        <w:rPr>
          <w:rFonts w:ascii="Times New Roman" w:eastAsia="Calibri" w:hAnsi="Times New Roman"/>
          <w:szCs w:val="28"/>
          <w:u w:val="single"/>
        </w:rPr>
        <w:t xml:space="preserve">-01    </w:t>
      </w:r>
      <w:r w:rsidRPr="007B6C27">
        <w:rPr>
          <w:rFonts w:ascii="Times New Roman" w:eastAsia="Calibri" w:hAnsi="Times New Roman"/>
          <w:szCs w:val="28"/>
        </w:rPr>
        <w:t xml:space="preserve">      </w:t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</w:rPr>
        <w:t xml:space="preserve">      ____</w:t>
      </w:r>
      <w:r w:rsidRPr="007B6C27">
        <w:rPr>
          <w:rFonts w:ascii="Times New Roman" w:eastAsia="Calibri" w:hAnsi="Times New Roman"/>
          <w:szCs w:val="28"/>
          <w:u w:val="single"/>
        </w:rPr>
        <w:t>К.В. Вальков</w:t>
      </w:r>
      <w:r w:rsidRPr="007B6C27">
        <w:rPr>
          <w:rFonts w:ascii="Times New Roman" w:eastAsia="Calibri" w:hAnsi="Times New Roman"/>
          <w:szCs w:val="28"/>
          <w:u w:val="single"/>
        </w:rPr>
        <w:tab/>
      </w:r>
    </w:p>
    <w:p w:rsidR="00666E1D" w:rsidRPr="007B6C27" w:rsidRDefault="00666E1D" w:rsidP="00666E1D">
      <w:pPr>
        <w:widowControl w:val="0"/>
        <w:tabs>
          <w:tab w:val="left" w:pos="704"/>
        </w:tabs>
        <w:ind w:firstLine="0"/>
        <w:jc w:val="left"/>
        <w:rPr>
          <w:rFonts w:eastAsia="Droid Sans Fallback" w:cs="DejaVu Sans"/>
          <w:color w:val="00000A"/>
          <w:sz w:val="24"/>
          <w:szCs w:val="24"/>
          <w:lang w:eastAsia="zh-CN" w:bidi="hi-IN"/>
        </w:rPr>
      </w:pPr>
      <w:r w:rsidRPr="007B6C27">
        <w:rPr>
          <w:rFonts w:ascii="Times New Roman" w:eastAsia="Calibri" w:hAnsi="Times New Roman"/>
          <w:sz w:val="20"/>
          <w:szCs w:val="20"/>
        </w:rPr>
        <w:t xml:space="preserve"> </w:t>
      </w:r>
      <w:r w:rsidRPr="007B6C27">
        <w:rPr>
          <w:rFonts w:ascii="Times New Roman" w:eastAsia="Calibri" w:hAnsi="Times New Roman"/>
          <w:sz w:val="20"/>
          <w:szCs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ab/>
        <w:t xml:space="preserve">        номер группы                          подпись, дата                   </w:t>
      </w:r>
      <w:r w:rsidRPr="007B6C27">
        <w:rPr>
          <w:rFonts w:ascii="Times New Roman" w:eastAsia="Calibri" w:hAnsi="Times New Roman"/>
          <w:sz w:val="20"/>
          <w:szCs w:val="20"/>
        </w:rPr>
        <w:tab/>
        <w:t>инициалы, фамилия</w:t>
      </w:r>
    </w:p>
    <w:p w:rsidR="00666E1D" w:rsidRPr="007B6C27" w:rsidRDefault="00666E1D" w:rsidP="00666E1D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:rsidR="00666E1D" w:rsidRPr="007B6C27" w:rsidRDefault="00666E1D" w:rsidP="00666E1D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:rsidR="00666E1D" w:rsidRPr="007B6C27" w:rsidRDefault="00666E1D" w:rsidP="00666E1D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:rsidR="00666E1D" w:rsidRPr="007B6C27" w:rsidRDefault="00666E1D" w:rsidP="00666E1D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:rsidR="00666E1D" w:rsidRPr="007B6C27" w:rsidRDefault="00666E1D" w:rsidP="00666E1D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:rsidR="00666E1D" w:rsidRDefault="00666E1D" w:rsidP="00666E1D">
      <w:pPr>
        <w:ind w:firstLine="708"/>
        <w:jc w:val="center"/>
      </w:pPr>
      <w:r w:rsidRPr="007B6C27">
        <w:rPr>
          <w:rFonts w:ascii="Times New Roman" w:eastAsia="Calibri" w:hAnsi="Times New Roman"/>
          <w:szCs w:val="28"/>
        </w:rPr>
        <w:t>Красноярск, 202</w:t>
      </w:r>
      <w:r>
        <w:rPr>
          <w:rFonts w:ascii="Times New Roman" w:eastAsia="Calibri" w:hAnsi="Times New Roman"/>
          <w:szCs w:val="28"/>
        </w:rPr>
        <w:t>3</w:t>
      </w:r>
    </w:p>
    <w:p w:rsidR="003F4DAD" w:rsidRDefault="00666E1D" w:rsidP="004C23A3">
      <w:r w:rsidRPr="004C23A3">
        <w:rPr>
          <w:b/>
          <w:bCs/>
        </w:rPr>
        <w:lastRenderedPageBreak/>
        <w:t>Цель работы</w:t>
      </w:r>
      <w:r w:rsidR="004C23A3" w:rsidRPr="004C23A3">
        <w:rPr>
          <w:b/>
          <w:bCs/>
          <w:lang w:val="en-US"/>
        </w:rPr>
        <w:t>:</w:t>
      </w:r>
      <w:r w:rsidR="004C23A3">
        <w:rPr>
          <w:lang w:val="en-US"/>
        </w:rPr>
        <w:t xml:space="preserve"> </w:t>
      </w:r>
      <w:r w:rsidR="004C23A3">
        <w:t xml:space="preserve">составить: </w:t>
      </w:r>
    </w:p>
    <w:p w:rsidR="004C23A3" w:rsidRDefault="004C23A3" w:rsidP="0049677E">
      <w:pPr>
        <w:pStyle w:val="a"/>
        <w:numPr>
          <w:ilvl w:val="0"/>
          <w:numId w:val="27"/>
        </w:numPr>
      </w:pPr>
      <w:r>
        <w:t xml:space="preserve">Функциональные требования к системе в виде модели UML </w:t>
      </w:r>
      <w:proofErr w:type="spellStart"/>
      <w:r>
        <w:t>Use</w:t>
      </w:r>
      <w:proofErr w:type="spellEnd"/>
      <w:r>
        <w:t>-Case</w:t>
      </w:r>
    </w:p>
    <w:p w:rsidR="004C23A3" w:rsidRPr="0049677E" w:rsidRDefault="004C23A3" w:rsidP="0049677E">
      <w:pPr>
        <w:pStyle w:val="a"/>
        <w:numPr>
          <w:ilvl w:val="0"/>
          <w:numId w:val="27"/>
        </w:numPr>
        <w:rPr>
          <w:lang w:val="en-US"/>
        </w:rPr>
      </w:pPr>
      <w:r>
        <w:t>По</w:t>
      </w:r>
      <w:r w:rsidRPr="0049677E">
        <w:rPr>
          <w:lang w:val="en-US"/>
        </w:rPr>
        <w:t xml:space="preserve"> </w:t>
      </w:r>
      <w:r>
        <w:t>одной</w:t>
      </w:r>
      <w:r w:rsidRPr="0049677E">
        <w:rPr>
          <w:lang w:val="en-US"/>
        </w:rPr>
        <w:t xml:space="preserve"> </w:t>
      </w:r>
      <w:r>
        <w:t>модели</w:t>
      </w:r>
      <w:r w:rsidRPr="0049677E">
        <w:rPr>
          <w:lang w:val="en-US"/>
        </w:rPr>
        <w:t xml:space="preserve"> Activity diagram (State chart diagram) </w:t>
      </w:r>
      <w:r>
        <w:t>для</w:t>
      </w:r>
      <w:r w:rsidRPr="0049677E">
        <w:rPr>
          <w:lang w:val="en-US"/>
        </w:rPr>
        <w:t xml:space="preserve"> 2-3 Use-Case</w:t>
      </w:r>
    </w:p>
    <w:p w:rsidR="004C23A3" w:rsidRPr="0049677E" w:rsidRDefault="004C23A3" w:rsidP="0049677E">
      <w:pPr>
        <w:pStyle w:val="a"/>
        <w:numPr>
          <w:ilvl w:val="0"/>
          <w:numId w:val="27"/>
        </w:numPr>
        <w:rPr>
          <w:lang w:val="en-US"/>
        </w:rPr>
      </w:pPr>
      <w:r>
        <w:t>По</w:t>
      </w:r>
      <w:r w:rsidRPr="0049677E">
        <w:rPr>
          <w:lang w:val="en-US"/>
        </w:rPr>
        <w:t xml:space="preserve"> </w:t>
      </w:r>
      <w:r>
        <w:t>одной</w:t>
      </w:r>
      <w:r w:rsidRPr="0049677E">
        <w:rPr>
          <w:lang w:val="en-US"/>
        </w:rPr>
        <w:t xml:space="preserve"> </w:t>
      </w:r>
      <w:r>
        <w:t>модели</w:t>
      </w:r>
      <w:r w:rsidRPr="0049677E">
        <w:rPr>
          <w:lang w:val="en-US"/>
        </w:rPr>
        <w:t xml:space="preserve"> Sequence diagram </w:t>
      </w:r>
      <w:r>
        <w:t>для</w:t>
      </w:r>
      <w:r w:rsidRPr="0049677E">
        <w:rPr>
          <w:lang w:val="en-US"/>
        </w:rPr>
        <w:t xml:space="preserve"> 2-3 Use-Case</w:t>
      </w:r>
    </w:p>
    <w:p w:rsidR="004C23A3" w:rsidRDefault="004C23A3" w:rsidP="0049677E">
      <w:pPr>
        <w:pStyle w:val="a"/>
        <w:numPr>
          <w:ilvl w:val="0"/>
          <w:numId w:val="27"/>
        </w:numPr>
      </w:pPr>
      <w:r>
        <w:t>Диаграмма классов для разрабатываемой системы</w:t>
      </w:r>
    </w:p>
    <w:p w:rsidR="004C23A3" w:rsidRDefault="004C23A3" w:rsidP="0049677E">
      <w:pPr>
        <w:pStyle w:val="a"/>
        <w:numPr>
          <w:ilvl w:val="0"/>
          <w:numId w:val="27"/>
        </w:numPr>
      </w:pPr>
      <w:r>
        <w:t>Модель компонентов для разрабатываемой системы</w:t>
      </w:r>
    </w:p>
    <w:p w:rsidR="004C23A3" w:rsidRPr="004C23A3" w:rsidRDefault="004C23A3" w:rsidP="0049677E">
      <w:pPr>
        <w:pStyle w:val="a"/>
        <w:numPr>
          <w:ilvl w:val="0"/>
          <w:numId w:val="27"/>
        </w:numPr>
      </w:pPr>
      <w:r>
        <w:t>Модель размещения для разрабатываемой системы</w:t>
      </w:r>
      <w:r>
        <w:t>.</w:t>
      </w:r>
    </w:p>
    <w:p w:rsidR="00666E1D" w:rsidRDefault="00666E1D" w:rsidP="00666E1D">
      <w:pPr>
        <w:pStyle w:val="af6"/>
      </w:pPr>
    </w:p>
    <w:p w:rsidR="004C23A3" w:rsidRDefault="004C23A3" w:rsidP="004C23A3">
      <w:pPr>
        <w:pStyle w:val="2"/>
      </w:pPr>
      <w:r w:rsidRPr="004C23A3">
        <w:t>Ход работы</w:t>
      </w:r>
    </w:p>
    <w:p w:rsidR="004C23A3" w:rsidRDefault="004C23A3" w:rsidP="004C23A3">
      <w:pPr>
        <w:ind w:firstLine="708"/>
        <w:rPr>
          <w:b/>
          <w:bCs/>
        </w:rPr>
      </w:pPr>
      <w:r>
        <w:rPr>
          <w:b/>
          <w:bCs/>
        </w:rPr>
        <w:t>Информация о системе</w:t>
      </w:r>
    </w:p>
    <w:p w:rsidR="004C23A3" w:rsidRDefault="004C23A3" w:rsidP="004C23A3">
      <w:pPr>
        <w:ind w:firstLine="708"/>
      </w:pPr>
      <w:r w:rsidRPr="007546D5">
        <w:rPr>
          <w:b/>
          <w:bCs/>
        </w:rPr>
        <w:t>Основная цель</w:t>
      </w:r>
      <w:r>
        <w:t xml:space="preserve"> заключается в обеспечении и поддержании в аптеке необходимого уровня определённых препаратов с минимальными затратами денежных средств.</w:t>
      </w:r>
    </w:p>
    <w:p w:rsidR="004C23A3" w:rsidRDefault="004C23A3" w:rsidP="004C23A3">
      <w:pPr>
        <w:ind w:firstLine="708"/>
      </w:pPr>
      <w:r w:rsidRPr="007546D5">
        <w:rPr>
          <w:b/>
          <w:bCs/>
        </w:rPr>
        <w:t>Основные задачи</w:t>
      </w:r>
      <w:r>
        <w:t>. Слежка за кол-вом препаратов в аптеке. При достижении минимального кол-во товара, создавать заявку поставщику, у которого минимальная цена на данный товар.</w:t>
      </w:r>
    </w:p>
    <w:p w:rsidR="004C23A3" w:rsidRPr="004C23A3" w:rsidRDefault="004C23A3" w:rsidP="004C23A3"/>
    <w:p w:rsidR="00666E1D" w:rsidRPr="00666E1D" w:rsidRDefault="00666E1D" w:rsidP="00666E1D">
      <w:pPr>
        <w:pStyle w:val="af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52B6A4" wp14:editId="7D3581BF">
            <wp:extent cx="3774332" cy="4768731"/>
            <wp:effectExtent l="0" t="0" r="0" b="0"/>
            <wp:docPr id="1740409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09531" name="Рисунок 17404095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096" cy="479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1D" w:rsidRDefault="00666E1D" w:rsidP="004C23A3">
      <w:pPr>
        <w:pStyle w:val="af6"/>
      </w:pPr>
      <w:r>
        <w:t xml:space="preserve">Рисунок 1 – </w:t>
      </w:r>
      <w:r>
        <w:rPr>
          <w:lang w:val="en-US"/>
        </w:rPr>
        <w:t xml:space="preserve">Use-case </w:t>
      </w:r>
      <w:r>
        <w:t>диаграмма</w:t>
      </w:r>
    </w:p>
    <w:p w:rsidR="00666E1D" w:rsidRDefault="00666E1D" w:rsidP="00666E1D">
      <w:pPr>
        <w:pStyle w:val="af5"/>
      </w:pPr>
      <w:r>
        <w:rPr>
          <w:noProof/>
        </w:rPr>
        <w:lastRenderedPageBreak/>
        <w:drawing>
          <wp:inline distT="0" distB="0" distL="0" distR="0">
            <wp:extent cx="5948941" cy="7286017"/>
            <wp:effectExtent l="0" t="0" r="0" b="3810"/>
            <wp:docPr id="9494489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48990" name="Рисунок 9494489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186" cy="730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1D" w:rsidRDefault="00666E1D" w:rsidP="004C23A3">
      <w:pPr>
        <w:pStyle w:val="af6"/>
      </w:pPr>
      <w:r>
        <w:t xml:space="preserve">Рисунок 2 – </w:t>
      </w:r>
      <w:proofErr w:type="spellStart"/>
      <w:r w:rsidRPr="00666E1D">
        <w:t>Activity</w:t>
      </w:r>
      <w:proofErr w:type="spellEnd"/>
      <w:r>
        <w:t xml:space="preserve"> диаграмма</w:t>
      </w:r>
    </w:p>
    <w:p w:rsidR="00666E1D" w:rsidRDefault="00666E1D" w:rsidP="00666E1D">
      <w:pPr>
        <w:pStyle w:val="af5"/>
      </w:pPr>
      <w:r>
        <w:rPr>
          <w:noProof/>
        </w:rPr>
        <w:lastRenderedPageBreak/>
        <w:drawing>
          <wp:inline distT="0" distB="0" distL="0" distR="0">
            <wp:extent cx="6119495" cy="3157220"/>
            <wp:effectExtent l="0" t="0" r="1905" b="5080"/>
            <wp:docPr id="6121911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91121" name="Рисунок 6121911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1D" w:rsidRDefault="00666E1D" w:rsidP="004C23A3">
      <w:pPr>
        <w:pStyle w:val="af6"/>
      </w:pPr>
      <w:r>
        <w:t xml:space="preserve">Рисунок 4 – </w:t>
      </w:r>
      <w:proofErr w:type="spellStart"/>
      <w:r w:rsidRPr="00666E1D">
        <w:t>Sequence</w:t>
      </w:r>
      <w:proofErr w:type="spellEnd"/>
      <w:r>
        <w:t xml:space="preserve"> диаграмма</w:t>
      </w:r>
    </w:p>
    <w:p w:rsidR="00666E1D" w:rsidRDefault="00666E1D" w:rsidP="00666E1D">
      <w:pPr>
        <w:pStyle w:val="af5"/>
      </w:pPr>
      <w:r>
        <w:rPr>
          <w:noProof/>
        </w:rPr>
        <w:drawing>
          <wp:inline distT="0" distB="0" distL="0" distR="0">
            <wp:extent cx="6119495" cy="3696335"/>
            <wp:effectExtent l="0" t="0" r="1905" b="0"/>
            <wp:docPr id="12195526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52623" name="Рисунок 12195526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1D" w:rsidRDefault="00666E1D" w:rsidP="00666E1D">
      <w:pPr>
        <w:pStyle w:val="af6"/>
      </w:pPr>
      <w:r>
        <w:t>Рисунок 5 – Диаграмма классов</w:t>
      </w:r>
    </w:p>
    <w:p w:rsidR="00666E1D" w:rsidRDefault="00666E1D" w:rsidP="0047085F">
      <w:pPr>
        <w:ind w:firstLine="0"/>
      </w:pPr>
    </w:p>
    <w:p w:rsidR="00666E1D" w:rsidRDefault="00666E1D" w:rsidP="00666E1D">
      <w:pPr>
        <w:pStyle w:val="af5"/>
      </w:pPr>
      <w:r>
        <w:rPr>
          <w:noProof/>
        </w:rPr>
        <w:lastRenderedPageBreak/>
        <w:drawing>
          <wp:inline distT="0" distB="0" distL="0" distR="0">
            <wp:extent cx="2846106" cy="4698459"/>
            <wp:effectExtent l="0" t="0" r="0" b="635"/>
            <wp:docPr id="9032863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86394" name="Рисунок 9032863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966" cy="472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1D" w:rsidRDefault="00666E1D" w:rsidP="00666E1D">
      <w:pPr>
        <w:pStyle w:val="af6"/>
      </w:pPr>
      <w:r>
        <w:t xml:space="preserve">Рисунок 6 – </w:t>
      </w:r>
      <w:r w:rsidR="0069435A">
        <w:t>Модель</w:t>
      </w:r>
      <w:r>
        <w:t xml:space="preserve"> развёртывания</w:t>
      </w:r>
    </w:p>
    <w:p w:rsidR="00666E1D" w:rsidRDefault="00666E1D" w:rsidP="0047085F">
      <w:pPr>
        <w:ind w:firstLine="0"/>
      </w:pPr>
    </w:p>
    <w:p w:rsidR="00666E1D" w:rsidRDefault="00666E1D" w:rsidP="00666E1D">
      <w:pPr>
        <w:pStyle w:val="af5"/>
      </w:pPr>
      <w:r>
        <w:rPr>
          <w:noProof/>
        </w:rPr>
        <w:drawing>
          <wp:inline distT="0" distB="0" distL="0" distR="0">
            <wp:extent cx="6119495" cy="3513455"/>
            <wp:effectExtent l="0" t="0" r="1905" b="4445"/>
            <wp:docPr id="156776384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63841" name="Рисунок 15677638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1D" w:rsidRDefault="00666E1D" w:rsidP="00666E1D">
      <w:pPr>
        <w:pStyle w:val="af6"/>
      </w:pPr>
      <w:r>
        <w:t xml:space="preserve">Рисунок 7 – </w:t>
      </w:r>
      <w:r w:rsidR="0069435A">
        <w:t>Модель</w:t>
      </w:r>
      <w:r>
        <w:t xml:space="preserve"> размещения</w:t>
      </w:r>
    </w:p>
    <w:p w:rsidR="004C23A3" w:rsidRDefault="004C23A3" w:rsidP="004C23A3">
      <w:r w:rsidRPr="004C23A3">
        <w:rPr>
          <w:b/>
          <w:bCs/>
        </w:rPr>
        <w:lastRenderedPageBreak/>
        <w:t>Вывод:</w:t>
      </w:r>
      <w:r>
        <w:t xml:space="preserve"> в данной работе были построены такие диаграммы как:</w:t>
      </w:r>
    </w:p>
    <w:p w:rsidR="004C23A3" w:rsidRPr="004C23A3" w:rsidRDefault="004C23A3" w:rsidP="004C23A3">
      <w:pPr>
        <w:pStyle w:val="a"/>
        <w:numPr>
          <w:ilvl w:val="0"/>
          <w:numId w:val="25"/>
        </w:numPr>
        <w:rPr>
          <w:lang w:val="en-US"/>
        </w:rPr>
      </w:pPr>
      <w:r w:rsidRPr="004C23A3">
        <w:rPr>
          <w:lang w:val="en-US"/>
        </w:rPr>
        <w:t>Use-Case</w:t>
      </w:r>
    </w:p>
    <w:p w:rsidR="004C23A3" w:rsidRPr="004C23A3" w:rsidRDefault="004C23A3" w:rsidP="004C23A3">
      <w:pPr>
        <w:pStyle w:val="a"/>
        <w:numPr>
          <w:ilvl w:val="0"/>
          <w:numId w:val="25"/>
        </w:numPr>
        <w:rPr>
          <w:lang w:val="en-US"/>
        </w:rPr>
      </w:pPr>
      <w:r w:rsidRPr="004C23A3">
        <w:rPr>
          <w:lang w:val="en-US"/>
        </w:rPr>
        <w:t xml:space="preserve">Activity diagram </w:t>
      </w:r>
    </w:p>
    <w:p w:rsidR="004C23A3" w:rsidRPr="004C23A3" w:rsidRDefault="004C23A3" w:rsidP="004C23A3">
      <w:pPr>
        <w:pStyle w:val="a"/>
        <w:numPr>
          <w:ilvl w:val="0"/>
          <w:numId w:val="25"/>
        </w:numPr>
        <w:rPr>
          <w:lang w:val="en-US"/>
        </w:rPr>
      </w:pPr>
      <w:r w:rsidRPr="004C23A3">
        <w:rPr>
          <w:lang w:val="en-US"/>
        </w:rPr>
        <w:t>Sequence diagram</w:t>
      </w:r>
    </w:p>
    <w:p w:rsidR="004C23A3" w:rsidRDefault="004C23A3" w:rsidP="004C23A3">
      <w:pPr>
        <w:pStyle w:val="a"/>
        <w:numPr>
          <w:ilvl w:val="0"/>
          <w:numId w:val="25"/>
        </w:numPr>
      </w:pPr>
      <w:r>
        <w:t>Диаграмма классов</w:t>
      </w:r>
    </w:p>
    <w:p w:rsidR="004C23A3" w:rsidRDefault="004C23A3" w:rsidP="004C23A3">
      <w:pPr>
        <w:pStyle w:val="a"/>
        <w:numPr>
          <w:ilvl w:val="0"/>
          <w:numId w:val="25"/>
        </w:numPr>
      </w:pPr>
      <w:r>
        <w:t xml:space="preserve">Модель компонентов </w:t>
      </w:r>
    </w:p>
    <w:p w:rsidR="004C23A3" w:rsidRPr="004C23A3" w:rsidRDefault="004C23A3" w:rsidP="004C23A3">
      <w:pPr>
        <w:pStyle w:val="a"/>
        <w:numPr>
          <w:ilvl w:val="0"/>
          <w:numId w:val="25"/>
        </w:numPr>
      </w:pPr>
      <w:r>
        <w:t xml:space="preserve">Модель размещения </w:t>
      </w:r>
    </w:p>
    <w:sectPr w:rsidR="004C23A3" w:rsidRPr="004C23A3" w:rsidSect="003532F4">
      <w:footerReference w:type="even" r:id="rId14"/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5AA7" w:rsidRDefault="00345AA7">
      <w:r>
        <w:separator/>
      </w:r>
    </w:p>
  </w:endnote>
  <w:endnote w:type="continuationSeparator" w:id="0">
    <w:p w:rsidR="00345AA7" w:rsidRDefault="00345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font1248">
    <w:altName w:val="MS Mincho"/>
    <w:panose1 w:val="020B0604020202020204"/>
    <w:charset w:val="8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T Astra Serif">
    <w:altName w:val="Times New Roman"/>
    <w:panose1 w:val="020B0604020202020204"/>
    <w:charset w:val="CC"/>
    <w:family w:val="roman"/>
    <w:pitch w:val="variable"/>
    <w:sig w:usb0="A00002EF" w:usb1="5000204B" w:usb2="00000020" w:usb3="00000000" w:csb0="00000097" w:csb1="00000000"/>
  </w:font>
  <w:font w:name="Droid Sans Fallback">
    <w:panose1 w:val="020B0604020202020204"/>
    <w:charset w:val="00"/>
    <w:family w:val="roman"/>
    <w:notTrueType/>
    <w:pitch w:val="default"/>
  </w:font>
  <w:font w:name="DejaVu Sans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674D" w:rsidRDefault="00CC674D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>
      <w:rPr>
        <w:rStyle w:val="aff3"/>
      </w:rPr>
      <w:instrText xml:space="preserve">PAGE  </w:instrText>
    </w:r>
    <w:r>
      <w:rPr>
        <w:rStyle w:val="aff3"/>
      </w:rPr>
      <w:fldChar w:fldCharType="separate"/>
    </w:r>
    <w:r>
      <w:rPr>
        <w:rStyle w:val="aff3"/>
        <w:noProof/>
      </w:rPr>
      <w:t>1</w:t>
    </w:r>
    <w:r>
      <w:rPr>
        <w:rStyle w:val="aff3"/>
      </w:rPr>
      <w:fldChar w:fldCharType="end"/>
    </w:r>
  </w:p>
  <w:p w:rsidR="00CC674D" w:rsidRDefault="00CC674D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674D" w:rsidRDefault="00CC674D" w:rsidP="003532F4">
    <w:pPr>
      <w:pStyle w:val="aff1"/>
      <w:jc w:val="center"/>
    </w:pPr>
    <w:r>
      <w:fldChar w:fldCharType="begin"/>
    </w:r>
    <w:r>
      <w:instrText>PAGE   \* MERGEFORMAT</w:instrText>
    </w:r>
    <w:r>
      <w:fldChar w:fldCharType="separate"/>
    </w:r>
    <w:r w:rsidR="00F37168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5AA7" w:rsidRDefault="00345AA7">
      <w:r>
        <w:separator/>
      </w:r>
    </w:p>
  </w:footnote>
  <w:footnote w:type="continuationSeparator" w:id="0">
    <w:p w:rsidR="00345AA7" w:rsidRDefault="00345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000000A"/>
    <w:lvl w:ilvl="0">
      <w:start w:val="1"/>
      <w:numFmt w:val="bullet"/>
      <w:suff w:val="nothing"/>
      <w:lvlText w:val="—"/>
      <w:lvlJc w:val="left"/>
      <w:pPr>
        <w:tabs>
          <w:tab w:val="num" w:pos="0"/>
        </w:tabs>
        <w:ind w:left="0" w:firstLine="0"/>
      </w:pPr>
      <w:rPr>
        <w:rFonts w:ascii="Tahoma" w:hAnsi="Tahoma" w:cs="OpenSymbol"/>
      </w:rPr>
    </w:lvl>
    <w:lvl w:ilvl="1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2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3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4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5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6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7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8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</w:abstractNum>
  <w:abstractNum w:abstractNumId="1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C4051"/>
    <w:multiLevelType w:val="hybridMultilevel"/>
    <w:tmpl w:val="861C7026"/>
    <w:lvl w:ilvl="0" w:tplc="D4903C8E">
      <w:numFmt w:val="bullet"/>
      <w:lvlText w:val="•"/>
      <w:lvlJc w:val="left"/>
      <w:pPr>
        <w:ind w:left="1069" w:hanging="360"/>
      </w:pPr>
      <w:rPr>
        <w:rFonts w:ascii="Liberation Serif" w:eastAsia="Times New Roman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B3467"/>
    <w:multiLevelType w:val="hybridMultilevel"/>
    <w:tmpl w:val="C17C52B2"/>
    <w:lvl w:ilvl="0" w:tplc="D4903C8E">
      <w:numFmt w:val="bullet"/>
      <w:lvlText w:val="•"/>
      <w:lvlJc w:val="left"/>
      <w:pPr>
        <w:ind w:left="1069" w:hanging="360"/>
      </w:pPr>
      <w:rPr>
        <w:rFonts w:ascii="Liberation Serif" w:eastAsia="Times New Roman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6064370E"/>
    <w:multiLevelType w:val="hybridMultilevel"/>
    <w:tmpl w:val="9140DB80"/>
    <w:lvl w:ilvl="0" w:tplc="6B38BEE4">
      <w:start w:val="1"/>
      <w:numFmt w:val="bullet"/>
      <w:lvlText w:val=""/>
      <w:lvlJc w:val="left"/>
      <w:pPr>
        <w:tabs>
          <w:tab w:val="num" w:pos="709"/>
        </w:tabs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5FC31CE"/>
    <w:multiLevelType w:val="hybridMultilevel"/>
    <w:tmpl w:val="861A0C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636333"/>
    <w:multiLevelType w:val="hybridMultilevel"/>
    <w:tmpl w:val="E46A5760"/>
    <w:lvl w:ilvl="0" w:tplc="D4903C8E">
      <w:numFmt w:val="bullet"/>
      <w:lvlText w:val="•"/>
      <w:lvlJc w:val="left"/>
      <w:pPr>
        <w:ind w:left="1778" w:hanging="360"/>
      </w:pPr>
      <w:rPr>
        <w:rFonts w:ascii="Liberation Serif" w:eastAsia="Times New Roman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abstractNum w:abstractNumId="16" w15:restartNumberingAfterBreak="0">
    <w:nsid w:val="769B5B4B"/>
    <w:multiLevelType w:val="hybridMultilevel"/>
    <w:tmpl w:val="2F3A3A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34639232">
    <w:abstractNumId w:val="7"/>
  </w:num>
  <w:num w:numId="2" w16cid:durableId="477381470">
    <w:abstractNumId w:val="2"/>
  </w:num>
  <w:num w:numId="3" w16cid:durableId="1778022733">
    <w:abstractNumId w:val="14"/>
  </w:num>
  <w:num w:numId="4" w16cid:durableId="1621379014">
    <w:abstractNumId w:val="9"/>
  </w:num>
  <w:num w:numId="5" w16cid:durableId="1814757744">
    <w:abstractNumId w:val="3"/>
  </w:num>
  <w:num w:numId="6" w16cid:durableId="668365826">
    <w:abstractNumId w:val="1"/>
  </w:num>
  <w:num w:numId="7" w16cid:durableId="486363570">
    <w:abstractNumId w:val="4"/>
  </w:num>
  <w:num w:numId="8" w16cid:durableId="599071541">
    <w:abstractNumId w:val="6"/>
  </w:num>
  <w:num w:numId="9" w16cid:durableId="967129139">
    <w:abstractNumId w:val="10"/>
  </w:num>
  <w:num w:numId="10" w16cid:durableId="2071347147">
    <w:abstractNumId w:val="1"/>
  </w:num>
  <w:num w:numId="11" w16cid:durableId="535969772">
    <w:abstractNumId w:val="1"/>
  </w:num>
  <w:num w:numId="12" w16cid:durableId="2040276201">
    <w:abstractNumId w:val="1"/>
  </w:num>
  <w:num w:numId="13" w16cid:durableId="112864262">
    <w:abstractNumId w:val="1"/>
  </w:num>
  <w:num w:numId="14" w16cid:durableId="889614866">
    <w:abstractNumId w:val="1"/>
  </w:num>
  <w:num w:numId="15" w16cid:durableId="375931000">
    <w:abstractNumId w:val="1"/>
    <w:lvlOverride w:ilvl="0">
      <w:startOverride w:val="1"/>
    </w:lvlOverride>
  </w:num>
  <w:num w:numId="16" w16cid:durableId="387146338">
    <w:abstractNumId w:val="1"/>
  </w:num>
  <w:num w:numId="17" w16cid:durableId="1100417584">
    <w:abstractNumId w:val="1"/>
  </w:num>
  <w:num w:numId="18" w16cid:durableId="935943284">
    <w:abstractNumId w:val="1"/>
  </w:num>
  <w:num w:numId="19" w16cid:durableId="5809909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44634395">
    <w:abstractNumId w:val="15"/>
  </w:num>
  <w:num w:numId="21" w16cid:durableId="1135483826">
    <w:abstractNumId w:val="0"/>
  </w:num>
  <w:num w:numId="22" w16cid:durableId="1848981283">
    <w:abstractNumId w:val="12"/>
  </w:num>
  <w:num w:numId="23" w16cid:durableId="1175192758">
    <w:abstractNumId w:val="11"/>
  </w:num>
  <w:num w:numId="24" w16cid:durableId="430471385">
    <w:abstractNumId w:val="16"/>
  </w:num>
  <w:num w:numId="25" w16cid:durableId="1360928955">
    <w:abstractNumId w:val="5"/>
  </w:num>
  <w:num w:numId="26" w16cid:durableId="1775859902">
    <w:abstractNumId w:val="13"/>
  </w:num>
  <w:num w:numId="27" w16cid:durableId="597177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26"/>
    <w:rsid w:val="00000979"/>
    <w:rsid w:val="00006285"/>
    <w:rsid w:val="00006F3B"/>
    <w:rsid w:val="00007916"/>
    <w:rsid w:val="0001040E"/>
    <w:rsid w:val="00012C82"/>
    <w:rsid w:val="00013E7B"/>
    <w:rsid w:val="000227B1"/>
    <w:rsid w:val="00024414"/>
    <w:rsid w:val="00030266"/>
    <w:rsid w:val="00032537"/>
    <w:rsid w:val="00036FDC"/>
    <w:rsid w:val="00041832"/>
    <w:rsid w:val="000468A2"/>
    <w:rsid w:val="00046E85"/>
    <w:rsid w:val="00062A87"/>
    <w:rsid w:val="00064025"/>
    <w:rsid w:val="000660B4"/>
    <w:rsid w:val="00072994"/>
    <w:rsid w:val="00074B37"/>
    <w:rsid w:val="0007728E"/>
    <w:rsid w:val="0008335A"/>
    <w:rsid w:val="00084954"/>
    <w:rsid w:val="000858C5"/>
    <w:rsid w:val="000A0347"/>
    <w:rsid w:val="000B134C"/>
    <w:rsid w:val="000B3BB0"/>
    <w:rsid w:val="000B69DB"/>
    <w:rsid w:val="000C5E3E"/>
    <w:rsid w:val="000D3F05"/>
    <w:rsid w:val="000D5481"/>
    <w:rsid w:val="000E0E6D"/>
    <w:rsid w:val="000F426A"/>
    <w:rsid w:val="00103EB2"/>
    <w:rsid w:val="00104149"/>
    <w:rsid w:val="001055DC"/>
    <w:rsid w:val="00106BB9"/>
    <w:rsid w:val="0011661C"/>
    <w:rsid w:val="00127AB8"/>
    <w:rsid w:val="0013552D"/>
    <w:rsid w:val="0014598F"/>
    <w:rsid w:val="00150789"/>
    <w:rsid w:val="00155428"/>
    <w:rsid w:val="00155C4D"/>
    <w:rsid w:val="00172CCE"/>
    <w:rsid w:val="001731F1"/>
    <w:rsid w:val="00181146"/>
    <w:rsid w:val="00197528"/>
    <w:rsid w:val="001A0F9C"/>
    <w:rsid w:val="001A3EC7"/>
    <w:rsid w:val="001B0E0F"/>
    <w:rsid w:val="001B1257"/>
    <w:rsid w:val="001B1CE7"/>
    <w:rsid w:val="001B246E"/>
    <w:rsid w:val="001C0DEA"/>
    <w:rsid w:val="001D0686"/>
    <w:rsid w:val="001D0BC8"/>
    <w:rsid w:val="001D5719"/>
    <w:rsid w:val="001E0AE0"/>
    <w:rsid w:val="001E76E0"/>
    <w:rsid w:val="001F0C11"/>
    <w:rsid w:val="001F3062"/>
    <w:rsid w:val="00204100"/>
    <w:rsid w:val="00204924"/>
    <w:rsid w:val="00205068"/>
    <w:rsid w:val="00234E38"/>
    <w:rsid w:val="002354E7"/>
    <w:rsid w:val="002621AF"/>
    <w:rsid w:val="00270261"/>
    <w:rsid w:val="00281D20"/>
    <w:rsid w:val="002847B2"/>
    <w:rsid w:val="00285933"/>
    <w:rsid w:val="002925AD"/>
    <w:rsid w:val="00294736"/>
    <w:rsid w:val="002A5A08"/>
    <w:rsid w:val="002B66C5"/>
    <w:rsid w:val="002B7BE7"/>
    <w:rsid w:val="002C3954"/>
    <w:rsid w:val="002C4251"/>
    <w:rsid w:val="002D7F16"/>
    <w:rsid w:val="002E3A3D"/>
    <w:rsid w:val="002F2A16"/>
    <w:rsid w:val="002F69CD"/>
    <w:rsid w:val="00304267"/>
    <w:rsid w:val="00304AE9"/>
    <w:rsid w:val="00306A25"/>
    <w:rsid w:val="00310832"/>
    <w:rsid w:val="00315FF4"/>
    <w:rsid w:val="00324AAD"/>
    <w:rsid w:val="00325964"/>
    <w:rsid w:val="00330368"/>
    <w:rsid w:val="00336E8B"/>
    <w:rsid w:val="00336E93"/>
    <w:rsid w:val="003405D6"/>
    <w:rsid w:val="00343313"/>
    <w:rsid w:val="00344A31"/>
    <w:rsid w:val="00345AA7"/>
    <w:rsid w:val="00347946"/>
    <w:rsid w:val="00347AFB"/>
    <w:rsid w:val="00347D22"/>
    <w:rsid w:val="0035156F"/>
    <w:rsid w:val="003532F4"/>
    <w:rsid w:val="00360BB3"/>
    <w:rsid w:val="003673E7"/>
    <w:rsid w:val="0038234B"/>
    <w:rsid w:val="00387170"/>
    <w:rsid w:val="00396B48"/>
    <w:rsid w:val="00396F1A"/>
    <w:rsid w:val="003A6D84"/>
    <w:rsid w:val="003C5FAF"/>
    <w:rsid w:val="003C770B"/>
    <w:rsid w:val="003D6E12"/>
    <w:rsid w:val="003E2CA7"/>
    <w:rsid w:val="003E4D8C"/>
    <w:rsid w:val="003F1D21"/>
    <w:rsid w:val="003F3C82"/>
    <w:rsid w:val="003F4DAD"/>
    <w:rsid w:val="00402C8D"/>
    <w:rsid w:val="00402F81"/>
    <w:rsid w:val="00404F1C"/>
    <w:rsid w:val="0041679E"/>
    <w:rsid w:val="00417D63"/>
    <w:rsid w:val="00422CFF"/>
    <w:rsid w:val="00426943"/>
    <w:rsid w:val="00450D5F"/>
    <w:rsid w:val="00451F08"/>
    <w:rsid w:val="00457060"/>
    <w:rsid w:val="004624A8"/>
    <w:rsid w:val="00464B90"/>
    <w:rsid w:val="00465745"/>
    <w:rsid w:val="0046599B"/>
    <w:rsid w:val="004665E7"/>
    <w:rsid w:val="0047085F"/>
    <w:rsid w:val="00470A46"/>
    <w:rsid w:val="00473887"/>
    <w:rsid w:val="00473908"/>
    <w:rsid w:val="00475E80"/>
    <w:rsid w:val="00482BFA"/>
    <w:rsid w:val="00486281"/>
    <w:rsid w:val="00486493"/>
    <w:rsid w:val="00491B1B"/>
    <w:rsid w:val="004938EC"/>
    <w:rsid w:val="0049677E"/>
    <w:rsid w:val="004A7105"/>
    <w:rsid w:val="004B35CA"/>
    <w:rsid w:val="004B6FDA"/>
    <w:rsid w:val="004C0F56"/>
    <w:rsid w:val="004C23A3"/>
    <w:rsid w:val="004D5655"/>
    <w:rsid w:val="004D580C"/>
    <w:rsid w:val="004F6F14"/>
    <w:rsid w:val="005078F5"/>
    <w:rsid w:val="00515CBC"/>
    <w:rsid w:val="00523165"/>
    <w:rsid w:val="005255AA"/>
    <w:rsid w:val="00530C07"/>
    <w:rsid w:val="00532648"/>
    <w:rsid w:val="0054586D"/>
    <w:rsid w:val="00546E44"/>
    <w:rsid w:val="00550899"/>
    <w:rsid w:val="005616DC"/>
    <w:rsid w:val="00565E4C"/>
    <w:rsid w:val="00567FC1"/>
    <w:rsid w:val="00573C7C"/>
    <w:rsid w:val="0058188B"/>
    <w:rsid w:val="005828C7"/>
    <w:rsid w:val="005A75D0"/>
    <w:rsid w:val="005B1631"/>
    <w:rsid w:val="005C0E3F"/>
    <w:rsid w:val="005C447E"/>
    <w:rsid w:val="005C4714"/>
    <w:rsid w:val="005C7A42"/>
    <w:rsid w:val="005D222D"/>
    <w:rsid w:val="005D3EC8"/>
    <w:rsid w:val="005E7C05"/>
    <w:rsid w:val="005F5705"/>
    <w:rsid w:val="005F6032"/>
    <w:rsid w:val="005F78A6"/>
    <w:rsid w:val="00606137"/>
    <w:rsid w:val="00611BEE"/>
    <w:rsid w:val="00622271"/>
    <w:rsid w:val="00622994"/>
    <w:rsid w:val="00622F5F"/>
    <w:rsid w:val="00624C5E"/>
    <w:rsid w:val="0062561F"/>
    <w:rsid w:val="00626BD4"/>
    <w:rsid w:val="00641101"/>
    <w:rsid w:val="00645B07"/>
    <w:rsid w:val="00663AFA"/>
    <w:rsid w:val="006652BC"/>
    <w:rsid w:val="006655ED"/>
    <w:rsid w:val="00666E1D"/>
    <w:rsid w:val="0067566B"/>
    <w:rsid w:val="006777D3"/>
    <w:rsid w:val="006845A0"/>
    <w:rsid w:val="0069027B"/>
    <w:rsid w:val="006924D9"/>
    <w:rsid w:val="0069435A"/>
    <w:rsid w:val="006967E9"/>
    <w:rsid w:val="006B2D02"/>
    <w:rsid w:val="006B5113"/>
    <w:rsid w:val="006B5E0E"/>
    <w:rsid w:val="006C0E73"/>
    <w:rsid w:val="006C16C3"/>
    <w:rsid w:val="006C4D13"/>
    <w:rsid w:val="006C5FCF"/>
    <w:rsid w:val="006D25DB"/>
    <w:rsid w:val="006D4634"/>
    <w:rsid w:val="006D4A38"/>
    <w:rsid w:val="006D5328"/>
    <w:rsid w:val="006D5CBE"/>
    <w:rsid w:val="0070246A"/>
    <w:rsid w:val="00703EF0"/>
    <w:rsid w:val="0070520F"/>
    <w:rsid w:val="007268FA"/>
    <w:rsid w:val="00735C10"/>
    <w:rsid w:val="007375D7"/>
    <w:rsid w:val="00750553"/>
    <w:rsid w:val="00751567"/>
    <w:rsid w:val="00757C6A"/>
    <w:rsid w:val="0076100B"/>
    <w:rsid w:val="00775E0F"/>
    <w:rsid w:val="00782B73"/>
    <w:rsid w:val="00784677"/>
    <w:rsid w:val="007914DB"/>
    <w:rsid w:val="00791A47"/>
    <w:rsid w:val="007A01CA"/>
    <w:rsid w:val="007A2241"/>
    <w:rsid w:val="007A7F7E"/>
    <w:rsid w:val="007B269A"/>
    <w:rsid w:val="007B3051"/>
    <w:rsid w:val="007C0700"/>
    <w:rsid w:val="007C1C79"/>
    <w:rsid w:val="007E525E"/>
    <w:rsid w:val="007E5C2C"/>
    <w:rsid w:val="007E66A0"/>
    <w:rsid w:val="007F2B5E"/>
    <w:rsid w:val="00801987"/>
    <w:rsid w:val="008034C9"/>
    <w:rsid w:val="0080506C"/>
    <w:rsid w:val="008069C5"/>
    <w:rsid w:val="008155B2"/>
    <w:rsid w:val="00815AE1"/>
    <w:rsid w:val="008205E0"/>
    <w:rsid w:val="00820EC0"/>
    <w:rsid w:val="00821BE4"/>
    <w:rsid w:val="008242A0"/>
    <w:rsid w:val="008267DB"/>
    <w:rsid w:val="00826CA8"/>
    <w:rsid w:val="008309E0"/>
    <w:rsid w:val="008333D9"/>
    <w:rsid w:val="0083358A"/>
    <w:rsid w:val="00865ECA"/>
    <w:rsid w:val="00873E75"/>
    <w:rsid w:val="00874908"/>
    <w:rsid w:val="008802E6"/>
    <w:rsid w:val="00881056"/>
    <w:rsid w:val="00881069"/>
    <w:rsid w:val="008841D2"/>
    <w:rsid w:val="00886E2A"/>
    <w:rsid w:val="00890537"/>
    <w:rsid w:val="008927BE"/>
    <w:rsid w:val="008B126B"/>
    <w:rsid w:val="008B2526"/>
    <w:rsid w:val="008B4799"/>
    <w:rsid w:val="008C1B1A"/>
    <w:rsid w:val="008C7188"/>
    <w:rsid w:val="008C7AAE"/>
    <w:rsid w:val="008D0CC0"/>
    <w:rsid w:val="008D3591"/>
    <w:rsid w:val="008D6DA2"/>
    <w:rsid w:val="008E27E6"/>
    <w:rsid w:val="008E5D60"/>
    <w:rsid w:val="008F069E"/>
    <w:rsid w:val="008F35C0"/>
    <w:rsid w:val="008F4A74"/>
    <w:rsid w:val="00903D59"/>
    <w:rsid w:val="0090491B"/>
    <w:rsid w:val="00910FD1"/>
    <w:rsid w:val="00914FA3"/>
    <w:rsid w:val="00926A54"/>
    <w:rsid w:val="009463F7"/>
    <w:rsid w:val="0094700E"/>
    <w:rsid w:val="00962F5F"/>
    <w:rsid w:val="009634DC"/>
    <w:rsid w:val="009669E0"/>
    <w:rsid w:val="0096709C"/>
    <w:rsid w:val="00973FBC"/>
    <w:rsid w:val="00975251"/>
    <w:rsid w:val="009760A6"/>
    <w:rsid w:val="00976CC3"/>
    <w:rsid w:val="00981D65"/>
    <w:rsid w:val="00983BD5"/>
    <w:rsid w:val="0099221C"/>
    <w:rsid w:val="009A522A"/>
    <w:rsid w:val="009A7AF7"/>
    <w:rsid w:val="009C20CB"/>
    <w:rsid w:val="009C4A8C"/>
    <w:rsid w:val="009C4DED"/>
    <w:rsid w:val="009D1BD0"/>
    <w:rsid w:val="009D4D95"/>
    <w:rsid w:val="009D687A"/>
    <w:rsid w:val="009F2C34"/>
    <w:rsid w:val="00A02A72"/>
    <w:rsid w:val="00A122A7"/>
    <w:rsid w:val="00A20CCE"/>
    <w:rsid w:val="00A21E57"/>
    <w:rsid w:val="00A2489D"/>
    <w:rsid w:val="00A26287"/>
    <w:rsid w:val="00A367D1"/>
    <w:rsid w:val="00A40F83"/>
    <w:rsid w:val="00A43EFB"/>
    <w:rsid w:val="00A52918"/>
    <w:rsid w:val="00A56C77"/>
    <w:rsid w:val="00A618D8"/>
    <w:rsid w:val="00A63223"/>
    <w:rsid w:val="00A65192"/>
    <w:rsid w:val="00A72EB0"/>
    <w:rsid w:val="00A83617"/>
    <w:rsid w:val="00A924BB"/>
    <w:rsid w:val="00AA1037"/>
    <w:rsid w:val="00AC39BC"/>
    <w:rsid w:val="00AC4F2F"/>
    <w:rsid w:val="00AC56E5"/>
    <w:rsid w:val="00AD0D55"/>
    <w:rsid w:val="00AD6089"/>
    <w:rsid w:val="00AF1FA6"/>
    <w:rsid w:val="00AF3FA2"/>
    <w:rsid w:val="00B07214"/>
    <w:rsid w:val="00B176C6"/>
    <w:rsid w:val="00B22AB7"/>
    <w:rsid w:val="00B3262A"/>
    <w:rsid w:val="00B47AB7"/>
    <w:rsid w:val="00B47EF0"/>
    <w:rsid w:val="00B5420F"/>
    <w:rsid w:val="00B55F06"/>
    <w:rsid w:val="00B568BD"/>
    <w:rsid w:val="00B63BAE"/>
    <w:rsid w:val="00B66804"/>
    <w:rsid w:val="00B72A3B"/>
    <w:rsid w:val="00B77602"/>
    <w:rsid w:val="00B81A88"/>
    <w:rsid w:val="00B837C1"/>
    <w:rsid w:val="00B900EA"/>
    <w:rsid w:val="00B93FDB"/>
    <w:rsid w:val="00B94107"/>
    <w:rsid w:val="00B97EEB"/>
    <w:rsid w:val="00BA3B17"/>
    <w:rsid w:val="00BA44C9"/>
    <w:rsid w:val="00BA6074"/>
    <w:rsid w:val="00BA61CE"/>
    <w:rsid w:val="00BA7E14"/>
    <w:rsid w:val="00BB0859"/>
    <w:rsid w:val="00BB0BAB"/>
    <w:rsid w:val="00BC167E"/>
    <w:rsid w:val="00BC6164"/>
    <w:rsid w:val="00BC740A"/>
    <w:rsid w:val="00BD1740"/>
    <w:rsid w:val="00BD59C6"/>
    <w:rsid w:val="00BE1EC4"/>
    <w:rsid w:val="00BE227A"/>
    <w:rsid w:val="00BE2D61"/>
    <w:rsid w:val="00BF0976"/>
    <w:rsid w:val="00BF6A83"/>
    <w:rsid w:val="00C0777C"/>
    <w:rsid w:val="00C146C3"/>
    <w:rsid w:val="00C17A3D"/>
    <w:rsid w:val="00C22F36"/>
    <w:rsid w:val="00C3029C"/>
    <w:rsid w:val="00C31256"/>
    <w:rsid w:val="00C334E9"/>
    <w:rsid w:val="00C36E6E"/>
    <w:rsid w:val="00C55B28"/>
    <w:rsid w:val="00C71352"/>
    <w:rsid w:val="00C76FAD"/>
    <w:rsid w:val="00C809ED"/>
    <w:rsid w:val="00C83448"/>
    <w:rsid w:val="00C95F65"/>
    <w:rsid w:val="00CA639E"/>
    <w:rsid w:val="00CA72EB"/>
    <w:rsid w:val="00CB183A"/>
    <w:rsid w:val="00CB27C0"/>
    <w:rsid w:val="00CB74BB"/>
    <w:rsid w:val="00CC2E38"/>
    <w:rsid w:val="00CC5972"/>
    <w:rsid w:val="00CC674D"/>
    <w:rsid w:val="00CD4AEB"/>
    <w:rsid w:val="00CD557B"/>
    <w:rsid w:val="00CD602C"/>
    <w:rsid w:val="00CE444F"/>
    <w:rsid w:val="00D16504"/>
    <w:rsid w:val="00D16CD9"/>
    <w:rsid w:val="00D20ACC"/>
    <w:rsid w:val="00D22AEA"/>
    <w:rsid w:val="00D23FB1"/>
    <w:rsid w:val="00D3302D"/>
    <w:rsid w:val="00D42AAC"/>
    <w:rsid w:val="00D446FA"/>
    <w:rsid w:val="00D46B10"/>
    <w:rsid w:val="00D74599"/>
    <w:rsid w:val="00D81D3E"/>
    <w:rsid w:val="00D82301"/>
    <w:rsid w:val="00D92FF7"/>
    <w:rsid w:val="00D94402"/>
    <w:rsid w:val="00D96FD0"/>
    <w:rsid w:val="00D97235"/>
    <w:rsid w:val="00DA070F"/>
    <w:rsid w:val="00DA6730"/>
    <w:rsid w:val="00DB08C3"/>
    <w:rsid w:val="00DB7149"/>
    <w:rsid w:val="00DB7195"/>
    <w:rsid w:val="00DB71ED"/>
    <w:rsid w:val="00DC1B9A"/>
    <w:rsid w:val="00DC4F26"/>
    <w:rsid w:val="00DD13BB"/>
    <w:rsid w:val="00DD7126"/>
    <w:rsid w:val="00DE698A"/>
    <w:rsid w:val="00DF014A"/>
    <w:rsid w:val="00DF5D13"/>
    <w:rsid w:val="00E014D8"/>
    <w:rsid w:val="00E05939"/>
    <w:rsid w:val="00E129D6"/>
    <w:rsid w:val="00E12CC8"/>
    <w:rsid w:val="00E21DFE"/>
    <w:rsid w:val="00E24160"/>
    <w:rsid w:val="00E269E5"/>
    <w:rsid w:val="00E3150D"/>
    <w:rsid w:val="00E336C1"/>
    <w:rsid w:val="00E4025A"/>
    <w:rsid w:val="00E51F08"/>
    <w:rsid w:val="00E6259D"/>
    <w:rsid w:val="00E80A88"/>
    <w:rsid w:val="00E85C5F"/>
    <w:rsid w:val="00E96658"/>
    <w:rsid w:val="00E96953"/>
    <w:rsid w:val="00EA6691"/>
    <w:rsid w:val="00EB1AC9"/>
    <w:rsid w:val="00EB568A"/>
    <w:rsid w:val="00EB7913"/>
    <w:rsid w:val="00EC0DB4"/>
    <w:rsid w:val="00EC5461"/>
    <w:rsid w:val="00ED0A83"/>
    <w:rsid w:val="00ED3E29"/>
    <w:rsid w:val="00ED5FA0"/>
    <w:rsid w:val="00ED70BA"/>
    <w:rsid w:val="00EE161A"/>
    <w:rsid w:val="00EE5048"/>
    <w:rsid w:val="00EE7E2A"/>
    <w:rsid w:val="00EF7B71"/>
    <w:rsid w:val="00F01762"/>
    <w:rsid w:val="00F02DBC"/>
    <w:rsid w:val="00F13F94"/>
    <w:rsid w:val="00F164DF"/>
    <w:rsid w:val="00F2267C"/>
    <w:rsid w:val="00F354DB"/>
    <w:rsid w:val="00F37168"/>
    <w:rsid w:val="00F46A33"/>
    <w:rsid w:val="00F527C7"/>
    <w:rsid w:val="00F703CB"/>
    <w:rsid w:val="00F7254E"/>
    <w:rsid w:val="00F810BD"/>
    <w:rsid w:val="00F856F7"/>
    <w:rsid w:val="00F91A36"/>
    <w:rsid w:val="00F928B3"/>
    <w:rsid w:val="00FA36B7"/>
    <w:rsid w:val="00FA719B"/>
    <w:rsid w:val="00FB60E2"/>
    <w:rsid w:val="00FB65A7"/>
    <w:rsid w:val="00FB7112"/>
    <w:rsid w:val="00FC0578"/>
    <w:rsid w:val="00FC27C5"/>
    <w:rsid w:val="00FC5001"/>
    <w:rsid w:val="00FD1C0E"/>
    <w:rsid w:val="00FE1C46"/>
    <w:rsid w:val="00FE3C73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5AE92"/>
  <w15:docId w15:val="{5AE44B8D-744E-BC42-A43E-4CBE52E4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C0E73"/>
    <w:pPr>
      <w:ind w:firstLine="709"/>
      <w:jc w:val="both"/>
    </w:pPr>
    <w:rPr>
      <w:rFonts w:ascii="Liberation Serif" w:hAnsi="Liberation Serif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link w:val="ab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c">
    <w:name w:val="Intense Quote"/>
    <w:basedOn w:val="a0"/>
    <w:next w:val="a0"/>
    <w:link w:val="ad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BC167E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BC167E"/>
    <w:rPr>
      <w:i/>
      <w:iCs/>
      <w:color w:val="808080"/>
    </w:rPr>
  </w:style>
  <w:style w:type="character" w:styleId="af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BC167E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BC167E"/>
    <w:rPr>
      <w:b/>
      <w:bCs/>
      <w:color w:val="4F81BD"/>
      <w:sz w:val="18"/>
      <w:szCs w:val="18"/>
    </w:rPr>
  </w:style>
  <w:style w:type="paragraph" w:customStyle="1" w:styleId="af5">
    <w:name w:val="Рисунок (картинка)"/>
    <w:basedOn w:val="a0"/>
    <w:next w:val="af6"/>
    <w:link w:val="af7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f8">
    <w:name w:val="Название таблицы"/>
    <w:basedOn w:val="a0"/>
    <w:link w:val="af9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7">
    <w:name w:val="Рисунок (картинка) Знак"/>
    <w:link w:val="af5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9D687A"/>
    <w:pPr>
      <w:jc w:val="right"/>
    </w:pPr>
  </w:style>
  <w:style w:type="character" w:customStyle="1" w:styleId="af9">
    <w:name w:val="Название таблицы Знак"/>
    <w:link w:val="af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c">
    <w:name w:val="Листинг (фрагмент кода)"/>
    <w:basedOn w:val="a0"/>
    <w:link w:val="afd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b">
    <w:name w:val="Название таблицы (продолжение/окончание) Знак"/>
    <w:link w:val="afa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e">
    <w:name w:val="Листинг (заголовок)"/>
    <w:basedOn w:val="a0"/>
    <w:link w:val="aff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d">
    <w:name w:val="Листинг (фрагмент кода) Знак"/>
    <w:link w:val="afc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f">
    <w:name w:val="Листинг (заголовок) Знак"/>
    <w:link w:val="afe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0">
    <w:name w:val="Hyperlink"/>
    <w:uiPriority w:val="99"/>
    <w:unhideWhenUsed/>
    <w:rsid w:val="005F78A6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2">
    <w:name w:val="Нижний колонтитул Знак"/>
    <w:link w:val="aff1"/>
    <w:uiPriority w:val="99"/>
    <w:rsid w:val="001B1CE7"/>
    <w:rPr>
      <w:rFonts w:ascii="Times New Roman" w:hAnsi="Times New Roman"/>
      <w:sz w:val="28"/>
    </w:rPr>
  </w:style>
  <w:style w:type="character" w:styleId="aff3">
    <w:name w:val="page number"/>
    <w:semiHidden/>
    <w:rsid w:val="001B1CE7"/>
  </w:style>
  <w:style w:type="paragraph" w:styleId="aff4">
    <w:name w:val="Body Text Indent"/>
    <w:basedOn w:val="a0"/>
    <w:link w:val="aff5"/>
    <w:uiPriority w:val="99"/>
    <w:semiHidden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5">
    <w:name w:val="Основной текст с отступом Знак"/>
    <w:link w:val="aff4"/>
    <w:uiPriority w:val="99"/>
    <w:semiHidden/>
    <w:rsid w:val="001B1CE7"/>
    <w:rPr>
      <w:rFonts w:ascii="Times New Roman" w:hAnsi="Times New Roman"/>
      <w:sz w:val="28"/>
    </w:rPr>
  </w:style>
  <w:style w:type="paragraph" w:styleId="aff6">
    <w:name w:val="Plain Text"/>
    <w:basedOn w:val="a0"/>
    <w:link w:val="aff7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7">
    <w:name w:val="Текст Знак"/>
    <w:link w:val="aff6"/>
    <w:semiHidden/>
    <w:rsid w:val="000B134C"/>
    <w:rPr>
      <w:rFonts w:ascii="Courier New" w:hAnsi="Courier New"/>
      <w:sz w:val="28"/>
    </w:rPr>
  </w:style>
  <w:style w:type="table" w:styleId="aff8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f6">
    <w:name w:val="Рисунок (подпись)"/>
    <w:basedOn w:val="a0"/>
    <w:next w:val="a0"/>
    <w:link w:val="affb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a">
    <w:name w:val="Таблица (базовый текст) Знак"/>
    <w:link w:val="aff9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fc">
    <w:name w:val="Таблица (заголовок столбцов)"/>
    <w:basedOn w:val="aff9"/>
    <w:link w:val="affd"/>
    <w:qFormat/>
    <w:rsid w:val="00AC39BC"/>
    <w:pPr>
      <w:keepLines/>
      <w:jc w:val="center"/>
    </w:pPr>
  </w:style>
  <w:style w:type="character" w:customStyle="1" w:styleId="affb">
    <w:name w:val="Рисунок (подпись) Знак"/>
    <w:link w:val="af6"/>
    <w:rsid w:val="00C31256"/>
    <w:rPr>
      <w:rFonts w:ascii="Liberation Serif" w:hAnsi="Liberation Serif"/>
      <w:sz w:val="24"/>
      <w:szCs w:val="22"/>
      <w:lang w:eastAsia="en-US"/>
    </w:rPr>
  </w:style>
  <w:style w:type="paragraph" w:styleId="affe">
    <w:name w:val="header"/>
    <w:basedOn w:val="a0"/>
    <w:link w:val="afff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fd">
    <w:name w:val="Таблица (заголовок столбцов) Знак"/>
    <w:link w:val="affc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ff">
    <w:name w:val="Верхний колонтитул Знак"/>
    <w:link w:val="affe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ff0">
    <w:name w:val="Строка после таблицы"/>
    <w:basedOn w:val="a0"/>
    <w:link w:val="afff1"/>
    <w:qFormat/>
    <w:rsid w:val="003F3C82"/>
    <w:rPr>
      <w:rFonts w:ascii="Times New Roman" w:hAnsi="Times New Roman"/>
    </w:rPr>
  </w:style>
  <w:style w:type="paragraph" w:styleId="afff2">
    <w:name w:val="Balloon Text"/>
    <w:basedOn w:val="a0"/>
    <w:link w:val="afff3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ff4">
    <w:name w:val="Заголовок Приложения"/>
    <w:basedOn w:val="a0"/>
    <w:next w:val="a0"/>
    <w:link w:val="afff5"/>
    <w:qFormat/>
    <w:rsid w:val="00B568BD"/>
    <w:pPr>
      <w:spacing w:after="720"/>
    </w:pPr>
    <w:rPr>
      <w:b/>
      <w:caps/>
    </w:rPr>
  </w:style>
  <w:style w:type="character" w:customStyle="1" w:styleId="afff5">
    <w:name w:val="Заголовок Приложения Знак"/>
    <w:basedOn w:val="10"/>
    <w:link w:val="afff4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ff1">
    <w:name w:val="Строка после таблицы Знак"/>
    <w:link w:val="afff0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2">
    <w:name w:val="Пункт ТЗ 1"/>
    <w:basedOn w:val="a0"/>
    <w:link w:val="13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4">
    <w:name w:val="Пункт ТЗ 2 уровень"/>
    <w:basedOn w:val="a0"/>
    <w:link w:val="25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3">
    <w:name w:val="Пункт ТЗ 1 Знак"/>
    <w:basedOn w:val="a1"/>
    <w:link w:val="12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2E3A3D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ff7">
    <w:name w:val="Заголовок (ПРИЛОЖЕНИЕ Х) Знак"/>
    <w:basedOn w:val="afff5"/>
    <w:link w:val="afff6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b">
    <w:name w:val="Абзац списка Знак"/>
    <w:basedOn w:val="a1"/>
    <w:link w:val="a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ff8">
    <w:name w:val="Код"/>
    <w:basedOn w:val="a0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  <w:style w:type="paragraph" w:styleId="afff9">
    <w:name w:val="footnote text"/>
    <w:basedOn w:val="a0"/>
    <w:link w:val="afffa"/>
    <w:rsid w:val="0047085F"/>
    <w:pPr>
      <w:ind w:firstLine="0"/>
    </w:pPr>
    <w:rPr>
      <w:rFonts w:ascii="Times New Roman" w:hAnsi="Times New Roman"/>
      <w:sz w:val="20"/>
      <w:szCs w:val="20"/>
      <w:lang w:eastAsia="ru-RU"/>
    </w:rPr>
  </w:style>
  <w:style w:type="character" w:customStyle="1" w:styleId="afffa">
    <w:name w:val="Текст сноски Знак"/>
    <w:basedOn w:val="a1"/>
    <w:link w:val="afff9"/>
    <w:rsid w:val="0047085F"/>
    <w:rPr>
      <w:rFonts w:ascii="Times New Roman" w:hAnsi="Times New Roman"/>
    </w:rPr>
  </w:style>
  <w:style w:type="character" w:styleId="afffb">
    <w:name w:val="footnote reference"/>
    <w:rsid w:val="004708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1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lkovkonstantin/Library/CloudStorage/GoogleDrive-prol4588@gmail.com/&#1052;&#1086;&#1080;&#774;%20&#1076;&#1080;&#1089;&#1082;/&#1096;&#1087;&#1073;&#1083;&#1086;&#1085;%20&#1089;&#1090;&#1080;&#1083;&#1077;&#1080;&#7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6BAD4-AAA1-4FBD-9FEE-D9F10A46E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шпблон стилей.dotx</Template>
  <TotalTime>10</TotalTime>
  <Pages>6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1894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Вальков Константин</dc:creator>
  <cp:lastModifiedBy>Вальков Константин</cp:lastModifiedBy>
  <cp:revision>3</cp:revision>
  <dcterms:created xsi:type="dcterms:W3CDTF">2023-11-16T12:20:00Z</dcterms:created>
  <dcterms:modified xsi:type="dcterms:W3CDTF">2023-11-16T12:44:00Z</dcterms:modified>
</cp:coreProperties>
</file>