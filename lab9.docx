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0456" w:rsidRPr="007B6C27" w:rsidRDefault="00AC0456" w:rsidP="00AC0456">
      <w:pPr>
        <w:ind w:firstLine="0"/>
        <w:jc w:val="center"/>
        <w:rPr>
          <w:rFonts w:ascii="Times New Roman" w:hAnsi="Times New Roman"/>
          <w:color w:val="000000"/>
          <w:sz w:val="24"/>
          <w:szCs w:val="28"/>
          <w:lang w:eastAsia="ru-RU"/>
        </w:rPr>
      </w:pPr>
      <w:r w:rsidRPr="007B6C27">
        <w:rPr>
          <w:rFonts w:ascii="Times New Roman" w:hAnsi="Times New Roman"/>
          <w:b/>
          <w:color w:val="000000"/>
          <w:sz w:val="22"/>
          <w:lang w:eastAsia="ru-RU"/>
        </w:rPr>
        <w:t>МИНИСТЕРСТВО НАУКИ И ВЫСШЕГО ОБРАЗОВАНИЯ РОССИЙСКОЙ ФЕДЕРАЦИИ</w:t>
      </w:r>
    </w:p>
    <w:p w:rsidR="00AC0456" w:rsidRPr="007B6C27" w:rsidRDefault="00AC0456" w:rsidP="00AC0456">
      <w:pPr>
        <w:ind w:firstLine="0"/>
        <w:jc w:val="center"/>
        <w:rPr>
          <w:rFonts w:ascii="Times New Roman" w:hAnsi="Times New Roman"/>
          <w:color w:val="000000"/>
          <w:sz w:val="24"/>
          <w:szCs w:val="28"/>
          <w:lang w:eastAsia="ru-RU"/>
        </w:rPr>
      </w:pPr>
      <w:r w:rsidRPr="007B6C27">
        <w:rPr>
          <w:rFonts w:ascii="Times New Roman" w:hAnsi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:rsidR="00AC0456" w:rsidRPr="007B6C27" w:rsidRDefault="00AC0456" w:rsidP="00AC0456">
      <w:pPr>
        <w:ind w:firstLine="0"/>
        <w:jc w:val="center"/>
        <w:rPr>
          <w:rFonts w:ascii="Times New Roman" w:hAnsi="Times New Roman"/>
          <w:b/>
          <w:bCs/>
          <w:color w:val="000000"/>
          <w:szCs w:val="28"/>
          <w:lang w:eastAsia="ru-RU"/>
        </w:rPr>
      </w:pPr>
      <w:r w:rsidRPr="007B6C27">
        <w:rPr>
          <w:rFonts w:ascii="Times New Roman" w:hAnsi="Times New Roman"/>
          <w:color w:val="000000"/>
          <w:sz w:val="24"/>
          <w:szCs w:val="28"/>
          <w:lang w:eastAsia="ru-RU"/>
        </w:rPr>
        <w:t>высшего образования</w:t>
      </w:r>
    </w:p>
    <w:p w:rsidR="00AC0456" w:rsidRPr="007B6C27" w:rsidRDefault="00AC0456" w:rsidP="00AC0456">
      <w:pPr>
        <w:ind w:firstLine="0"/>
        <w:jc w:val="center"/>
        <w:rPr>
          <w:rFonts w:ascii="Times New Roman" w:hAnsi="Times New Roman"/>
          <w:b/>
          <w:bCs/>
          <w:color w:val="000000"/>
          <w:szCs w:val="28"/>
          <w:lang w:eastAsia="ru-RU"/>
        </w:rPr>
      </w:pPr>
      <w:r w:rsidRPr="007B6C27">
        <w:rPr>
          <w:rFonts w:ascii="Times New Roman" w:hAnsi="Times New Roman"/>
          <w:b/>
          <w:bCs/>
          <w:color w:val="000000"/>
          <w:szCs w:val="28"/>
          <w:lang w:eastAsia="ru-RU"/>
        </w:rPr>
        <w:t>«Сибирский государственный университет науки и технологий</w:t>
      </w:r>
    </w:p>
    <w:p w:rsidR="00AC0456" w:rsidRPr="007B6C27" w:rsidRDefault="00AC0456" w:rsidP="00AC0456">
      <w:pPr>
        <w:ind w:firstLine="0"/>
        <w:jc w:val="center"/>
        <w:rPr>
          <w:rFonts w:ascii="Times New Roman" w:hAnsi="Times New Roman"/>
          <w:b/>
          <w:bCs/>
          <w:color w:val="000000"/>
          <w:sz w:val="14"/>
          <w:szCs w:val="28"/>
          <w:lang w:eastAsia="ru-RU"/>
        </w:rPr>
      </w:pPr>
      <w:r w:rsidRPr="007B6C27">
        <w:rPr>
          <w:rFonts w:ascii="Times New Roman" w:hAnsi="Times New Roman"/>
          <w:b/>
          <w:bCs/>
          <w:color w:val="000000"/>
          <w:szCs w:val="28"/>
          <w:lang w:eastAsia="ru-RU"/>
        </w:rPr>
        <w:t>имени академика М.Ф. Решетнева»</w:t>
      </w:r>
    </w:p>
    <w:p w:rsidR="00AC0456" w:rsidRPr="007B6C27" w:rsidRDefault="00AC0456" w:rsidP="00AC0456">
      <w:pPr>
        <w:widowControl w:val="0"/>
        <w:spacing w:line="276" w:lineRule="auto"/>
        <w:ind w:left="709" w:firstLine="0"/>
        <w:jc w:val="center"/>
        <w:rPr>
          <w:rFonts w:ascii="Times New Roman" w:hAnsi="Times New Roman"/>
          <w:b/>
          <w:bCs/>
          <w:color w:val="000000"/>
          <w:sz w:val="14"/>
          <w:szCs w:val="28"/>
          <w:lang w:eastAsia="ru-RU"/>
        </w:rPr>
      </w:pPr>
    </w:p>
    <w:p w:rsidR="00AC0456" w:rsidRPr="007B6C27" w:rsidRDefault="00AC0456" w:rsidP="00AC0456">
      <w:pPr>
        <w:ind w:left="283" w:firstLine="0"/>
        <w:jc w:val="center"/>
        <w:rPr>
          <w:rFonts w:ascii="Times New Roman" w:hAnsi="Times New Roman"/>
          <w:szCs w:val="28"/>
          <w:u w:val="single"/>
          <w:lang w:eastAsia="ru-RU"/>
        </w:rPr>
      </w:pPr>
      <w:r w:rsidRPr="007B6C27">
        <w:rPr>
          <w:rFonts w:ascii="Times New Roman" w:hAnsi="Times New Roman"/>
          <w:szCs w:val="28"/>
          <w:u w:val="single"/>
          <w:lang w:eastAsia="ru-RU"/>
        </w:rPr>
        <w:t>Институт информатики и телекоммуникаций</w:t>
      </w:r>
    </w:p>
    <w:p w:rsidR="00AC0456" w:rsidRPr="007B6C27" w:rsidRDefault="00AC0456" w:rsidP="00AC0456">
      <w:pPr>
        <w:ind w:left="283" w:firstLine="0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7B6C27">
        <w:rPr>
          <w:rFonts w:ascii="Times New Roman" w:hAnsi="Times New Roman"/>
          <w:sz w:val="20"/>
          <w:szCs w:val="20"/>
          <w:lang w:eastAsia="ru-RU"/>
        </w:rPr>
        <w:t>институт/ факультет/ подразделение</w:t>
      </w:r>
    </w:p>
    <w:p w:rsidR="00AC0456" w:rsidRPr="007B6C27" w:rsidRDefault="00AC0456" w:rsidP="00AC0456">
      <w:pPr>
        <w:ind w:firstLine="0"/>
        <w:jc w:val="center"/>
        <w:rPr>
          <w:rFonts w:ascii="Times New Roman" w:hAnsi="Times New Roman"/>
          <w:szCs w:val="28"/>
          <w:u w:val="single"/>
          <w:lang w:eastAsia="ru-RU"/>
        </w:rPr>
      </w:pPr>
    </w:p>
    <w:p w:rsidR="00AC0456" w:rsidRPr="007B6C27" w:rsidRDefault="00AC0456" w:rsidP="00AC0456">
      <w:pPr>
        <w:ind w:left="283" w:firstLine="0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7B6C27">
        <w:rPr>
          <w:rFonts w:ascii="Times New Roman" w:hAnsi="Times New Roman"/>
          <w:sz w:val="20"/>
          <w:szCs w:val="20"/>
          <w:lang w:eastAsia="ru-RU"/>
        </w:rPr>
        <w:t>кафедра/ цикловая комиссия</w:t>
      </w:r>
    </w:p>
    <w:p w:rsidR="00AC0456" w:rsidRPr="007B6C27" w:rsidRDefault="00AC0456" w:rsidP="00AC0456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AC0456" w:rsidRPr="007B6C27" w:rsidRDefault="00AC0456" w:rsidP="00AC0456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AC0456" w:rsidRPr="007B6C27" w:rsidRDefault="00AC0456" w:rsidP="00AC0456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AC0456" w:rsidRPr="007B6C27" w:rsidRDefault="00AC0456" w:rsidP="00AC0456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AC0456" w:rsidRPr="007B6C27" w:rsidRDefault="00AC0456" w:rsidP="00AC0456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AC0456" w:rsidRPr="007B6C27" w:rsidRDefault="00AC0456" w:rsidP="00AC0456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AC0456" w:rsidRPr="007B6C27" w:rsidRDefault="00AC0456" w:rsidP="00AC0456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AC0456" w:rsidRPr="007B6C27" w:rsidRDefault="00AC0456" w:rsidP="00AC0456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AC0456" w:rsidRPr="00CD1824" w:rsidRDefault="00AC0456" w:rsidP="00AC0456">
      <w:pPr>
        <w:suppressAutoHyphens/>
        <w:ind w:firstLine="0"/>
        <w:jc w:val="center"/>
        <w:rPr>
          <w:rFonts w:ascii="PT Astra Serif" w:hAnsi="PT Astra Serif"/>
          <w:b/>
          <w:color w:val="000000"/>
          <w:szCs w:val="28"/>
          <w:lang w:eastAsia="ar-SA"/>
        </w:rPr>
      </w:pPr>
      <w:r w:rsidRPr="007B6C27">
        <w:rPr>
          <w:rFonts w:ascii="PT Astra Serif" w:hAnsi="PT Astra Serif"/>
          <w:b/>
          <w:color w:val="000000"/>
          <w:szCs w:val="28"/>
          <w:lang w:eastAsia="ar-SA"/>
        </w:rPr>
        <w:t>ОТЧЕТ ПО ЛАБОРАТОРНОЙ РАБОТЕ №</w:t>
      </w:r>
      <w:r w:rsidRPr="00CD1824">
        <w:rPr>
          <w:rFonts w:ascii="PT Astra Serif" w:hAnsi="PT Astra Serif"/>
          <w:b/>
          <w:color w:val="000000"/>
          <w:szCs w:val="28"/>
          <w:lang w:eastAsia="ar-SA"/>
        </w:rPr>
        <w:t>9</w:t>
      </w:r>
    </w:p>
    <w:p w:rsidR="00AC0456" w:rsidRPr="007B6C27" w:rsidRDefault="00AC0456" w:rsidP="00AC0456">
      <w:pPr>
        <w:suppressAutoHyphens/>
        <w:ind w:firstLine="0"/>
        <w:jc w:val="left"/>
        <w:rPr>
          <w:rFonts w:ascii="PT Astra Serif" w:hAnsi="PT Astra Serif"/>
          <w:b/>
          <w:color w:val="000000"/>
          <w:szCs w:val="28"/>
          <w:lang w:eastAsia="ar-SA"/>
        </w:rPr>
      </w:pPr>
    </w:p>
    <w:p w:rsidR="00AC0456" w:rsidRPr="007B6C27" w:rsidRDefault="00AC0456" w:rsidP="00AC0456">
      <w:pPr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>по дисциплине: «</w:t>
      </w:r>
      <w:r w:rsidRPr="004C6104">
        <w:rPr>
          <w:rFonts w:ascii="PT Astra Serif" w:hAnsi="PT Astra Serif"/>
          <w:color w:val="000000"/>
          <w:szCs w:val="28"/>
          <w:lang w:eastAsia="ar-SA"/>
        </w:rPr>
        <w:t>Управление жизненным циклом программных систем</w:t>
      </w:r>
      <w:r w:rsidRPr="007B6C27">
        <w:rPr>
          <w:rFonts w:ascii="PT Astra Serif" w:hAnsi="PT Astra Serif"/>
          <w:color w:val="000000"/>
          <w:szCs w:val="28"/>
          <w:lang w:eastAsia="ar-SA"/>
        </w:rPr>
        <w:t>»</w:t>
      </w:r>
    </w:p>
    <w:p w:rsidR="00AC0456" w:rsidRPr="00ED6D88" w:rsidRDefault="00AC0456" w:rsidP="00AC0456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AC0456" w:rsidRPr="007B6C27" w:rsidRDefault="00AC0456" w:rsidP="00AC0456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>Тема: «</w:t>
      </w:r>
      <w:r>
        <w:rPr>
          <w:rFonts w:ascii="Times New Roman" w:hAnsi="Times New Roman"/>
          <w:szCs w:val="28"/>
          <w:lang w:eastAsia="ru-RU"/>
        </w:rPr>
        <w:t>Разработать план управления качеством</w:t>
      </w:r>
      <w:r w:rsidRPr="007B6C27">
        <w:rPr>
          <w:rFonts w:ascii="PT Astra Serif" w:hAnsi="PT Astra Serif"/>
          <w:color w:val="000000"/>
          <w:szCs w:val="28"/>
          <w:lang w:eastAsia="ar-SA"/>
        </w:rPr>
        <w:t>»</w:t>
      </w:r>
    </w:p>
    <w:p w:rsidR="00AC0456" w:rsidRPr="007B6C27" w:rsidRDefault="00AC0456" w:rsidP="00AC0456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AC0456" w:rsidRPr="007B6C27" w:rsidRDefault="00AC0456" w:rsidP="00AC0456">
      <w:pPr>
        <w:tabs>
          <w:tab w:val="center" w:pos="4677"/>
          <w:tab w:val="left" w:pos="6075"/>
        </w:tabs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</w:p>
    <w:p w:rsidR="00AC0456" w:rsidRPr="007B6C27" w:rsidRDefault="00AC0456" w:rsidP="00AC0456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</w:p>
    <w:p w:rsidR="00AC0456" w:rsidRPr="007B6C27" w:rsidRDefault="00AC0456" w:rsidP="00AC0456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AC0456" w:rsidRPr="007B6C27" w:rsidRDefault="00AC0456" w:rsidP="00AC0456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AC0456" w:rsidRPr="007B6C27" w:rsidRDefault="00AC0456" w:rsidP="00AC0456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AC0456" w:rsidRPr="007B6C27" w:rsidRDefault="00AC0456" w:rsidP="00AC0456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AC0456" w:rsidRPr="007B6C27" w:rsidRDefault="00AC0456" w:rsidP="00AC0456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AC0456" w:rsidRPr="007B6C27" w:rsidRDefault="00AC0456" w:rsidP="00AC0456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AC0456" w:rsidRPr="007B6C27" w:rsidRDefault="00AC0456" w:rsidP="00AC0456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AC0456" w:rsidRPr="007B6C27" w:rsidRDefault="00AC0456" w:rsidP="00AC0456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AC0456" w:rsidRPr="007B6C27" w:rsidRDefault="00AC0456" w:rsidP="00AC0456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AC0456" w:rsidRPr="007B6C27" w:rsidRDefault="00AC0456" w:rsidP="00AC0456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</w:p>
    <w:p w:rsidR="00AC0456" w:rsidRPr="007B6C27" w:rsidRDefault="00AC0456" w:rsidP="00AC0456">
      <w:pPr>
        <w:ind w:firstLine="0"/>
        <w:jc w:val="left"/>
        <w:rPr>
          <w:rFonts w:ascii="Times New Roman" w:hAnsi="Times New Roman"/>
          <w:sz w:val="20"/>
        </w:rPr>
      </w:pPr>
      <w:r w:rsidRPr="007B6C27">
        <w:rPr>
          <w:rFonts w:ascii="Times New Roman" w:eastAsia="Droid Sans Fallback" w:hAnsi="Times New Roman"/>
          <w:color w:val="00000A"/>
          <w:szCs w:val="28"/>
          <w:lang w:eastAsia="zh-CN" w:bidi="hi-IN"/>
        </w:rPr>
        <w:t>Преподаватель</w:t>
      </w:r>
      <w:r w:rsidRPr="007B6C27">
        <w:rPr>
          <w:rFonts w:ascii="Times New Roman" w:eastAsia="Droid Sans Fallback" w:hAnsi="Times New Roman"/>
          <w:color w:val="00000A"/>
          <w:szCs w:val="28"/>
          <w:lang w:eastAsia="zh-CN" w:bidi="hi-IN"/>
        </w:rPr>
        <w:tab/>
        <w:t xml:space="preserve">           </w:t>
      </w:r>
      <w:r w:rsidRPr="007B6C27">
        <w:rPr>
          <w:rFonts w:ascii="Times New Roman" w:eastAsia="Calibri" w:hAnsi="Times New Roman"/>
          <w:szCs w:val="28"/>
        </w:rPr>
        <w:t xml:space="preserve">     </w:t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</w:rPr>
        <w:t xml:space="preserve">     ____</w:t>
      </w:r>
      <w:r>
        <w:rPr>
          <w:rFonts w:ascii="Times New Roman" w:eastAsia="Calibri" w:hAnsi="Times New Roman"/>
          <w:szCs w:val="28"/>
          <w:u w:val="single"/>
        </w:rPr>
        <w:t>Н.С. Черниченко</w:t>
      </w:r>
      <w:r w:rsidRPr="007B6C27">
        <w:rPr>
          <w:rFonts w:ascii="Times New Roman" w:eastAsia="Calibri" w:hAnsi="Times New Roman"/>
          <w:szCs w:val="28"/>
        </w:rPr>
        <w:t xml:space="preserve">_  </w:t>
      </w:r>
      <w:r w:rsidRPr="007B6C27">
        <w:rPr>
          <w:rFonts w:ascii="Times New Roman" w:eastAsia="Calibri" w:hAnsi="Times New Roman"/>
          <w:szCs w:val="28"/>
          <w:u w:val="single"/>
        </w:rPr>
        <w:t xml:space="preserve">           </w:t>
      </w:r>
    </w:p>
    <w:p w:rsidR="00AC0456" w:rsidRPr="007B6C27" w:rsidRDefault="00AC0456" w:rsidP="00AC0456">
      <w:pPr>
        <w:ind w:left="1416" w:firstLine="708"/>
        <w:jc w:val="left"/>
        <w:rPr>
          <w:rFonts w:ascii="Times New Roman" w:eastAsia="Calibri" w:hAnsi="Times New Roman"/>
          <w:sz w:val="20"/>
          <w:szCs w:val="20"/>
        </w:rPr>
      </w:pPr>
      <w:r w:rsidRPr="007B6C27">
        <w:rPr>
          <w:rFonts w:ascii="Times New Roman" w:eastAsia="Calibri" w:hAnsi="Times New Roman"/>
          <w:sz w:val="20"/>
        </w:rPr>
        <w:t xml:space="preserve">                            </w:t>
      </w:r>
      <w:r w:rsidRPr="007B6C27">
        <w:rPr>
          <w:rFonts w:ascii="Times New Roman" w:eastAsia="Calibri" w:hAnsi="Times New Roman"/>
          <w:sz w:val="20"/>
        </w:rPr>
        <w:tab/>
      </w:r>
      <w:r w:rsidRPr="007B6C27">
        <w:rPr>
          <w:rFonts w:ascii="Times New Roman" w:eastAsia="Calibri" w:hAnsi="Times New Roman"/>
          <w:sz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 xml:space="preserve">подпись, дата                   </w:t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  <w:t>инициалы, фамилия</w:t>
      </w:r>
    </w:p>
    <w:p w:rsidR="00AC0456" w:rsidRPr="007B6C27" w:rsidRDefault="00AC0456" w:rsidP="00AC0456">
      <w:pPr>
        <w:ind w:left="1416" w:firstLine="708"/>
        <w:jc w:val="left"/>
        <w:rPr>
          <w:rFonts w:ascii="Times New Roman" w:eastAsia="Calibri" w:hAnsi="Times New Roman"/>
          <w:sz w:val="18"/>
          <w:szCs w:val="18"/>
        </w:rPr>
      </w:pPr>
    </w:p>
    <w:p w:rsidR="00AC0456" w:rsidRPr="007B6C27" w:rsidRDefault="00AC0456" w:rsidP="00AC0456">
      <w:pPr>
        <w:ind w:firstLine="0"/>
        <w:jc w:val="left"/>
        <w:rPr>
          <w:rFonts w:ascii="Times New Roman" w:hAnsi="Times New Roman"/>
          <w:sz w:val="20"/>
        </w:rPr>
      </w:pPr>
      <w:r w:rsidRPr="007B6C27">
        <w:rPr>
          <w:rFonts w:ascii="Times New Roman" w:eastAsia="Calibri" w:hAnsi="Times New Roman"/>
          <w:szCs w:val="28"/>
        </w:rPr>
        <w:t xml:space="preserve">Обучающийся </w:t>
      </w:r>
      <w:r>
        <w:rPr>
          <w:rFonts w:ascii="Times New Roman" w:eastAsia="Calibri" w:hAnsi="Times New Roman"/>
          <w:szCs w:val="28"/>
          <w:u w:val="single"/>
        </w:rPr>
        <w:t>МП</w:t>
      </w:r>
      <w:r w:rsidRPr="007B6C27">
        <w:rPr>
          <w:rFonts w:ascii="Times New Roman" w:eastAsia="Calibri" w:hAnsi="Times New Roman"/>
          <w:szCs w:val="28"/>
          <w:u w:val="single"/>
        </w:rPr>
        <w:t>А</w:t>
      </w:r>
      <w:r>
        <w:rPr>
          <w:rFonts w:ascii="Times New Roman" w:eastAsia="Calibri" w:hAnsi="Times New Roman"/>
          <w:szCs w:val="28"/>
          <w:u w:val="single"/>
        </w:rPr>
        <w:t>23</w:t>
      </w:r>
      <w:r w:rsidRPr="007B6C27">
        <w:rPr>
          <w:rFonts w:ascii="Times New Roman" w:eastAsia="Calibri" w:hAnsi="Times New Roman"/>
          <w:szCs w:val="28"/>
          <w:u w:val="single"/>
        </w:rPr>
        <w:t xml:space="preserve">-01    </w:t>
      </w:r>
      <w:r w:rsidRPr="007B6C27">
        <w:rPr>
          <w:rFonts w:ascii="Times New Roman" w:eastAsia="Calibri" w:hAnsi="Times New Roman"/>
          <w:szCs w:val="28"/>
        </w:rPr>
        <w:t xml:space="preserve">      </w:t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</w:rPr>
        <w:t xml:space="preserve">      ____</w:t>
      </w:r>
      <w:r w:rsidRPr="007B6C27">
        <w:rPr>
          <w:rFonts w:ascii="Times New Roman" w:eastAsia="Calibri" w:hAnsi="Times New Roman"/>
          <w:szCs w:val="28"/>
          <w:u w:val="single"/>
        </w:rPr>
        <w:t>К.В. Вальков</w:t>
      </w:r>
      <w:r w:rsidRPr="007B6C27">
        <w:rPr>
          <w:rFonts w:ascii="Times New Roman" w:eastAsia="Calibri" w:hAnsi="Times New Roman"/>
          <w:szCs w:val="28"/>
          <w:u w:val="single"/>
        </w:rPr>
        <w:tab/>
      </w:r>
    </w:p>
    <w:p w:rsidR="00AC0456" w:rsidRPr="007B6C27" w:rsidRDefault="00AC0456" w:rsidP="00AC0456">
      <w:pPr>
        <w:widowControl w:val="0"/>
        <w:tabs>
          <w:tab w:val="left" w:pos="704"/>
        </w:tabs>
        <w:ind w:firstLine="0"/>
        <w:jc w:val="left"/>
        <w:rPr>
          <w:rFonts w:eastAsia="Droid Sans Fallback" w:cs="DejaVu Sans"/>
          <w:color w:val="00000A"/>
          <w:sz w:val="24"/>
          <w:szCs w:val="24"/>
          <w:lang w:eastAsia="zh-CN" w:bidi="hi-IN"/>
        </w:rPr>
      </w:pPr>
      <w:r w:rsidRPr="007B6C27">
        <w:rPr>
          <w:rFonts w:ascii="Times New Roman" w:eastAsia="Calibri" w:hAnsi="Times New Roman"/>
          <w:sz w:val="20"/>
          <w:szCs w:val="20"/>
        </w:rPr>
        <w:t xml:space="preserve"> </w:t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  <w:t xml:space="preserve">        номер группы                          подпись, дата                   </w:t>
      </w:r>
      <w:r w:rsidRPr="007B6C27">
        <w:rPr>
          <w:rFonts w:ascii="Times New Roman" w:eastAsia="Calibri" w:hAnsi="Times New Roman"/>
          <w:sz w:val="20"/>
          <w:szCs w:val="20"/>
        </w:rPr>
        <w:tab/>
        <w:t>инициалы, фамилия</w:t>
      </w:r>
    </w:p>
    <w:p w:rsidR="00AC0456" w:rsidRPr="007B6C27" w:rsidRDefault="00AC0456" w:rsidP="00AC0456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AC0456" w:rsidRPr="007B6C27" w:rsidRDefault="00AC0456" w:rsidP="00AC0456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AC0456" w:rsidRPr="007B6C27" w:rsidRDefault="00AC0456" w:rsidP="00AC0456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AC0456" w:rsidRPr="007B6C27" w:rsidRDefault="00AC0456" w:rsidP="00AC0456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AC0456" w:rsidRPr="007B6C27" w:rsidRDefault="00AC0456" w:rsidP="00AC0456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AC0456" w:rsidRPr="00CD1824" w:rsidRDefault="00AC0456" w:rsidP="00AC0456">
      <w:pPr>
        <w:ind w:firstLine="0"/>
        <w:jc w:val="center"/>
      </w:pPr>
      <w:r w:rsidRPr="007B6C27">
        <w:rPr>
          <w:rFonts w:ascii="Times New Roman" w:eastAsia="Calibri" w:hAnsi="Times New Roman"/>
          <w:szCs w:val="28"/>
        </w:rPr>
        <w:t>Красноярск, 202</w:t>
      </w:r>
      <w:r w:rsidRPr="00CD1824">
        <w:rPr>
          <w:rFonts w:ascii="Times New Roman" w:eastAsia="Calibri" w:hAnsi="Times New Roman"/>
          <w:szCs w:val="28"/>
        </w:rPr>
        <w:t>4</w:t>
      </w:r>
    </w:p>
    <w:p w:rsidR="003F4DAD" w:rsidRDefault="00BB6CA8" w:rsidP="0047085F">
      <w:pPr>
        <w:ind w:firstLine="0"/>
      </w:pPr>
      <w:r>
        <w:lastRenderedPageBreak/>
        <w:t>Ход работы:</w:t>
      </w:r>
    </w:p>
    <w:p w:rsidR="00BB6CA8" w:rsidRPr="00A20A01" w:rsidRDefault="00A20A01" w:rsidP="00A20A01">
      <w:pPr>
        <w:pStyle w:val="af8"/>
      </w:pPr>
      <w:r>
        <w:t>Таблица 1 – Показатели качества</w:t>
      </w:r>
    </w:p>
    <w:tbl>
      <w:tblPr>
        <w:tblStyle w:val="afffc"/>
        <w:tblW w:w="10380" w:type="dxa"/>
        <w:tblLook w:val="04A0" w:firstRow="1" w:lastRow="0" w:firstColumn="1" w:lastColumn="0" w:noHBand="0" w:noVBand="1"/>
      </w:tblPr>
      <w:tblGrid>
        <w:gridCol w:w="2773"/>
        <w:gridCol w:w="2191"/>
        <w:gridCol w:w="5416"/>
      </w:tblGrid>
      <w:tr w:rsidR="00251599" w:rsidRPr="00EA2706" w:rsidTr="00EA2706"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c"/>
            </w:pPr>
            <w:r w:rsidRPr="00EA2706">
              <w:t>Показатель</w:t>
            </w:r>
          </w:p>
        </w:tc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c"/>
            </w:pPr>
            <w:r w:rsidRPr="00EA2706">
              <w:t>Значение показателя (в нормальных пределах)</w:t>
            </w:r>
          </w:p>
        </w:tc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c"/>
            </w:pPr>
            <w:r w:rsidRPr="00EA2706">
              <w:t xml:space="preserve">Почему </w:t>
            </w:r>
            <w:r w:rsidR="00ED6D88">
              <w:t>важен</w:t>
            </w:r>
          </w:p>
        </w:tc>
      </w:tr>
      <w:tr w:rsidR="00251599" w:rsidRPr="00EA2706" w:rsidTr="00EA2706"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9"/>
            </w:pPr>
            <w:r w:rsidRPr="00EA2706">
              <w:t>Процент успешных тестов</w:t>
            </w:r>
          </w:p>
        </w:tc>
        <w:tc>
          <w:tcPr>
            <w:tcW w:w="0" w:type="auto"/>
            <w:hideMark/>
          </w:tcPr>
          <w:p w:rsidR="00EA2706" w:rsidRPr="00EA2706" w:rsidRDefault="00793852" w:rsidP="00EA2706">
            <w:pPr>
              <w:pStyle w:val="aff9"/>
            </w:pPr>
            <w:r>
              <w:rPr>
                <w:lang w:val="en-US"/>
              </w:rPr>
              <w:t>&gt;</w:t>
            </w:r>
            <w:r>
              <w:t>90</w:t>
            </w:r>
            <w:r w:rsidR="00EA2706" w:rsidRPr="00EA2706">
              <w:t>%</w:t>
            </w:r>
          </w:p>
        </w:tc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9"/>
            </w:pPr>
            <w:r w:rsidRPr="00EA2706">
              <w:t>Отражает надежность функциональности программного обеспечения.</w:t>
            </w:r>
          </w:p>
        </w:tc>
      </w:tr>
      <w:tr w:rsidR="00251599" w:rsidRPr="00EA2706" w:rsidTr="00EA2706"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9"/>
            </w:pPr>
            <w:r w:rsidRPr="00EA2706">
              <w:t>Время отклика системы</w:t>
            </w:r>
          </w:p>
        </w:tc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9"/>
            </w:pPr>
            <w:r w:rsidRPr="00EA2706">
              <w:t>&lt;1 секунды</w:t>
            </w:r>
          </w:p>
        </w:tc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9"/>
            </w:pPr>
            <w:r w:rsidRPr="00EA2706">
              <w:t>Важен для оценки производительности и удобства использования.</w:t>
            </w:r>
          </w:p>
        </w:tc>
      </w:tr>
      <w:tr w:rsidR="00251599" w:rsidRPr="00EA2706" w:rsidTr="00EA2706"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9"/>
            </w:pPr>
            <w:r w:rsidRPr="00EA2706">
              <w:t>Время восстановления после сбоев</w:t>
            </w:r>
          </w:p>
        </w:tc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9"/>
            </w:pPr>
            <w:r w:rsidRPr="00EA2706">
              <w:t>&lt;15 минут</w:t>
            </w:r>
          </w:p>
        </w:tc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9"/>
            </w:pPr>
            <w:r w:rsidRPr="00EA2706">
              <w:t>Оценивает способность программы быстро восстанавливаться после сбоев.</w:t>
            </w:r>
          </w:p>
        </w:tc>
      </w:tr>
      <w:tr w:rsidR="00251599" w:rsidRPr="00EA2706" w:rsidTr="00EA2706"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9"/>
            </w:pPr>
            <w:r w:rsidRPr="00EA2706">
              <w:t>Процент покрытия кода тестами</w:t>
            </w:r>
          </w:p>
        </w:tc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9"/>
            </w:pPr>
            <w:r w:rsidRPr="00EA2706">
              <w:t>&gt;80%</w:t>
            </w:r>
          </w:p>
        </w:tc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9"/>
            </w:pPr>
            <w:r w:rsidRPr="00EA2706">
              <w:t>Показывает, насколько хорошо тесты охватывают функциональность программы.</w:t>
            </w:r>
          </w:p>
        </w:tc>
      </w:tr>
      <w:tr w:rsidR="00251599" w:rsidRPr="00EA2706" w:rsidTr="00EA2706"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9"/>
            </w:pPr>
            <w:r w:rsidRPr="00EA2706">
              <w:t>Среднее время между отказами</w:t>
            </w:r>
          </w:p>
        </w:tc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9"/>
            </w:pPr>
            <w:r w:rsidRPr="00EA2706">
              <w:t>&gt;1000 часов</w:t>
            </w:r>
          </w:p>
        </w:tc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9"/>
            </w:pPr>
            <w:r w:rsidRPr="00EA2706">
              <w:t>Индикатор стабильности программы и ее надежности.</w:t>
            </w:r>
          </w:p>
        </w:tc>
      </w:tr>
      <w:tr w:rsidR="00251599" w:rsidRPr="00EA2706" w:rsidTr="00EA2706"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9"/>
            </w:pPr>
            <w:r w:rsidRPr="00EA2706">
              <w:t>Процент утечек данных</w:t>
            </w:r>
          </w:p>
        </w:tc>
        <w:tc>
          <w:tcPr>
            <w:tcW w:w="0" w:type="auto"/>
            <w:hideMark/>
          </w:tcPr>
          <w:p w:rsidR="00EA2706" w:rsidRPr="00EA2706" w:rsidRDefault="00793852" w:rsidP="00EA2706">
            <w:pPr>
              <w:pStyle w:val="aff9"/>
            </w:pPr>
            <w:r>
              <w:rPr>
                <w:lang w:val="en-US"/>
              </w:rPr>
              <w:t>&lt;10</w:t>
            </w:r>
            <w:r w:rsidR="00EA2706" w:rsidRPr="00EA2706">
              <w:t>%</w:t>
            </w:r>
          </w:p>
        </w:tc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9"/>
            </w:pPr>
            <w:r w:rsidRPr="00EA2706">
              <w:t>Важен для оценки безопасности и надежности программы.</w:t>
            </w:r>
          </w:p>
        </w:tc>
      </w:tr>
      <w:tr w:rsidR="00251599" w:rsidRPr="00EA2706" w:rsidTr="00EA2706"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9"/>
            </w:pPr>
            <w:r w:rsidRPr="00EA2706">
              <w:t>Соответствие стандартам безопасности</w:t>
            </w:r>
          </w:p>
        </w:tc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9"/>
            </w:pPr>
            <w:r w:rsidRPr="00EA2706">
              <w:t>100%</w:t>
            </w:r>
          </w:p>
        </w:tc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9"/>
            </w:pPr>
            <w:r w:rsidRPr="00EA2706">
              <w:t>Важно для обеспечения защиты конфиденциальности и предотвращения уязвимостей.</w:t>
            </w:r>
          </w:p>
        </w:tc>
      </w:tr>
      <w:tr w:rsidR="00251599" w:rsidRPr="00EA2706" w:rsidTr="00EA2706"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9"/>
            </w:pPr>
            <w:r w:rsidRPr="00EA2706">
              <w:t>Процент пользовательских ошибок</w:t>
            </w:r>
          </w:p>
        </w:tc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9"/>
            </w:pPr>
            <w:r w:rsidRPr="00EA2706">
              <w:t>&lt;5%</w:t>
            </w:r>
          </w:p>
        </w:tc>
        <w:tc>
          <w:tcPr>
            <w:tcW w:w="0" w:type="auto"/>
            <w:hideMark/>
          </w:tcPr>
          <w:p w:rsidR="00EA2706" w:rsidRPr="00EA2706" w:rsidRDefault="00EA2706" w:rsidP="00EA2706">
            <w:pPr>
              <w:pStyle w:val="aff9"/>
            </w:pPr>
            <w:r w:rsidRPr="00EA2706">
              <w:t>Оценивает удобство использования программы и помогает выявить области для улучшения пользовательского интерфейса.</w:t>
            </w:r>
          </w:p>
        </w:tc>
      </w:tr>
      <w:tr w:rsidR="00251599" w:rsidRPr="00EA2706" w:rsidTr="00251599">
        <w:tc>
          <w:tcPr>
            <w:tcW w:w="0" w:type="auto"/>
          </w:tcPr>
          <w:p w:rsidR="00251599" w:rsidRPr="00251599" w:rsidRDefault="00793852" w:rsidP="00251599">
            <w:pPr>
              <w:pStyle w:val="aff9"/>
              <w:rPr>
                <w:lang w:eastAsia="ru-RU"/>
              </w:rPr>
            </w:pPr>
            <w:r>
              <w:t xml:space="preserve">Погрешность отражение % товаров по </w:t>
            </w:r>
            <w:proofErr w:type="spellStart"/>
            <w:r>
              <w:t>дефектуре</w:t>
            </w:r>
            <w:proofErr w:type="spellEnd"/>
          </w:p>
        </w:tc>
        <w:tc>
          <w:tcPr>
            <w:tcW w:w="0" w:type="auto"/>
          </w:tcPr>
          <w:p w:rsidR="00251599" w:rsidRPr="00251599" w:rsidRDefault="00793852" w:rsidP="00251599">
            <w:pPr>
              <w:pStyle w:val="aff9"/>
            </w:pPr>
            <w:r>
              <w:rPr>
                <w:lang w:val="en-US"/>
              </w:rPr>
              <w:t>&lt;</w:t>
            </w:r>
            <w:r>
              <w:t>1</w:t>
            </w:r>
            <w:r w:rsidR="00251599" w:rsidRPr="00251599">
              <w:t>%</w:t>
            </w:r>
          </w:p>
        </w:tc>
        <w:tc>
          <w:tcPr>
            <w:tcW w:w="0" w:type="auto"/>
          </w:tcPr>
          <w:p w:rsidR="00251599" w:rsidRPr="00251599" w:rsidRDefault="00251599" w:rsidP="00251599">
            <w:pPr>
              <w:pStyle w:val="aff9"/>
            </w:pPr>
            <w:r w:rsidRPr="00251599">
              <w:t>Позволяет отслеживать уровень дефектности товаров в аптеке, что помогает в их своевременном выявлении и замене.</w:t>
            </w:r>
          </w:p>
        </w:tc>
      </w:tr>
      <w:tr w:rsidR="00251599" w:rsidRPr="00EA2706" w:rsidTr="00251599">
        <w:tc>
          <w:tcPr>
            <w:tcW w:w="0" w:type="auto"/>
          </w:tcPr>
          <w:p w:rsidR="00251599" w:rsidRDefault="00251599" w:rsidP="00251599">
            <w:pPr>
              <w:pStyle w:val="aff9"/>
              <w:rPr>
                <w:lang w:eastAsia="ru-RU"/>
              </w:rPr>
            </w:pPr>
            <w:r>
              <w:t xml:space="preserve">Среднее время реакции на </w:t>
            </w:r>
            <w:proofErr w:type="spellStart"/>
            <w:r>
              <w:t>дефектур</w:t>
            </w:r>
            <w:r w:rsidR="00793852">
              <w:t>у</w:t>
            </w:r>
            <w:proofErr w:type="spellEnd"/>
          </w:p>
        </w:tc>
        <w:tc>
          <w:tcPr>
            <w:tcW w:w="0" w:type="auto"/>
          </w:tcPr>
          <w:p w:rsidR="00251599" w:rsidRDefault="00251599" w:rsidP="00251599">
            <w:pPr>
              <w:pStyle w:val="aff9"/>
            </w:pPr>
            <w:r>
              <w:t>Менее 12 часов</w:t>
            </w:r>
          </w:p>
        </w:tc>
        <w:tc>
          <w:tcPr>
            <w:tcW w:w="0" w:type="auto"/>
          </w:tcPr>
          <w:p w:rsidR="00251599" w:rsidRDefault="00251599" w:rsidP="00251599">
            <w:pPr>
              <w:pStyle w:val="aff9"/>
            </w:pPr>
            <w:r>
              <w:t xml:space="preserve">Чем быстрее </w:t>
            </w:r>
            <w:proofErr w:type="spellStart"/>
            <w:r>
              <w:t>реагируется</w:t>
            </w:r>
            <w:proofErr w:type="spellEnd"/>
            <w:r>
              <w:t xml:space="preserve"> на сообщения о </w:t>
            </w:r>
            <w:proofErr w:type="spellStart"/>
            <w:r>
              <w:t>дефектуре</w:t>
            </w:r>
            <w:proofErr w:type="spellEnd"/>
            <w:r>
              <w:t>, тем быстрее проблема может быть решена, что помогает в удержании клиентов и улучшении репутации аптеки.</w:t>
            </w:r>
          </w:p>
        </w:tc>
      </w:tr>
      <w:tr w:rsidR="00251599" w:rsidRPr="00EA2706" w:rsidTr="00251599">
        <w:tc>
          <w:tcPr>
            <w:tcW w:w="0" w:type="auto"/>
          </w:tcPr>
          <w:p w:rsidR="00251599" w:rsidRDefault="00251599" w:rsidP="00251599">
            <w:pPr>
              <w:pStyle w:val="aff9"/>
              <w:rPr>
                <w:lang w:eastAsia="ru-RU"/>
              </w:rPr>
            </w:pPr>
            <w:r>
              <w:t>Процент случаев повторной дефектуры</w:t>
            </w:r>
          </w:p>
        </w:tc>
        <w:tc>
          <w:tcPr>
            <w:tcW w:w="0" w:type="auto"/>
          </w:tcPr>
          <w:p w:rsidR="00251599" w:rsidRDefault="00251599" w:rsidP="00251599">
            <w:pPr>
              <w:pStyle w:val="aff9"/>
            </w:pPr>
            <w:r>
              <w:t>Менее 5%</w:t>
            </w:r>
          </w:p>
        </w:tc>
        <w:tc>
          <w:tcPr>
            <w:tcW w:w="0" w:type="auto"/>
          </w:tcPr>
          <w:p w:rsidR="00251599" w:rsidRDefault="00251599" w:rsidP="00251599">
            <w:pPr>
              <w:pStyle w:val="aff9"/>
            </w:pPr>
            <w:r>
              <w:t>Отражает эффективность предпринятых мер по устранению дефектов и предотвращению их повторного возникновения.</w:t>
            </w:r>
          </w:p>
        </w:tc>
      </w:tr>
      <w:tr w:rsidR="00251599" w:rsidRPr="00EA2706" w:rsidTr="00251599">
        <w:tc>
          <w:tcPr>
            <w:tcW w:w="0" w:type="auto"/>
          </w:tcPr>
          <w:p w:rsidR="00251599" w:rsidRDefault="00251599" w:rsidP="00251599">
            <w:pPr>
              <w:pStyle w:val="aff9"/>
              <w:rPr>
                <w:lang w:eastAsia="ru-RU"/>
              </w:rPr>
            </w:pPr>
            <w:r>
              <w:t xml:space="preserve">Процент сокращения объема </w:t>
            </w:r>
            <w:proofErr w:type="spellStart"/>
            <w:r>
              <w:t>дефектур</w:t>
            </w:r>
            <w:proofErr w:type="spellEnd"/>
          </w:p>
        </w:tc>
        <w:tc>
          <w:tcPr>
            <w:tcW w:w="0" w:type="auto"/>
          </w:tcPr>
          <w:p w:rsidR="00251599" w:rsidRDefault="00251599" w:rsidP="00251599">
            <w:pPr>
              <w:pStyle w:val="aff9"/>
            </w:pPr>
            <w:r>
              <w:t>Более 10%</w:t>
            </w:r>
          </w:p>
        </w:tc>
        <w:tc>
          <w:tcPr>
            <w:tcW w:w="0" w:type="auto"/>
          </w:tcPr>
          <w:p w:rsidR="00251599" w:rsidRDefault="00251599" w:rsidP="00251599">
            <w:pPr>
              <w:pStyle w:val="aff9"/>
            </w:pPr>
            <w:r>
              <w:t xml:space="preserve">Показатель эффективности принятых мер по оптимизации процессов и снижению числа </w:t>
            </w:r>
            <w:proofErr w:type="spellStart"/>
            <w:r>
              <w:t>дефектур</w:t>
            </w:r>
            <w:proofErr w:type="spellEnd"/>
            <w:r>
              <w:t>.</w:t>
            </w:r>
          </w:p>
        </w:tc>
      </w:tr>
      <w:tr w:rsidR="00251599" w:rsidRPr="00EA2706" w:rsidTr="00251599">
        <w:tc>
          <w:tcPr>
            <w:tcW w:w="0" w:type="auto"/>
          </w:tcPr>
          <w:p w:rsidR="00251599" w:rsidRDefault="00251599" w:rsidP="00251599">
            <w:pPr>
              <w:pStyle w:val="aff9"/>
              <w:rPr>
                <w:lang w:eastAsia="ru-RU"/>
              </w:rPr>
            </w:pPr>
            <w:r>
              <w:t xml:space="preserve">Процент </w:t>
            </w:r>
            <w:proofErr w:type="spellStart"/>
            <w:r>
              <w:t>дефектур</w:t>
            </w:r>
            <w:proofErr w:type="spellEnd"/>
            <w:r>
              <w:t>, вызванных ошибками персонала</w:t>
            </w:r>
          </w:p>
        </w:tc>
        <w:tc>
          <w:tcPr>
            <w:tcW w:w="0" w:type="auto"/>
          </w:tcPr>
          <w:p w:rsidR="00251599" w:rsidRDefault="00251599" w:rsidP="00251599">
            <w:pPr>
              <w:pStyle w:val="aff9"/>
            </w:pPr>
            <w:r>
              <w:t>Менее 5%</w:t>
            </w:r>
          </w:p>
        </w:tc>
        <w:tc>
          <w:tcPr>
            <w:tcW w:w="0" w:type="auto"/>
          </w:tcPr>
          <w:p w:rsidR="00251599" w:rsidRDefault="00251599" w:rsidP="00251599">
            <w:pPr>
              <w:pStyle w:val="aff9"/>
            </w:pPr>
            <w:r>
              <w:t>Отражает эффективность системы контроля качества обучения персонала и процессов работы.</w:t>
            </w:r>
          </w:p>
        </w:tc>
      </w:tr>
      <w:tr w:rsidR="00251599" w:rsidRPr="00EA2706" w:rsidTr="00251599">
        <w:tc>
          <w:tcPr>
            <w:tcW w:w="0" w:type="auto"/>
          </w:tcPr>
          <w:p w:rsidR="00251599" w:rsidRDefault="00251599" w:rsidP="00251599">
            <w:pPr>
              <w:pStyle w:val="aff9"/>
              <w:rPr>
                <w:lang w:eastAsia="ru-RU"/>
              </w:rPr>
            </w:pPr>
            <w:r>
              <w:t xml:space="preserve">Процент </w:t>
            </w:r>
            <w:proofErr w:type="spellStart"/>
            <w:r>
              <w:t>дефектур</w:t>
            </w:r>
            <w:proofErr w:type="spellEnd"/>
            <w:r>
              <w:t>, обработанных в течение 24 часов</w:t>
            </w:r>
          </w:p>
        </w:tc>
        <w:tc>
          <w:tcPr>
            <w:tcW w:w="0" w:type="auto"/>
          </w:tcPr>
          <w:p w:rsidR="00251599" w:rsidRDefault="00251599" w:rsidP="00251599">
            <w:pPr>
              <w:pStyle w:val="aff9"/>
            </w:pPr>
            <w:r>
              <w:t>Более 95%</w:t>
            </w:r>
          </w:p>
        </w:tc>
        <w:tc>
          <w:tcPr>
            <w:tcW w:w="0" w:type="auto"/>
          </w:tcPr>
          <w:p w:rsidR="00251599" w:rsidRDefault="00251599" w:rsidP="00251599">
            <w:pPr>
              <w:pStyle w:val="aff9"/>
            </w:pPr>
            <w:r>
              <w:t>Показатель оперативности работы системы отслеживания и решения дефектуры, что важно для минимизации негативных последствий.</w:t>
            </w:r>
          </w:p>
        </w:tc>
      </w:tr>
      <w:tr w:rsidR="005D7A00" w:rsidRPr="00EA2706" w:rsidTr="005D7A00">
        <w:tc>
          <w:tcPr>
            <w:tcW w:w="0" w:type="auto"/>
          </w:tcPr>
          <w:p w:rsidR="005D7A00" w:rsidRDefault="005D7A00" w:rsidP="005D7A00">
            <w:pPr>
              <w:pStyle w:val="aff9"/>
              <w:rPr>
                <w:lang w:eastAsia="ru-RU"/>
              </w:rPr>
            </w:pPr>
            <w:r>
              <w:t>Среднее время устранения дефекта</w:t>
            </w:r>
          </w:p>
        </w:tc>
        <w:tc>
          <w:tcPr>
            <w:tcW w:w="0" w:type="auto"/>
          </w:tcPr>
          <w:p w:rsidR="005D7A00" w:rsidRDefault="005D7A00" w:rsidP="005D7A00">
            <w:pPr>
              <w:pStyle w:val="aff9"/>
            </w:pPr>
            <w:r>
              <w:t>Менее 24 часов</w:t>
            </w:r>
          </w:p>
        </w:tc>
        <w:tc>
          <w:tcPr>
            <w:tcW w:w="0" w:type="auto"/>
          </w:tcPr>
          <w:p w:rsidR="005D7A00" w:rsidRDefault="005D7A00" w:rsidP="005D7A00">
            <w:pPr>
              <w:pStyle w:val="aff9"/>
            </w:pPr>
            <w:r>
              <w:t>Важно для минимизации времени, в течение которого дефект продолжает существовать, что может негативно сказаться на уровне обслуживания и репутации аптеки.</w:t>
            </w:r>
          </w:p>
        </w:tc>
      </w:tr>
    </w:tbl>
    <w:p w:rsidR="00EA2706" w:rsidRDefault="00EA2706" w:rsidP="0047085F">
      <w:pPr>
        <w:ind w:firstLine="0"/>
      </w:pPr>
    </w:p>
    <w:p w:rsidR="00EC50AF" w:rsidRDefault="00EC50AF" w:rsidP="0047085F">
      <w:pPr>
        <w:ind w:firstLine="0"/>
      </w:pPr>
    </w:p>
    <w:p w:rsidR="00EC50AF" w:rsidRPr="00A369EF" w:rsidRDefault="00A20A01" w:rsidP="00A20A01">
      <w:pPr>
        <w:pStyle w:val="af8"/>
      </w:pPr>
      <w:r>
        <w:lastRenderedPageBreak/>
        <w:t>Таблица 2 – Подразделения управления качеством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EC50AF" w:rsidTr="00EC50AF">
        <w:tc>
          <w:tcPr>
            <w:tcW w:w="3209" w:type="dxa"/>
          </w:tcPr>
          <w:p w:rsidR="00EC50AF" w:rsidRDefault="00EC50AF" w:rsidP="00AC0456">
            <w:pPr>
              <w:pStyle w:val="affc"/>
              <w:rPr>
                <w:lang w:eastAsia="ru-RU"/>
              </w:rPr>
            </w:pPr>
            <w:r>
              <w:t>Подразделение</w:t>
            </w:r>
          </w:p>
        </w:tc>
        <w:tc>
          <w:tcPr>
            <w:tcW w:w="3209" w:type="dxa"/>
          </w:tcPr>
          <w:p w:rsidR="00EC50AF" w:rsidRDefault="00EC50AF" w:rsidP="00AC0456">
            <w:pPr>
              <w:pStyle w:val="affc"/>
            </w:pPr>
            <w:r>
              <w:t>Должность</w:t>
            </w:r>
          </w:p>
        </w:tc>
        <w:tc>
          <w:tcPr>
            <w:tcW w:w="3209" w:type="dxa"/>
          </w:tcPr>
          <w:p w:rsidR="00EC50AF" w:rsidRDefault="00EC50AF" w:rsidP="00AC0456">
            <w:pPr>
              <w:pStyle w:val="affc"/>
            </w:pPr>
            <w:r>
              <w:t>Чем занимается</w:t>
            </w:r>
          </w:p>
        </w:tc>
      </w:tr>
      <w:tr w:rsidR="00EC50AF" w:rsidTr="00EC50AF">
        <w:tc>
          <w:tcPr>
            <w:tcW w:w="3209" w:type="dxa"/>
          </w:tcPr>
          <w:p w:rsidR="00EC50AF" w:rsidRDefault="00BB6CA8" w:rsidP="00EC50AF">
            <w:pPr>
              <w:pStyle w:val="aff9"/>
              <w:jc w:val="left"/>
            </w:pPr>
            <w:r>
              <w:t>IT отдел</w:t>
            </w:r>
          </w:p>
        </w:tc>
        <w:tc>
          <w:tcPr>
            <w:tcW w:w="3209" w:type="dxa"/>
          </w:tcPr>
          <w:p w:rsidR="00EC50AF" w:rsidRDefault="00EC50AF" w:rsidP="00EC50AF">
            <w:pPr>
              <w:pStyle w:val="aff9"/>
              <w:jc w:val="left"/>
            </w:pPr>
            <w:r>
              <w:t>Разработчик ПО</w:t>
            </w:r>
          </w:p>
        </w:tc>
        <w:tc>
          <w:tcPr>
            <w:tcW w:w="3209" w:type="dxa"/>
          </w:tcPr>
          <w:p w:rsidR="00EC50AF" w:rsidRDefault="00EC50AF" w:rsidP="00EC50AF">
            <w:pPr>
              <w:pStyle w:val="aff9"/>
              <w:jc w:val="left"/>
            </w:pPr>
            <w:r>
              <w:t>Разрабатывает и улучшает функциональность модуля отслеживания дефектуры.</w:t>
            </w:r>
          </w:p>
        </w:tc>
      </w:tr>
      <w:tr w:rsidR="00EC50AF" w:rsidTr="00EC50AF">
        <w:tc>
          <w:tcPr>
            <w:tcW w:w="3209" w:type="dxa"/>
          </w:tcPr>
          <w:p w:rsidR="00EC50AF" w:rsidRDefault="00EC50AF" w:rsidP="00EC50AF">
            <w:pPr>
              <w:pStyle w:val="aff9"/>
              <w:jc w:val="left"/>
            </w:pPr>
            <w:r>
              <w:t>IT отдел</w:t>
            </w:r>
          </w:p>
        </w:tc>
        <w:tc>
          <w:tcPr>
            <w:tcW w:w="3209" w:type="dxa"/>
          </w:tcPr>
          <w:p w:rsidR="00EC50AF" w:rsidRPr="00BB6CA8" w:rsidRDefault="00EC50AF" w:rsidP="00EC50AF">
            <w:pPr>
              <w:pStyle w:val="aff9"/>
              <w:jc w:val="left"/>
              <w:rPr>
                <w:lang w:val="en-US"/>
              </w:rPr>
            </w:pPr>
            <w:r>
              <w:t>Специалист по интеграции</w:t>
            </w:r>
          </w:p>
        </w:tc>
        <w:tc>
          <w:tcPr>
            <w:tcW w:w="3209" w:type="dxa"/>
          </w:tcPr>
          <w:p w:rsidR="00EC50AF" w:rsidRDefault="00EC50AF" w:rsidP="00EC50AF">
            <w:pPr>
              <w:pStyle w:val="aff9"/>
              <w:jc w:val="left"/>
            </w:pPr>
            <w:r>
              <w:t xml:space="preserve">Осуществляет интеграцию модуля отслеживания дефектуры с </w:t>
            </w:r>
            <w:r w:rsidR="006C6746">
              <w:t>сервером</w:t>
            </w:r>
            <w:r>
              <w:t>.</w:t>
            </w:r>
          </w:p>
        </w:tc>
      </w:tr>
      <w:tr w:rsidR="00EC50AF" w:rsidTr="00EC50AF">
        <w:tc>
          <w:tcPr>
            <w:tcW w:w="3209" w:type="dxa"/>
          </w:tcPr>
          <w:p w:rsidR="00EC50AF" w:rsidRDefault="00EC50AF" w:rsidP="00EC50AF">
            <w:pPr>
              <w:pStyle w:val="aff9"/>
              <w:jc w:val="left"/>
            </w:pPr>
            <w:r>
              <w:t>Техническая поддержка</w:t>
            </w:r>
          </w:p>
        </w:tc>
        <w:tc>
          <w:tcPr>
            <w:tcW w:w="3209" w:type="dxa"/>
          </w:tcPr>
          <w:p w:rsidR="00EC50AF" w:rsidRDefault="00EC50AF" w:rsidP="00EC50AF">
            <w:pPr>
              <w:pStyle w:val="aff9"/>
              <w:jc w:val="left"/>
            </w:pPr>
            <w:r>
              <w:t xml:space="preserve">IT специалист </w:t>
            </w:r>
          </w:p>
        </w:tc>
        <w:tc>
          <w:tcPr>
            <w:tcW w:w="3209" w:type="dxa"/>
          </w:tcPr>
          <w:p w:rsidR="00EC50AF" w:rsidRPr="006C6746" w:rsidRDefault="00EC50AF" w:rsidP="00EC50AF">
            <w:pPr>
              <w:pStyle w:val="aff9"/>
              <w:jc w:val="left"/>
              <w:rPr>
                <w:lang w:val="en-US"/>
              </w:rPr>
            </w:pPr>
            <w:r>
              <w:t>Обеспечивает работоспособность модуля</w:t>
            </w:r>
            <w:r w:rsidR="006C6746">
              <w:t>.</w:t>
            </w:r>
          </w:p>
        </w:tc>
      </w:tr>
      <w:tr w:rsidR="00EC50AF" w:rsidTr="00EC50AF">
        <w:tc>
          <w:tcPr>
            <w:tcW w:w="3209" w:type="dxa"/>
          </w:tcPr>
          <w:p w:rsidR="00EC50AF" w:rsidRDefault="00BB6CA8" w:rsidP="00EC50AF">
            <w:pPr>
              <w:pStyle w:val="aff9"/>
              <w:jc w:val="left"/>
            </w:pPr>
            <w:r>
              <w:t>IT отдел</w:t>
            </w:r>
          </w:p>
        </w:tc>
        <w:tc>
          <w:tcPr>
            <w:tcW w:w="3209" w:type="dxa"/>
          </w:tcPr>
          <w:p w:rsidR="00EC50AF" w:rsidRDefault="00EC50AF" w:rsidP="00EC50AF">
            <w:pPr>
              <w:pStyle w:val="aff9"/>
              <w:jc w:val="left"/>
            </w:pPr>
            <w:r>
              <w:t>Тестировщик</w:t>
            </w:r>
          </w:p>
        </w:tc>
        <w:tc>
          <w:tcPr>
            <w:tcW w:w="3209" w:type="dxa"/>
          </w:tcPr>
          <w:p w:rsidR="00EC50AF" w:rsidRDefault="00EC50AF" w:rsidP="00EC50AF">
            <w:pPr>
              <w:pStyle w:val="aff9"/>
              <w:jc w:val="left"/>
            </w:pPr>
            <w:r>
              <w:t>Проводит тестирование модуля отслеживания дефектуры для выявления и исправления ошибок и недочётов.</w:t>
            </w:r>
          </w:p>
        </w:tc>
      </w:tr>
      <w:tr w:rsidR="00EC50AF" w:rsidTr="00EC50AF">
        <w:tc>
          <w:tcPr>
            <w:tcW w:w="3209" w:type="dxa"/>
          </w:tcPr>
          <w:p w:rsidR="00EC50AF" w:rsidRDefault="00EC50AF" w:rsidP="00EC50AF">
            <w:pPr>
              <w:pStyle w:val="aff9"/>
              <w:jc w:val="left"/>
            </w:pPr>
            <w:r>
              <w:t>Управление проектом</w:t>
            </w:r>
          </w:p>
        </w:tc>
        <w:tc>
          <w:tcPr>
            <w:tcW w:w="3209" w:type="dxa"/>
          </w:tcPr>
          <w:p w:rsidR="00EC50AF" w:rsidRDefault="00EC50AF" w:rsidP="00EC50AF">
            <w:pPr>
              <w:pStyle w:val="aff9"/>
              <w:jc w:val="left"/>
            </w:pPr>
            <w:r>
              <w:t>Руководитель проекта</w:t>
            </w:r>
          </w:p>
        </w:tc>
        <w:tc>
          <w:tcPr>
            <w:tcW w:w="3209" w:type="dxa"/>
          </w:tcPr>
          <w:p w:rsidR="00EC50AF" w:rsidRDefault="00EC50AF" w:rsidP="00EC50AF">
            <w:pPr>
              <w:pStyle w:val="aff9"/>
              <w:jc w:val="left"/>
            </w:pPr>
            <w:r>
              <w:t>Организует работу команды, следит за выполнением задач по развитию и обновлению модуля отслеживания дефектуры.</w:t>
            </w:r>
          </w:p>
        </w:tc>
      </w:tr>
    </w:tbl>
    <w:p w:rsidR="00A369EF" w:rsidRDefault="00A369EF" w:rsidP="0047085F">
      <w:pPr>
        <w:ind w:firstLine="0"/>
      </w:pPr>
    </w:p>
    <w:p w:rsidR="00A20A01" w:rsidRPr="00A369EF" w:rsidRDefault="00A20A01" w:rsidP="00A20A01">
      <w:pPr>
        <w:pStyle w:val="af8"/>
      </w:pPr>
      <w:r>
        <w:t xml:space="preserve">Таблица 3 – </w:t>
      </w:r>
      <w:proofErr w:type="gramStart"/>
      <w:r>
        <w:t>Устройства</w:t>
      </w:r>
      <w:proofErr w:type="gramEnd"/>
      <w:r>
        <w:t xml:space="preserve"> по которые необходимо адаптировать систему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6560F" w:rsidTr="0066560F">
        <w:tc>
          <w:tcPr>
            <w:tcW w:w="3209" w:type="dxa"/>
          </w:tcPr>
          <w:p w:rsidR="0066560F" w:rsidRDefault="0066560F" w:rsidP="00AC0456">
            <w:pPr>
              <w:pStyle w:val="affc"/>
              <w:rPr>
                <w:lang w:eastAsia="ru-RU"/>
              </w:rPr>
            </w:pPr>
            <w:r>
              <w:t>Устройство</w:t>
            </w:r>
          </w:p>
        </w:tc>
        <w:tc>
          <w:tcPr>
            <w:tcW w:w="3209" w:type="dxa"/>
          </w:tcPr>
          <w:p w:rsidR="0066560F" w:rsidRDefault="0066560F" w:rsidP="00AC0456">
            <w:pPr>
              <w:pStyle w:val="affc"/>
            </w:pPr>
            <w:r>
              <w:t>Параметры устройства</w:t>
            </w:r>
          </w:p>
        </w:tc>
        <w:tc>
          <w:tcPr>
            <w:tcW w:w="3209" w:type="dxa"/>
          </w:tcPr>
          <w:p w:rsidR="0066560F" w:rsidRDefault="0066560F" w:rsidP="00AC0456">
            <w:pPr>
              <w:pStyle w:val="affc"/>
            </w:pPr>
            <w:r>
              <w:t>Почему выбран этот параметр</w:t>
            </w:r>
          </w:p>
        </w:tc>
      </w:tr>
      <w:tr w:rsidR="0066560F" w:rsidTr="0066560F">
        <w:tc>
          <w:tcPr>
            <w:tcW w:w="3209" w:type="dxa"/>
          </w:tcPr>
          <w:p w:rsidR="0066560F" w:rsidRDefault="0066560F" w:rsidP="0066560F">
            <w:pPr>
              <w:pStyle w:val="aff9"/>
              <w:jc w:val="left"/>
            </w:pPr>
            <w:r>
              <w:t>Сканер штрихкодов</w:t>
            </w:r>
          </w:p>
        </w:tc>
        <w:tc>
          <w:tcPr>
            <w:tcW w:w="3209" w:type="dxa"/>
          </w:tcPr>
          <w:p w:rsidR="0066560F" w:rsidRPr="00793852" w:rsidRDefault="0066560F" w:rsidP="0066560F">
            <w:pPr>
              <w:pStyle w:val="aff9"/>
              <w:jc w:val="left"/>
              <w:rPr>
                <w:lang w:val="en-US"/>
              </w:rPr>
            </w:pPr>
            <w:r>
              <w:t>Скорость сканирования, разрешение, интерфейс</w:t>
            </w:r>
          </w:p>
        </w:tc>
        <w:tc>
          <w:tcPr>
            <w:tcW w:w="3209" w:type="dxa"/>
          </w:tcPr>
          <w:p w:rsidR="0066560F" w:rsidRDefault="0066560F" w:rsidP="0066560F">
            <w:pPr>
              <w:pStyle w:val="aff9"/>
              <w:jc w:val="left"/>
            </w:pPr>
            <w:r>
              <w:t>Для быстрой и точной идентификации товаров с помощью штрихкодов.</w:t>
            </w:r>
          </w:p>
        </w:tc>
      </w:tr>
      <w:tr w:rsidR="0066560F" w:rsidTr="0066560F">
        <w:tc>
          <w:tcPr>
            <w:tcW w:w="3209" w:type="dxa"/>
          </w:tcPr>
          <w:p w:rsidR="0066560F" w:rsidRDefault="0066560F" w:rsidP="0066560F">
            <w:pPr>
              <w:pStyle w:val="aff9"/>
              <w:jc w:val="left"/>
            </w:pPr>
            <w:r>
              <w:t>Принтер этикеток</w:t>
            </w:r>
          </w:p>
        </w:tc>
        <w:tc>
          <w:tcPr>
            <w:tcW w:w="3209" w:type="dxa"/>
          </w:tcPr>
          <w:p w:rsidR="0066560F" w:rsidRDefault="0066560F" w:rsidP="0066560F">
            <w:pPr>
              <w:pStyle w:val="aff9"/>
              <w:jc w:val="left"/>
            </w:pPr>
            <w:r>
              <w:t>Разрешение печати, скорость печати</w:t>
            </w:r>
          </w:p>
        </w:tc>
        <w:tc>
          <w:tcPr>
            <w:tcW w:w="3209" w:type="dxa"/>
          </w:tcPr>
          <w:p w:rsidR="0066560F" w:rsidRDefault="0066560F" w:rsidP="0066560F">
            <w:pPr>
              <w:pStyle w:val="aff9"/>
              <w:jc w:val="left"/>
            </w:pPr>
            <w:r>
              <w:t>Для печати этикеток с информацией о товарах для дальнейшей идентификации.</w:t>
            </w:r>
          </w:p>
        </w:tc>
      </w:tr>
      <w:tr w:rsidR="0066560F" w:rsidTr="0066560F">
        <w:tc>
          <w:tcPr>
            <w:tcW w:w="3209" w:type="dxa"/>
          </w:tcPr>
          <w:p w:rsidR="0066560F" w:rsidRDefault="0066560F" w:rsidP="0066560F">
            <w:pPr>
              <w:pStyle w:val="aff9"/>
              <w:jc w:val="left"/>
            </w:pPr>
            <w:r>
              <w:t>ПК</w:t>
            </w:r>
          </w:p>
        </w:tc>
        <w:tc>
          <w:tcPr>
            <w:tcW w:w="3209" w:type="dxa"/>
          </w:tcPr>
          <w:p w:rsidR="0066560F" w:rsidRDefault="003632B5" w:rsidP="0066560F">
            <w:pPr>
              <w:pStyle w:val="aff9"/>
              <w:jc w:val="left"/>
            </w:pPr>
            <w:r w:rsidRPr="003632B5">
              <w:t>Процессор, оперативная память, операционная система</w:t>
            </w:r>
          </w:p>
        </w:tc>
        <w:tc>
          <w:tcPr>
            <w:tcW w:w="3209" w:type="dxa"/>
          </w:tcPr>
          <w:p w:rsidR="0066560F" w:rsidRDefault="0066560F" w:rsidP="0066560F">
            <w:pPr>
              <w:pStyle w:val="aff9"/>
              <w:jc w:val="left"/>
            </w:pPr>
            <w:r>
              <w:t>Для установки и работы с программой на стационарном рабочем месте.</w:t>
            </w:r>
          </w:p>
        </w:tc>
      </w:tr>
    </w:tbl>
    <w:p w:rsidR="0066560F" w:rsidRPr="006C6746" w:rsidRDefault="0066560F" w:rsidP="0047085F">
      <w:pPr>
        <w:ind w:firstLine="0"/>
      </w:pPr>
    </w:p>
    <w:p w:rsidR="0066560F" w:rsidRDefault="00A20A01" w:rsidP="00A20A01">
      <w:pPr>
        <w:pStyle w:val="af8"/>
      </w:pPr>
      <w:r>
        <w:t xml:space="preserve">Таблица 3 – </w:t>
      </w:r>
      <w:proofErr w:type="gramStart"/>
      <w:r>
        <w:t>ПО</w:t>
      </w:r>
      <w:proofErr w:type="gramEnd"/>
      <w:r>
        <w:t xml:space="preserve"> </w:t>
      </w:r>
      <w:proofErr w:type="spellStart"/>
      <w:r>
        <w:t>по</w:t>
      </w:r>
      <w:proofErr w:type="spellEnd"/>
      <w:r>
        <w:t xml:space="preserve"> которые необходимо адаптировать систему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6560F" w:rsidTr="0066560F">
        <w:tc>
          <w:tcPr>
            <w:tcW w:w="3209" w:type="dxa"/>
          </w:tcPr>
          <w:p w:rsidR="0066560F" w:rsidRDefault="00AC0456" w:rsidP="00AC0456">
            <w:pPr>
              <w:pStyle w:val="affc"/>
              <w:rPr>
                <w:lang w:eastAsia="ru-RU"/>
              </w:rPr>
            </w:pPr>
            <w:r>
              <w:t>ПО</w:t>
            </w:r>
          </w:p>
        </w:tc>
        <w:tc>
          <w:tcPr>
            <w:tcW w:w="3209" w:type="dxa"/>
          </w:tcPr>
          <w:p w:rsidR="0066560F" w:rsidRDefault="0066560F" w:rsidP="00AC0456">
            <w:pPr>
              <w:pStyle w:val="affc"/>
            </w:pPr>
            <w:r>
              <w:t xml:space="preserve">Параметры </w:t>
            </w:r>
          </w:p>
        </w:tc>
        <w:tc>
          <w:tcPr>
            <w:tcW w:w="3209" w:type="dxa"/>
          </w:tcPr>
          <w:p w:rsidR="0066560F" w:rsidRDefault="0066560F" w:rsidP="00AC0456">
            <w:pPr>
              <w:pStyle w:val="affc"/>
            </w:pPr>
            <w:r>
              <w:t>Почему выбран этот параметр</w:t>
            </w:r>
          </w:p>
        </w:tc>
      </w:tr>
      <w:tr w:rsidR="0066560F" w:rsidTr="0066560F">
        <w:tc>
          <w:tcPr>
            <w:tcW w:w="3209" w:type="dxa"/>
          </w:tcPr>
          <w:p w:rsidR="0066560F" w:rsidRPr="00AC0456" w:rsidRDefault="005100A8" w:rsidP="005100A8">
            <w:pPr>
              <w:pStyle w:val="aff9"/>
              <w:tabs>
                <w:tab w:val="center" w:pos="1496"/>
              </w:tabs>
            </w:pPr>
            <w:r>
              <w:rPr>
                <w:lang w:val="en-US"/>
              </w:rPr>
              <w:t>Windows 10</w:t>
            </w:r>
          </w:p>
        </w:tc>
        <w:tc>
          <w:tcPr>
            <w:tcW w:w="3209" w:type="dxa"/>
          </w:tcPr>
          <w:p w:rsidR="0066560F" w:rsidRPr="005100A8" w:rsidRDefault="005100A8" w:rsidP="00AC0456">
            <w:pPr>
              <w:pStyle w:val="aff9"/>
            </w:pPr>
            <w:r>
              <w:t>Высокая производительность</w:t>
            </w:r>
          </w:p>
        </w:tc>
        <w:tc>
          <w:tcPr>
            <w:tcW w:w="3209" w:type="dxa"/>
          </w:tcPr>
          <w:p w:rsidR="0066560F" w:rsidRPr="00CD1824" w:rsidRDefault="00CD1824" w:rsidP="00AC0456">
            <w:pPr>
              <w:pStyle w:val="aff9"/>
            </w:pPr>
            <w:r>
              <w:t>Важна скорость работы в данной ОС.</w:t>
            </w:r>
          </w:p>
        </w:tc>
      </w:tr>
      <w:tr w:rsidR="00415260" w:rsidTr="0066560F">
        <w:tc>
          <w:tcPr>
            <w:tcW w:w="3209" w:type="dxa"/>
          </w:tcPr>
          <w:p w:rsidR="00415260" w:rsidRDefault="00415260" w:rsidP="005100A8">
            <w:pPr>
              <w:pStyle w:val="aff9"/>
              <w:tabs>
                <w:tab w:val="center" w:pos="1496"/>
              </w:tabs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  <w:tc>
          <w:tcPr>
            <w:tcW w:w="3209" w:type="dxa"/>
          </w:tcPr>
          <w:p w:rsidR="00415260" w:rsidRDefault="00415260" w:rsidP="00AC0456">
            <w:pPr>
              <w:pStyle w:val="aff9"/>
            </w:pPr>
            <w:r>
              <w:t>Высокая производительность</w:t>
            </w:r>
          </w:p>
        </w:tc>
        <w:tc>
          <w:tcPr>
            <w:tcW w:w="3209" w:type="dxa"/>
          </w:tcPr>
          <w:p w:rsidR="00415260" w:rsidRDefault="00CD1824" w:rsidP="00AC0456">
            <w:pPr>
              <w:pStyle w:val="aff9"/>
            </w:pPr>
            <w:r>
              <w:t>Важна скорость работы</w:t>
            </w:r>
            <w:r>
              <w:t xml:space="preserve"> в данной ОС.</w:t>
            </w:r>
          </w:p>
        </w:tc>
      </w:tr>
      <w:tr w:rsidR="0066560F" w:rsidTr="0066560F">
        <w:tc>
          <w:tcPr>
            <w:tcW w:w="3209" w:type="dxa"/>
          </w:tcPr>
          <w:p w:rsidR="0066560F" w:rsidRPr="00415260" w:rsidRDefault="00AC0456" w:rsidP="00AC0456">
            <w:pPr>
              <w:pStyle w:val="aff9"/>
              <w:rPr>
                <w:lang w:val="en-US"/>
              </w:rPr>
            </w:pPr>
            <w:r>
              <w:t>Браузер</w:t>
            </w:r>
            <w:r w:rsidR="00415260">
              <w:rPr>
                <w:lang w:val="en-US"/>
              </w:rPr>
              <w:t xml:space="preserve"> Google Chrome</w:t>
            </w:r>
          </w:p>
        </w:tc>
        <w:tc>
          <w:tcPr>
            <w:tcW w:w="3209" w:type="dxa"/>
          </w:tcPr>
          <w:p w:rsidR="0066560F" w:rsidRPr="00415260" w:rsidRDefault="00415260" w:rsidP="00AC0456">
            <w:pPr>
              <w:pStyle w:val="aff9"/>
            </w:pPr>
            <w:r>
              <w:t>Разрешение экрана.</w:t>
            </w:r>
          </w:p>
        </w:tc>
        <w:tc>
          <w:tcPr>
            <w:tcW w:w="3209" w:type="dxa"/>
          </w:tcPr>
          <w:p w:rsidR="0066560F" w:rsidRDefault="00AC0456" w:rsidP="00AC0456">
            <w:pPr>
              <w:pStyle w:val="aff9"/>
            </w:pPr>
            <w:r>
              <w:t xml:space="preserve">Для обращения в </w:t>
            </w:r>
            <w:proofErr w:type="gramStart"/>
            <w:r>
              <w:t>тех поддержку</w:t>
            </w:r>
            <w:proofErr w:type="gramEnd"/>
          </w:p>
        </w:tc>
      </w:tr>
      <w:tr w:rsidR="0066560F" w:rsidTr="0066560F">
        <w:tc>
          <w:tcPr>
            <w:tcW w:w="3209" w:type="dxa"/>
          </w:tcPr>
          <w:p w:rsidR="0066560F" w:rsidRDefault="005100A8" w:rsidP="00AC0456">
            <w:pPr>
              <w:pStyle w:val="aff9"/>
            </w:pPr>
            <w:r>
              <w:rPr>
                <w:lang w:val="en-US"/>
              </w:rPr>
              <w:t>Microsoft Office 2024</w:t>
            </w:r>
          </w:p>
        </w:tc>
        <w:tc>
          <w:tcPr>
            <w:tcW w:w="3209" w:type="dxa"/>
          </w:tcPr>
          <w:p w:rsidR="0066560F" w:rsidRPr="003632B5" w:rsidRDefault="005100A8" w:rsidP="00AC0456">
            <w:pPr>
              <w:pStyle w:val="aff9"/>
            </w:pPr>
            <w:r>
              <w:rPr>
                <w:lang w:val="en-US"/>
              </w:rPr>
              <w:t>Word, excel</w:t>
            </w:r>
          </w:p>
        </w:tc>
        <w:tc>
          <w:tcPr>
            <w:tcW w:w="3209" w:type="dxa"/>
          </w:tcPr>
          <w:p w:rsidR="0066560F" w:rsidRDefault="00AC0456" w:rsidP="00AC0456">
            <w:pPr>
              <w:pStyle w:val="aff9"/>
            </w:pPr>
            <w:r>
              <w:t>Для создания и редактирования отчётов</w:t>
            </w:r>
          </w:p>
        </w:tc>
      </w:tr>
    </w:tbl>
    <w:p w:rsidR="0066560F" w:rsidRDefault="0066560F" w:rsidP="0047085F">
      <w:pPr>
        <w:ind w:firstLine="0"/>
      </w:pPr>
    </w:p>
    <w:p w:rsidR="00522F7B" w:rsidRPr="00A369EF" w:rsidRDefault="00522F7B" w:rsidP="00850725">
      <w:pPr>
        <w:ind w:firstLine="708"/>
      </w:pPr>
      <w:r>
        <w:t>Вывод</w:t>
      </w:r>
      <w:r w:rsidR="004C3400">
        <w:t>: в ходе</w:t>
      </w:r>
      <w:r>
        <w:t xml:space="preserve"> выполнения лабораторной работы был </w:t>
      </w:r>
      <w:r>
        <w:rPr>
          <w:rFonts w:ascii="Times New Roman" w:hAnsi="Times New Roman"/>
          <w:szCs w:val="28"/>
          <w:lang w:eastAsia="ru-RU"/>
        </w:rPr>
        <w:t>разработан план управления качеством</w:t>
      </w:r>
    </w:p>
    <w:sectPr w:rsidR="00522F7B" w:rsidRPr="00A369EF" w:rsidSect="00DA21AE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21AE" w:rsidRDefault="00DA21AE">
      <w:r>
        <w:separator/>
      </w:r>
    </w:p>
  </w:endnote>
  <w:endnote w:type="continuationSeparator" w:id="0">
    <w:p w:rsidR="00DA21AE" w:rsidRDefault="00DA2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font1248">
    <w:altName w:val="MS Mincho"/>
    <w:panose1 w:val="020B0604020202020204"/>
    <w:charset w:val="8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T Astra Serif">
    <w:altName w:val="Times New Roman"/>
    <w:panose1 w:val="020B0604020202020204"/>
    <w:charset w:val="CC"/>
    <w:family w:val="roman"/>
    <w:pitch w:val="variable"/>
    <w:sig w:usb0="A00002EF" w:usb1="5000204B" w:usb2="00000020" w:usb3="00000000" w:csb0="00000097" w:csb1="00000000"/>
  </w:font>
  <w:font w:name="Droid Sans Fallback">
    <w:panose1 w:val="020B0604020202020204"/>
    <w:charset w:val="00"/>
    <w:family w:val="roman"/>
    <w:notTrueType/>
    <w:pitch w:val="default"/>
  </w:font>
  <w:font w:name="DejaVu Sans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74D" w:rsidRDefault="00CC674D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>
      <w:rPr>
        <w:rStyle w:val="aff3"/>
      </w:rPr>
      <w:instrText xml:space="preserve">PAGE  </w:instrText>
    </w:r>
    <w:r>
      <w:rPr>
        <w:rStyle w:val="aff3"/>
      </w:rPr>
      <w:fldChar w:fldCharType="separate"/>
    </w:r>
    <w:r>
      <w:rPr>
        <w:rStyle w:val="aff3"/>
        <w:noProof/>
      </w:rPr>
      <w:t>1</w:t>
    </w:r>
    <w:r>
      <w:rPr>
        <w:rStyle w:val="aff3"/>
      </w:rPr>
      <w:fldChar w:fldCharType="end"/>
    </w:r>
  </w:p>
  <w:p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74D" w:rsidRDefault="00CC674D" w:rsidP="003532F4">
    <w:pPr>
      <w:pStyle w:val="aff1"/>
      <w:jc w:val="center"/>
    </w:pPr>
    <w:r>
      <w:fldChar w:fldCharType="begin"/>
    </w:r>
    <w:r>
      <w:instrText>PAGE   \* MERGEFORMAT</w:instrText>
    </w:r>
    <w:r>
      <w:fldChar w:fldCharType="separate"/>
    </w:r>
    <w:r w:rsidR="00F37168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21AE" w:rsidRDefault="00DA21AE">
      <w:r>
        <w:separator/>
      </w:r>
    </w:p>
  </w:footnote>
  <w:footnote w:type="continuationSeparator" w:id="0">
    <w:p w:rsidR="00DA21AE" w:rsidRDefault="00DA2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bullet"/>
      <w:suff w:val="nothing"/>
      <w:lvlText w:val="—"/>
      <w:lvlJc w:val="left"/>
      <w:pPr>
        <w:tabs>
          <w:tab w:val="num" w:pos="0"/>
        </w:tabs>
        <w:ind w:left="0" w:firstLine="0"/>
      </w:pPr>
      <w:rPr>
        <w:rFonts w:ascii="Tahoma" w:hAnsi="Tahoma" w:cs="OpenSymbol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3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6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</w:abstractNum>
  <w:abstractNum w:abstractNumId="1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064370E"/>
    <w:multiLevelType w:val="hybridMultilevel"/>
    <w:tmpl w:val="9140DB80"/>
    <w:lvl w:ilvl="0" w:tplc="6B38BEE4">
      <w:start w:val="1"/>
      <w:numFmt w:val="bullet"/>
      <w:lvlText w:val=""/>
      <w:lvlJc w:val="left"/>
      <w:pPr>
        <w:tabs>
          <w:tab w:val="num" w:pos="709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FC31CE"/>
    <w:multiLevelType w:val="hybridMultilevel"/>
    <w:tmpl w:val="861A0C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num w:numId="1" w16cid:durableId="1834639232">
    <w:abstractNumId w:val="6"/>
  </w:num>
  <w:num w:numId="2" w16cid:durableId="477381470">
    <w:abstractNumId w:val="2"/>
  </w:num>
  <w:num w:numId="3" w16cid:durableId="1778022733">
    <w:abstractNumId w:val="11"/>
  </w:num>
  <w:num w:numId="4" w16cid:durableId="1621379014">
    <w:abstractNumId w:val="7"/>
  </w:num>
  <w:num w:numId="5" w16cid:durableId="1814757744">
    <w:abstractNumId w:val="3"/>
  </w:num>
  <w:num w:numId="6" w16cid:durableId="668365826">
    <w:abstractNumId w:val="1"/>
  </w:num>
  <w:num w:numId="7" w16cid:durableId="486363570">
    <w:abstractNumId w:val="4"/>
  </w:num>
  <w:num w:numId="8" w16cid:durableId="599071541">
    <w:abstractNumId w:val="5"/>
  </w:num>
  <w:num w:numId="9" w16cid:durableId="967129139">
    <w:abstractNumId w:val="8"/>
  </w:num>
  <w:num w:numId="10" w16cid:durableId="2071347147">
    <w:abstractNumId w:val="1"/>
  </w:num>
  <w:num w:numId="11" w16cid:durableId="535969772">
    <w:abstractNumId w:val="1"/>
  </w:num>
  <w:num w:numId="12" w16cid:durableId="2040276201">
    <w:abstractNumId w:val="1"/>
  </w:num>
  <w:num w:numId="13" w16cid:durableId="112864262">
    <w:abstractNumId w:val="1"/>
  </w:num>
  <w:num w:numId="14" w16cid:durableId="889614866">
    <w:abstractNumId w:val="1"/>
  </w:num>
  <w:num w:numId="15" w16cid:durableId="375931000">
    <w:abstractNumId w:val="1"/>
    <w:lvlOverride w:ilvl="0">
      <w:startOverride w:val="1"/>
    </w:lvlOverride>
  </w:num>
  <w:num w:numId="16" w16cid:durableId="387146338">
    <w:abstractNumId w:val="1"/>
  </w:num>
  <w:num w:numId="17" w16cid:durableId="1100417584">
    <w:abstractNumId w:val="1"/>
  </w:num>
  <w:num w:numId="18" w16cid:durableId="935943284">
    <w:abstractNumId w:val="1"/>
  </w:num>
  <w:num w:numId="19" w16cid:durableId="5809909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44634395">
    <w:abstractNumId w:val="12"/>
  </w:num>
  <w:num w:numId="21" w16cid:durableId="1135483826">
    <w:abstractNumId w:val="0"/>
  </w:num>
  <w:num w:numId="22" w16cid:durableId="1848981283">
    <w:abstractNumId w:val="10"/>
  </w:num>
  <w:num w:numId="23" w16cid:durableId="11751927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EB"/>
    <w:rsid w:val="00000979"/>
    <w:rsid w:val="00006285"/>
    <w:rsid w:val="00006F3B"/>
    <w:rsid w:val="00007916"/>
    <w:rsid w:val="0001040E"/>
    <w:rsid w:val="00012C82"/>
    <w:rsid w:val="00013E7B"/>
    <w:rsid w:val="000227B1"/>
    <w:rsid w:val="00024414"/>
    <w:rsid w:val="00030266"/>
    <w:rsid w:val="00032537"/>
    <w:rsid w:val="00036FDC"/>
    <w:rsid w:val="00041832"/>
    <w:rsid w:val="000468A2"/>
    <w:rsid w:val="00046E85"/>
    <w:rsid w:val="00062A87"/>
    <w:rsid w:val="00064025"/>
    <w:rsid w:val="000660B4"/>
    <w:rsid w:val="00072994"/>
    <w:rsid w:val="00074B37"/>
    <w:rsid w:val="0007728E"/>
    <w:rsid w:val="0008335A"/>
    <w:rsid w:val="00084954"/>
    <w:rsid w:val="000858C5"/>
    <w:rsid w:val="000A0347"/>
    <w:rsid w:val="000B134C"/>
    <w:rsid w:val="000B3BB0"/>
    <w:rsid w:val="000B69DB"/>
    <w:rsid w:val="000C5E3E"/>
    <w:rsid w:val="000D3F05"/>
    <w:rsid w:val="000D5481"/>
    <w:rsid w:val="000E0E6D"/>
    <w:rsid w:val="000F426A"/>
    <w:rsid w:val="00103EB2"/>
    <w:rsid w:val="00104149"/>
    <w:rsid w:val="001055DC"/>
    <w:rsid w:val="00106BB9"/>
    <w:rsid w:val="0011661C"/>
    <w:rsid w:val="00127AB8"/>
    <w:rsid w:val="0013552D"/>
    <w:rsid w:val="0014598F"/>
    <w:rsid w:val="00150789"/>
    <w:rsid w:val="00155428"/>
    <w:rsid w:val="00155C4D"/>
    <w:rsid w:val="00172CCE"/>
    <w:rsid w:val="001731F1"/>
    <w:rsid w:val="00181146"/>
    <w:rsid w:val="00197528"/>
    <w:rsid w:val="001A0F9C"/>
    <w:rsid w:val="001A3EC7"/>
    <w:rsid w:val="001B0E0F"/>
    <w:rsid w:val="001B1257"/>
    <w:rsid w:val="001B1CE7"/>
    <w:rsid w:val="001B246E"/>
    <w:rsid w:val="001C0DEA"/>
    <w:rsid w:val="001D0686"/>
    <w:rsid w:val="001D0BC8"/>
    <w:rsid w:val="001D5719"/>
    <w:rsid w:val="001E0AE0"/>
    <w:rsid w:val="001E76E0"/>
    <w:rsid w:val="001F0C11"/>
    <w:rsid w:val="001F3062"/>
    <w:rsid w:val="00204100"/>
    <w:rsid w:val="00204924"/>
    <w:rsid w:val="00205068"/>
    <w:rsid w:val="00234E38"/>
    <w:rsid w:val="002354E7"/>
    <w:rsid w:val="00251599"/>
    <w:rsid w:val="002621AF"/>
    <w:rsid w:val="00270261"/>
    <w:rsid w:val="00281D20"/>
    <w:rsid w:val="002847B2"/>
    <w:rsid w:val="00285933"/>
    <w:rsid w:val="002925AD"/>
    <w:rsid w:val="00294736"/>
    <w:rsid w:val="002A5A08"/>
    <w:rsid w:val="002B66C5"/>
    <w:rsid w:val="002B7BE7"/>
    <w:rsid w:val="002C3954"/>
    <w:rsid w:val="002C4251"/>
    <w:rsid w:val="002D7F16"/>
    <w:rsid w:val="002E3A3D"/>
    <w:rsid w:val="002F2A16"/>
    <w:rsid w:val="002F69CD"/>
    <w:rsid w:val="00304267"/>
    <w:rsid w:val="00304AE9"/>
    <w:rsid w:val="00306A25"/>
    <w:rsid w:val="00310832"/>
    <w:rsid w:val="00315FF4"/>
    <w:rsid w:val="00324AAD"/>
    <w:rsid w:val="00325964"/>
    <w:rsid w:val="00330368"/>
    <w:rsid w:val="00336E8B"/>
    <w:rsid w:val="00336E93"/>
    <w:rsid w:val="003405D6"/>
    <w:rsid w:val="00343313"/>
    <w:rsid w:val="00344A31"/>
    <w:rsid w:val="00347946"/>
    <w:rsid w:val="00347AFB"/>
    <w:rsid w:val="00347D22"/>
    <w:rsid w:val="0035156F"/>
    <w:rsid w:val="003532F4"/>
    <w:rsid w:val="00360BB3"/>
    <w:rsid w:val="003632B5"/>
    <w:rsid w:val="003673E7"/>
    <w:rsid w:val="0038234B"/>
    <w:rsid w:val="00387170"/>
    <w:rsid w:val="00396B48"/>
    <w:rsid w:val="00396F1A"/>
    <w:rsid w:val="003A6D84"/>
    <w:rsid w:val="003C5FAF"/>
    <w:rsid w:val="003C770B"/>
    <w:rsid w:val="003D6E12"/>
    <w:rsid w:val="003E2CA7"/>
    <w:rsid w:val="003E4D8C"/>
    <w:rsid w:val="003F1D21"/>
    <w:rsid w:val="003F3C82"/>
    <w:rsid w:val="003F4DAD"/>
    <w:rsid w:val="00402C8D"/>
    <w:rsid w:val="00402F81"/>
    <w:rsid w:val="00404F1C"/>
    <w:rsid w:val="004141F3"/>
    <w:rsid w:val="00415260"/>
    <w:rsid w:val="0041679E"/>
    <w:rsid w:val="00417D63"/>
    <w:rsid w:val="00422CFF"/>
    <w:rsid w:val="00426943"/>
    <w:rsid w:val="00450D5F"/>
    <w:rsid w:val="00451F08"/>
    <w:rsid w:val="00457060"/>
    <w:rsid w:val="004624A8"/>
    <w:rsid w:val="00464B90"/>
    <w:rsid w:val="00465745"/>
    <w:rsid w:val="0046599B"/>
    <w:rsid w:val="004665E7"/>
    <w:rsid w:val="0047085F"/>
    <w:rsid w:val="00470A46"/>
    <w:rsid w:val="00473887"/>
    <w:rsid w:val="00473908"/>
    <w:rsid w:val="00475E80"/>
    <w:rsid w:val="00482BFA"/>
    <w:rsid w:val="00486281"/>
    <w:rsid w:val="00486493"/>
    <w:rsid w:val="00491B1B"/>
    <w:rsid w:val="004938EC"/>
    <w:rsid w:val="004A7105"/>
    <w:rsid w:val="004B35CA"/>
    <w:rsid w:val="004B6FDA"/>
    <w:rsid w:val="004C0F56"/>
    <w:rsid w:val="004C3400"/>
    <w:rsid w:val="004D5655"/>
    <w:rsid w:val="004D580C"/>
    <w:rsid w:val="004F6F14"/>
    <w:rsid w:val="005078F5"/>
    <w:rsid w:val="005100A8"/>
    <w:rsid w:val="00515CBC"/>
    <w:rsid w:val="00522F7B"/>
    <w:rsid w:val="00523165"/>
    <w:rsid w:val="005255AA"/>
    <w:rsid w:val="00530C07"/>
    <w:rsid w:val="00532648"/>
    <w:rsid w:val="0054586D"/>
    <w:rsid w:val="00546E44"/>
    <w:rsid w:val="00550899"/>
    <w:rsid w:val="005616DC"/>
    <w:rsid w:val="00565E4C"/>
    <w:rsid w:val="00567FC1"/>
    <w:rsid w:val="00573C7C"/>
    <w:rsid w:val="0058188B"/>
    <w:rsid w:val="005828C7"/>
    <w:rsid w:val="005A75D0"/>
    <w:rsid w:val="005B1631"/>
    <w:rsid w:val="005C0E3F"/>
    <w:rsid w:val="005C447E"/>
    <w:rsid w:val="005C4714"/>
    <w:rsid w:val="005C7A42"/>
    <w:rsid w:val="005D222D"/>
    <w:rsid w:val="005D3EC8"/>
    <w:rsid w:val="005D7A00"/>
    <w:rsid w:val="005E7C05"/>
    <w:rsid w:val="005F5705"/>
    <w:rsid w:val="005F6032"/>
    <w:rsid w:val="005F78A6"/>
    <w:rsid w:val="00606137"/>
    <w:rsid w:val="00611BEE"/>
    <w:rsid w:val="00622271"/>
    <w:rsid w:val="00622994"/>
    <w:rsid w:val="00622F5F"/>
    <w:rsid w:val="00624C5E"/>
    <w:rsid w:val="0062561F"/>
    <w:rsid w:val="00626BD4"/>
    <w:rsid w:val="00641101"/>
    <w:rsid w:val="00645B07"/>
    <w:rsid w:val="00663AFA"/>
    <w:rsid w:val="006652BC"/>
    <w:rsid w:val="006655ED"/>
    <w:rsid w:val="0066560F"/>
    <w:rsid w:val="0067566B"/>
    <w:rsid w:val="006777D3"/>
    <w:rsid w:val="006845A0"/>
    <w:rsid w:val="0069027B"/>
    <w:rsid w:val="006924D9"/>
    <w:rsid w:val="006967E9"/>
    <w:rsid w:val="006B2D02"/>
    <w:rsid w:val="006B5113"/>
    <w:rsid w:val="006B5E0E"/>
    <w:rsid w:val="006C0E73"/>
    <w:rsid w:val="006C16C3"/>
    <w:rsid w:val="006C4D13"/>
    <w:rsid w:val="006C5FCF"/>
    <w:rsid w:val="006C6746"/>
    <w:rsid w:val="006D25DB"/>
    <w:rsid w:val="006D4634"/>
    <w:rsid w:val="006D4A38"/>
    <w:rsid w:val="006D5328"/>
    <w:rsid w:val="006D5CBE"/>
    <w:rsid w:val="0070246A"/>
    <w:rsid w:val="00703EF0"/>
    <w:rsid w:val="0070520F"/>
    <w:rsid w:val="007268FA"/>
    <w:rsid w:val="00735C10"/>
    <w:rsid w:val="007375D7"/>
    <w:rsid w:val="00750553"/>
    <w:rsid w:val="00751567"/>
    <w:rsid w:val="00757C6A"/>
    <w:rsid w:val="0076100B"/>
    <w:rsid w:val="00775E0F"/>
    <w:rsid w:val="00782B73"/>
    <w:rsid w:val="00784677"/>
    <w:rsid w:val="007914DB"/>
    <w:rsid w:val="00791A47"/>
    <w:rsid w:val="00793852"/>
    <w:rsid w:val="007A01CA"/>
    <w:rsid w:val="007A2241"/>
    <w:rsid w:val="007A7F7E"/>
    <w:rsid w:val="007B269A"/>
    <w:rsid w:val="007B3051"/>
    <w:rsid w:val="007C0700"/>
    <w:rsid w:val="007C1C79"/>
    <w:rsid w:val="007E525E"/>
    <w:rsid w:val="007E5C2C"/>
    <w:rsid w:val="007E66A0"/>
    <w:rsid w:val="007F2B5E"/>
    <w:rsid w:val="00801987"/>
    <w:rsid w:val="008034C9"/>
    <w:rsid w:val="0080506C"/>
    <w:rsid w:val="008069C5"/>
    <w:rsid w:val="008155B2"/>
    <w:rsid w:val="00815AE1"/>
    <w:rsid w:val="008205E0"/>
    <w:rsid w:val="00820EC0"/>
    <w:rsid w:val="00821BE4"/>
    <w:rsid w:val="008242A0"/>
    <w:rsid w:val="008267DB"/>
    <w:rsid w:val="00826CA8"/>
    <w:rsid w:val="008309E0"/>
    <w:rsid w:val="008333D9"/>
    <w:rsid w:val="0083358A"/>
    <w:rsid w:val="00843562"/>
    <w:rsid w:val="00850725"/>
    <w:rsid w:val="00865ECA"/>
    <w:rsid w:val="00873E75"/>
    <w:rsid w:val="00874908"/>
    <w:rsid w:val="008802E6"/>
    <w:rsid w:val="00881056"/>
    <w:rsid w:val="00881069"/>
    <w:rsid w:val="008841D2"/>
    <w:rsid w:val="00886E2A"/>
    <w:rsid w:val="00890537"/>
    <w:rsid w:val="008927BE"/>
    <w:rsid w:val="008B126B"/>
    <w:rsid w:val="008B2526"/>
    <w:rsid w:val="008B4799"/>
    <w:rsid w:val="008C1B1A"/>
    <w:rsid w:val="008C7188"/>
    <w:rsid w:val="008C7AAE"/>
    <w:rsid w:val="008D0CC0"/>
    <w:rsid w:val="008D3591"/>
    <w:rsid w:val="008D6DA2"/>
    <w:rsid w:val="008E27E6"/>
    <w:rsid w:val="008E5D60"/>
    <w:rsid w:val="008F069E"/>
    <w:rsid w:val="008F35C0"/>
    <w:rsid w:val="008F4A74"/>
    <w:rsid w:val="00903D59"/>
    <w:rsid w:val="0090491B"/>
    <w:rsid w:val="00910FD1"/>
    <w:rsid w:val="00914FA3"/>
    <w:rsid w:val="00926A54"/>
    <w:rsid w:val="00941AEB"/>
    <w:rsid w:val="009463F7"/>
    <w:rsid w:val="0094700E"/>
    <w:rsid w:val="00962F5F"/>
    <w:rsid w:val="009634DC"/>
    <w:rsid w:val="009669E0"/>
    <w:rsid w:val="0096709C"/>
    <w:rsid w:val="00973FBC"/>
    <w:rsid w:val="00975251"/>
    <w:rsid w:val="009760A6"/>
    <w:rsid w:val="00976CC3"/>
    <w:rsid w:val="00981D65"/>
    <w:rsid w:val="00983BD5"/>
    <w:rsid w:val="0099221C"/>
    <w:rsid w:val="009A522A"/>
    <w:rsid w:val="009A7AF7"/>
    <w:rsid w:val="009C20CB"/>
    <w:rsid w:val="009C4A8C"/>
    <w:rsid w:val="009C4DED"/>
    <w:rsid w:val="009D1BD0"/>
    <w:rsid w:val="009D4D95"/>
    <w:rsid w:val="009D687A"/>
    <w:rsid w:val="009F2C34"/>
    <w:rsid w:val="00A02A72"/>
    <w:rsid w:val="00A122A7"/>
    <w:rsid w:val="00A20A01"/>
    <w:rsid w:val="00A20CCE"/>
    <w:rsid w:val="00A21E57"/>
    <w:rsid w:val="00A2489D"/>
    <w:rsid w:val="00A26287"/>
    <w:rsid w:val="00A367D1"/>
    <w:rsid w:val="00A369EF"/>
    <w:rsid w:val="00A40F83"/>
    <w:rsid w:val="00A43EFB"/>
    <w:rsid w:val="00A52918"/>
    <w:rsid w:val="00A56C77"/>
    <w:rsid w:val="00A618D8"/>
    <w:rsid w:val="00A63223"/>
    <w:rsid w:val="00A65192"/>
    <w:rsid w:val="00A72EB0"/>
    <w:rsid w:val="00A83617"/>
    <w:rsid w:val="00A924BB"/>
    <w:rsid w:val="00AA1037"/>
    <w:rsid w:val="00AC0456"/>
    <w:rsid w:val="00AC39BC"/>
    <w:rsid w:val="00AC4F2F"/>
    <w:rsid w:val="00AC56E5"/>
    <w:rsid w:val="00AD0D55"/>
    <w:rsid w:val="00AD6089"/>
    <w:rsid w:val="00AF1FA6"/>
    <w:rsid w:val="00AF3FA2"/>
    <w:rsid w:val="00B07214"/>
    <w:rsid w:val="00B176C6"/>
    <w:rsid w:val="00B22AB7"/>
    <w:rsid w:val="00B3262A"/>
    <w:rsid w:val="00B47AB7"/>
    <w:rsid w:val="00B47EF0"/>
    <w:rsid w:val="00B5420F"/>
    <w:rsid w:val="00B55F06"/>
    <w:rsid w:val="00B568BD"/>
    <w:rsid w:val="00B63BAE"/>
    <w:rsid w:val="00B66804"/>
    <w:rsid w:val="00B72A3B"/>
    <w:rsid w:val="00B77602"/>
    <w:rsid w:val="00B81A88"/>
    <w:rsid w:val="00B837C1"/>
    <w:rsid w:val="00B900EA"/>
    <w:rsid w:val="00B93FDB"/>
    <w:rsid w:val="00B94107"/>
    <w:rsid w:val="00B97EEB"/>
    <w:rsid w:val="00BA3B17"/>
    <w:rsid w:val="00BA44C9"/>
    <w:rsid w:val="00BA6074"/>
    <w:rsid w:val="00BA61CE"/>
    <w:rsid w:val="00BA7E14"/>
    <w:rsid w:val="00BB0859"/>
    <w:rsid w:val="00BB0BAB"/>
    <w:rsid w:val="00BB6CA8"/>
    <w:rsid w:val="00BC167E"/>
    <w:rsid w:val="00BC6164"/>
    <w:rsid w:val="00BC740A"/>
    <w:rsid w:val="00BD1740"/>
    <w:rsid w:val="00BD59C6"/>
    <w:rsid w:val="00BE1EC4"/>
    <w:rsid w:val="00BE227A"/>
    <w:rsid w:val="00BE2D61"/>
    <w:rsid w:val="00BF0976"/>
    <w:rsid w:val="00BF6A83"/>
    <w:rsid w:val="00C0777C"/>
    <w:rsid w:val="00C146C3"/>
    <w:rsid w:val="00C17A3D"/>
    <w:rsid w:val="00C22F36"/>
    <w:rsid w:val="00C3029C"/>
    <w:rsid w:val="00C31256"/>
    <w:rsid w:val="00C334E9"/>
    <w:rsid w:val="00C36E6E"/>
    <w:rsid w:val="00C55B28"/>
    <w:rsid w:val="00C71352"/>
    <w:rsid w:val="00C76FAD"/>
    <w:rsid w:val="00C809ED"/>
    <w:rsid w:val="00C83448"/>
    <w:rsid w:val="00C95F65"/>
    <w:rsid w:val="00CA639E"/>
    <w:rsid w:val="00CA72EB"/>
    <w:rsid w:val="00CB183A"/>
    <w:rsid w:val="00CB27C0"/>
    <w:rsid w:val="00CB74BB"/>
    <w:rsid w:val="00CC2E38"/>
    <w:rsid w:val="00CC5972"/>
    <w:rsid w:val="00CC674D"/>
    <w:rsid w:val="00CD1824"/>
    <w:rsid w:val="00CD4AEB"/>
    <w:rsid w:val="00CD557B"/>
    <w:rsid w:val="00CD602C"/>
    <w:rsid w:val="00CE444F"/>
    <w:rsid w:val="00D16504"/>
    <w:rsid w:val="00D16CD9"/>
    <w:rsid w:val="00D20ACC"/>
    <w:rsid w:val="00D22AEA"/>
    <w:rsid w:val="00D23FB1"/>
    <w:rsid w:val="00D3302D"/>
    <w:rsid w:val="00D42AAC"/>
    <w:rsid w:val="00D446FA"/>
    <w:rsid w:val="00D46B10"/>
    <w:rsid w:val="00D74599"/>
    <w:rsid w:val="00D81D3E"/>
    <w:rsid w:val="00D82301"/>
    <w:rsid w:val="00D92FF7"/>
    <w:rsid w:val="00D94402"/>
    <w:rsid w:val="00D96FD0"/>
    <w:rsid w:val="00D97235"/>
    <w:rsid w:val="00DA070F"/>
    <w:rsid w:val="00DA21AE"/>
    <w:rsid w:val="00DA6730"/>
    <w:rsid w:val="00DB08C3"/>
    <w:rsid w:val="00DB7149"/>
    <w:rsid w:val="00DB7195"/>
    <w:rsid w:val="00DB71ED"/>
    <w:rsid w:val="00DC1B9A"/>
    <w:rsid w:val="00DD13BB"/>
    <w:rsid w:val="00DD7126"/>
    <w:rsid w:val="00DE698A"/>
    <w:rsid w:val="00DF014A"/>
    <w:rsid w:val="00DF5D13"/>
    <w:rsid w:val="00E014D8"/>
    <w:rsid w:val="00E05939"/>
    <w:rsid w:val="00E129D6"/>
    <w:rsid w:val="00E12CC8"/>
    <w:rsid w:val="00E21DFE"/>
    <w:rsid w:val="00E24160"/>
    <w:rsid w:val="00E269E5"/>
    <w:rsid w:val="00E3150D"/>
    <w:rsid w:val="00E336C1"/>
    <w:rsid w:val="00E4025A"/>
    <w:rsid w:val="00E51F08"/>
    <w:rsid w:val="00E6259D"/>
    <w:rsid w:val="00E80A88"/>
    <w:rsid w:val="00E85C5F"/>
    <w:rsid w:val="00E96658"/>
    <w:rsid w:val="00E96953"/>
    <w:rsid w:val="00EA2706"/>
    <w:rsid w:val="00EA6691"/>
    <w:rsid w:val="00EB1AC9"/>
    <w:rsid w:val="00EB568A"/>
    <w:rsid w:val="00EB7913"/>
    <w:rsid w:val="00EC0DB4"/>
    <w:rsid w:val="00EC50AF"/>
    <w:rsid w:val="00EC5461"/>
    <w:rsid w:val="00ED0A83"/>
    <w:rsid w:val="00ED3E29"/>
    <w:rsid w:val="00ED5FA0"/>
    <w:rsid w:val="00ED6D88"/>
    <w:rsid w:val="00ED70BA"/>
    <w:rsid w:val="00EE161A"/>
    <w:rsid w:val="00EE5048"/>
    <w:rsid w:val="00EE7E2A"/>
    <w:rsid w:val="00EF7B71"/>
    <w:rsid w:val="00F01762"/>
    <w:rsid w:val="00F02DBC"/>
    <w:rsid w:val="00F13F94"/>
    <w:rsid w:val="00F164DF"/>
    <w:rsid w:val="00F2267C"/>
    <w:rsid w:val="00F354DB"/>
    <w:rsid w:val="00F37168"/>
    <w:rsid w:val="00F46A33"/>
    <w:rsid w:val="00F527C7"/>
    <w:rsid w:val="00F703CB"/>
    <w:rsid w:val="00F7254E"/>
    <w:rsid w:val="00F810BD"/>
    <w:rsid w:val="00F856F7"/>
    <w:rsid w:val="00F91A36"/>
    <w:rsid w:val="00F928B3"/>
    <w:rsid w:val="00FA36B7"/>
    <w:rsid w:val="00FA719B"/>
    <w:rsid w:val="00FB60E2"/>
    <w:rsid w:val="00FB65A7"/>
    <w:rsid w:val="00FB7112"/>
    <w:rsid w:val="00FC0578"/>
    <w:rsid w:val="00FC27C5"/>
    <w:rsid w:val="00FC5001"/>
    <w:rsid w:val="00FD1C0E"/>
    <w:rsid w:val="00FE1C46"/>
    <w:rsid w:val="00FE3C7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6708B"/>
  <w15:docId w15:val="{0267926F-1797-6249-8218-3DA1F552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C0E73"/>
    <w:pPr>
      <w:ind w:firstLine="709"/>
      <w:jc w:val="both"/>
    </w:pPr>
    <w:rPr>
      <w:rFonts w:ascii="Liberation Serif" w:hAnsi="Liberation Serif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semiHidden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semiHidden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  <w:rPr>
      <w:rFonts w:ascii="Times New Roman" w:hAnsi="Times New Roman"/>
    </w:rPr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paragraph" w:styleId="afff9">
    <w:name w:val="footnote text"/>
    <w:basedOn w:val="a0"/>
    <w:link w:val="afffa"/>
    <w:rsid w:val="0047085F"/>
    <w:pPr>
      <w:ind w:firstLine="0"/>
    </w:pPr>
    <w:rPr>
      <w:rFonts w:ascii="Times New Roman" w:hAnsi="Times New Roman"/>
      <w:sz w:val="20"/>
      <w:szCs w:val="20"/>
      <w:lang w:eastAsia="ru-RU"/>
    </w:rPr>
  </w:style>
  <w:style w:type="character" w:customStyle="1" w:styleId="afffa">
    <w:name w:val="Текст сноски Знак"/>
    <w:basedOn w:val="a1"/>
    <w:link w:val="afff9"/>
    <w:rsid w:val="0047085F"/>
    <w:rPr>
      <w:rFonts w:ascii="Times New Roman" w:hAnsi="Times New Roman"/>
    </w:rPr>
  </w:style>
  <w:style w:type="character" w:styleId="afffb">
    <w:name w:val="footnote reference"/>
    <w:rsid w:val="0047085F"/>
    <w:rPr>
      <w:vertAlign w:val="superscript"/>
    </w:rPr>
  </w:style>
  <w:style w:type="table" w:styleId="afffc">
    <w:name w:val="Grid Table Light"/>
    <w:basedOn w:val="a2"/>
    <w:uiPriority w:val="40"/>
    <w:rsid w:val="00EA27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lkovkonstantin/Library/CloudStorage/GoogleDrive-prol4588@gmail.com/&#1052;&#1086;&#1080;&#774;%20&#1076;&#1080;&#1089;&#1082;/&#1052;&#1055;&#1040;23-01/&#1096;&#1087;&#1073;&#1083;&#1086;&#1085;%20&#1076;&#1083;&#1103;%20&#1086;&#1092;&#1086;&#1088;&#1084;&#1083;&#1077;&#1085;&#1080;&#1103;%20&#1086;&#1090;&#1095;&#1077;&#776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6BAD4-AAA1-4FBD-9FEE-D9F10A46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шпблон для оформления отчётов.dotx</Template>
  <TotalTime>78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4635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Вальков Константин</dc:creator>
  <cp:lastModifiedBy>Вальков Константин</cp:lastModifiedBy>
  <cp:revision>10</cp:revision>
  <dcterms:created xsi:type="dcterms:W3CDTF">2024-03-01T11:52:00Z</dcterms:created>
  <dcterms:modified xsi:type="dcterms:W3CDTF">2024-03-01T13:56:00Z</dcterms:modified>
</cp:coreProperties>
</file>